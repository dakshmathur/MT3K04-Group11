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D120E" w14:textId="6876AC86" w:rsidR="00446296" w:rsidRDefault="00AC0BAB" w:rsidP="008970CA">
      <w:pPr>
        <w:pStyle w:val="Title"/>
      </w:pPr>
      <w:r>
        <w:t>Understanding the Provided Documents</w:t>
      </w:r>
    </w:p>
    <w:p w14:paraId="1C1A82EC" w14:textId="36F025F0" w:rsidR="00446296" w:rsidRDefault="00AC0BAB" w:rsidP="008970CA">
      <w:pPr>
        <w:pStyle w:val="Subtitle"/>
      </w:pPr>
      <w:r>
        <w:t>MT 3K04</w:t>
      </w:r>
    </w:p>
    <w:p w14:paraId="401D576C" w14:textId="77777777" w:rsidR="00CA2BB1" w:rsidRDefault="00CA2BB1" w:rsidP="008970CA"/>
    <w:sdt>
      <w:sdtPr>
        <w:rPr>
          <w:rFonts w:asciiTheme="minorHAnsi" w:eastAsiaTheme="minorHAnsi" w:hAnsiTheme="minorHAnsi" w:cstheme="minorBidi"/>
          <w:color w:val="auto"/>
          <w:sz w:val="22"/>
          <w:szCs w:val="22"/>
          <w:lang w:val="en-CA"/>
        </w:rPr>
        <w:id w:val="-535890583"/>
        <w:docPartObj>
          <w:docPartGallery w:val="Table of Contents"/>
          <w:docPartUnique/>
        </w:docPartObj>
      </w:sdtPr>
      <w:sdtEndPr>
        <w:rPr>
          <w:noProof/>
        </w:rPr>
      </w:sdtEndPr>
      <w:sdtContent>
        <w:p w14:paraId="40AFB336" w14:textId="77777777" w:rsidR="000A32BC" w:rsidRPr="000A32BC" w:rsidRDefault="000A32BC" w:rsidP="008970CA">
          <w:pPr>
            <w:pStyle w:val="TOCHeading"/>
            <w:rPr>
              <w:rStyle w:val="Heading1Char"/>
            </w:rPr>
          </w:pPr>
          <w:r w:rsidRPr="000A32BC">
            <w:rPr>
              <w:rStyle w:val="Heading1Char"/>
            </w:rPr>
            <w:t>Contents</w:t>
          </w:r>
        </w:p>
        <w:p w14:paraId="62819887" w14:textId="2741C442" w:rsidR="00DC4A7D" w:rsidRDefault="000A32BC">
          <w:pPr>
            <w:pStyle w:val="TOC1"/>
            <w:tabs>
              <w:tab w:val="right" w:leader="dot" w:pos="9350"/>
            </w:tabs>
            <w:rPr>
              <w:rFonts w:eastAsiaTheme="minorEastAsia"/>
              <w:noProof/>
              <w:kern w:val="2"/>
              <w:lang w:eastAsia="en-CA"/>
              <w14:ligatures w14:val="standardContextual"/>
            </w:rPr>
          </w:pPr>
          <w:r>
            <w:fldChar w:fldCharType="begin"/>
          </w:r>
          <w:r>
            <w:instrText xml:space="preserve"> TOC \o "1-3" \h \z \u </w:instrText>
          </w:r>
          <w:r>
            <w:fldChar w:fldCharType="separate"/>
          </w:r>
          <w:hyperlink w:anchor="_Toc148121950" w:history="1">
            <w:r w:rsidR="00DC4A7D" w:rsidRPr="00A61EE5">
              <w:rPr>
                <w:rStyle w:val="Hyperlink"/>
                <w:i/>
                <w:iCs/>
                <w:noProof/>
              </w:rPr>
              <w:t>Doc1:</w:t>
            </w:r>
            <w:r w:rsidR="00DC4A7D" w:rsidRPr="00A61EE5">
              <w:rPr>
                <w:rStyle w:val="Hyperlink"/>
                <w:noProof/>
              </w:rPr>
              <w:t xml:space="preserve"> Tutorial1.1</w:t>
            </w:r>
            <w:r w:rsidR="00DC4A7D">
              <w:rPr>
                <w:noProof/>
                <w:webHidden/>
              </w:rPr>
              <w:tab/>
            </w:r>
            <w:r w:rsidR="00DC4A7D">
              <w:rPr>
                <w:noProof/>
                <w:webHidden/>
              </w:rPr>
              <w:fldChar w:fldCharType="begin"/>
            </w:r>
            <w:r w:rsidR="00DC4A7D">
              <w:rPr>
                <w:noProof/>
                <w:webHidden/>
              </w:rPr>
              <w:instrText xml:space="preserve"> PAGEREF _Toc148121950 \h </w:instrText>
            </w:r>
            <w:r w:rsidR="00DC4A7D">
              <w:rPr>
                <w:noProof/>
                <w:webHidden/>
              </w:rPr>
            </w:r>
            <w:r w:rsidR="00DC4A7D">
              <w:rPr>
                <w:noProof/>
                <w:webHidden/>
              </w:rPr>
              <w:fldChar w:fldCharType="separate"/>
            </w:r>
            <w:r w:rsidR="00DC4A7D">
              <w:rPr>
                <w:noProof/>
                <w:webHidden/>
              </w:rPr>
              <w:t>4</w:t>
            </w:r>
            <w:r w:rsidR="00DC4A7D">
              <w:rPr>
                <w:noProof/>
                <w:webHidden/>
              </w:rPr>
              <w:fldChar w:fldCharType="end"/>
            </w:r>
          </w:hyperlink>
        </w:p>
        <w:p w14:paraId="20C55AAC" w14:textId="1599862E" w:rsidR="00DC4A7D" w:rsidRDefault="00DC4A7D">
          <w:pPr>
            <w:pStyle w:val="TOC2"/>
            <w:tabs>
              <w:tab w:val="right" w:leader="dot" w:pos="9350"/>
            </w:tabs>
            <w:rPr>
              <w:rFonts w:eastAsiaTheme="minorEastAsia"/>
              <w:noProof/>
              <w:kern w:val="2"/>
              <w:lang w:eastAsia="en-CA"/>
              <w14:ligatures w14:val="standardContextual"/>
            </w:rPr>
          </w:pPr>
          <w:hyperlink w:anchor="_Toc148121951"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_Toc148121951 \h </w:instrText>
            </w:r>
            <w:r>
              <w:rPr>
                <w:noProof/>
                <w:webHidden/>
              </w:rPr>
            </w:r>
            <w:r>
              <w:rPr>
                <w:noProof/>
                <w:webHidden/>
              </w:rPr>
              <w:fldChar w:fldCharType="separate"/>
            </w:r>
            <w:r>
              <w:rPr>
                <w:noProof/>
                <w:webHidden/>
              </w:rPr>
              <w:t>4</w:t>
            </w:r>
            <w:r>
              <w:rPr>
                <w:noProof/>
                <w:webHidden/>
              </w:rPr>
              <w:fldChar w:fldCharType="end"/>
            </w:r>
          </w:hyperlink>
        </w:p>
        <w:p w14:paraId="4E3433FA" w14:textId="302F9183" w:rsidR="00DC4A7D" w:rsidRDefault="00DC4A7D">
          <w:pPr>
            <w:pStyle w:val="TOC2"/>
            <w:tabs>
              <w:tab w:val="right" w:leader="dot" w:pos="9350"/>
            </w:tabs>
            <w:rPr>
              <w:rFonts w:eastAsiaTheme="minorEastAsia"/>
              <w:noProof/>
              <w:kern w:val="2"/>
              <w:lang w:eastAsia="en-CA"/>
              <w14:ligatures w14:val="standardContextual"/>
            </w:rPr>
          </w:pPr>
          <w:hyperlink w:anchor="_Toc148121952" w:history="1">
            <w:r w:rsidRPr="00A61EE5">
              <w:rPr>
                <w:rStyle w:val="Hyperlink"/>
                <w:noProof/>
              </w:rPr>
              <w:t>Key Content</w:t>
            </w:r>
            <w:r>
              <w:rPr>
                <w:noProof/>
                <w:webHidden/>
              </w:rPr>
              <w:tab/>
            </w:r>
            <w:r>
              <w:rPr>
                <w:noProof/>
                <w:webHidden/>
              </w:rPr>
              <w:fldChar w:fldCharType="begin"/>
            </w:r>
            <w:r>
              <w:rPr>
                <w:noProof/>
                <w:webHidden/>
              </w:rPr>
              <w:instrText xml:space="preserve"> PAGEREF _Toc148121952 \h </w:instrText>
            </w:r>
            <w:r>
              <w:rPr>
                <w:noProof/>
                <w:webHidden/>
              </w:rPr>
            </w:r>
            <w:r>
              <w:rPr>
                <w:noProof/>
                <w:webHidden/>
              </w:rPr>
              <w:fldChar w:fldCharType="separate"/>
            </w:r>
            <w:r>
              <w:rPr>
                <w:noProof/>
                <w:webHidden/>
              </w:rPr>
              <w:t>4</w:t>
            </w:r>
            <w:r>
              <w:rPr>
                <w:noProof/>
                <w:webHidden/>
              </w:rPr>
              <w:fldChar w:fldCharType="end"/>
            </w:r>
          </w:hyperlink>
        </w:p>
        <w:p w14:paraId="43BAE034" w14:textId="3B3368DF" w:rsidR="00DC4A7D" w:rsidRDefault="00DC4A7D">
          <w:pPr>
            <w:pStyle w:val="TOC1"/>
            <w:tabs>
              <w:tab w:val="right" w:leader="dot" w:pos="9350"/>
            </w:tabs>
            <w:rPr>
              <w:rFonts w:eastAsiaTheme="minorEastAsia"/>
              <w:noProof/>
              <w:kern w:val="2"/>
              <w:lang w:eastAsia="en-CA"/>
              <w14:ligatures w14:val="standardContextual"/>
            </w:rPr>
          </w:pPr>
          <w:hyperlink w:anchor="_Toc148121953" w:history="1">
            <w:r w:rsidRPr="00A61EE5">
              <w:rPr>
                <w:rStyle w:val="Hyperlink"/>
                <w:i/>
                <w:iCs/>
                <w:noProof/>
              </w:rPr>
              <w:t>Doc2:</w:t>
            </w:r>
            <w:r w:rsidRPr="00A61EE5">
              <w:rPr>
                <w:rStyle w:val="Hyperlink"/>
                <w:noProof/>
              </w:rPr>
              <w:t xml:space="preserve"> Tutorial1.2</w:t>
            </w:r>
            <w:r>
              <w:rPr>
                <w:noProof/>
                <w:webHidden/>
              </w:rPr>
              <w:tab/>
            </w:r>
            <w:r>
              <w:rPr>
                <w:noProof/>
                <w:webHidden/>
              </w:rPr>
              <w:fldChar w:fldCharType="begin"/>
            </w:r>
            <w:r>
              <w:rPr>
                <w:noProof/>
                <w:webHidden/>
              </w:rPr>
              <w:instrText xml:space="preserve"> PAGEREF _Toc148121953 \h </w:instrText>
            </w:r>
            <w:r>
              <w:rPr>
                <w:noProof/>
                <w:webHidden/>
              </w:rPr>
            </w:r>
            <w:r>
              <w:rPr>
                <w:noProof/>
                <w:webHidden/>
              </w:rPr>
              <w:fldChar w:fldCharType="separate"/>
            </w:r>
            <w:r>
              <w:rPr>
                <w:noProof/>
                <w:webHidden/>
              </w:rPr>
              <w:t>5</w:t>
            </w:r>
            <w:r>
              <w:rPr>
                <w:noProof/>
                <w:webHidden/>
              </w:rPr>
              <w:fldChar w:fldCharType="end"/>
            </w:r>
          </w:hyperlink>
        </w:p>
        <w:p w14:paraId="7337F152" w14:textId="330B5732" w:rsidR="00DC4A7D" w:rsidRDefault="00DC4A7D">
          <w:pPr>
            <w:pStyle w:val="TOC2"/>
            <w:tabs>
              <w:tab w:val="right" w:leader="dot" w:pos="9350"/>
            </w:tabs>
            <w:rPr>
              <w:rFonts w:eastAsiaTheme="minorEastAsia"/>
              <w:noProof/>
              <w:kern w:val="2"/>
              <w:lang w:eastAsia="en-CA"/>
              <w14:ligatures w14:val="standardContextual"/>
            </w:rPr>
          </w:pPr>
          <w:hyperlink w:anchor="_Toc148121954"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_Toc148121954 \h </w:instrText>
            </w:r>
            <w:r>
              <w:rPr>
                <w:noProof/>
                <w:webHidden/>
              </w:rPr>
            </w:r>
            <w:r>
              <w:rPr>
                <w:noProof/>
                <w:webHidden/>
              </w:rPr>
              <w:fldChar w:fldCharType="separate"/>
            </w:r>
            <w:r>
              <w:rPr>
                <w:noProof/>
                <w:webHidden/>
              </w:rPr>
              <w:t>5</w:t>
            </w:r>
            <w:r>
              <w:rPr>
                <w:noProof/>
                <w:webHidden/>
              </w:rPr>
              <w:fldChar w:fldCharType="end"/>
            </w:r>
          </w:hyperlink>
        </w:p>
        <w:p w14:paraId="4431CD1A" w14:textId="16D5BE65" w:rsidR="00DC4A7D" w:rsidRDefault="00DC4A7D">
          <w:pPr>
            <w:pStyle w:val="TOC2"/>
            <w:tabs>
              <w:tab w:val="right" w:leader="dot" w:pos="9350"/>
            </w:tabs>
            <w:rPr>
              <w:rFonts w:eastAsiaTheme="minorEastAsia"/>
              <w:noProof/>
              <w:kern w:val="2"/>
              <w:lang w:eastAsia="en-CA"/>
              <w14:ligatures w14:val="standardContextual"/>
            </w:rPr>
          </w:pPr>
          <w:hyperlink w:anchor="_Toc148121955" w:history="1">
            <w:r w:rsidRPr="00A61EE5">
              <w:rPr>
                <w:rStyle w:val="Hyperlink"/>
                <w:noProof/>
              </w:rPr>
              <w:t>Key Content</w:t>
            </w:r>
            <w:r>
              <w:rPr>
                <w:noProof/>
                <w:webHidden/>
              </w:rPr>
              <w:tab/>
            </w:r>
            <w:r>
              <w:rPr>
                <w:noProof/>
                <w:webHidden/>
              </w:rPr>
              <w:fldChar w:fldCharType="begin"/>
            </w:r>
            <w:r>
              <w:rPr>
                <w:noProof/>
                <w:webHidden/>
              </w:rPr>
              <w:instrText xml:space="preserve"> PAGEREF _Toc148121955 \h </w:instrText>
            </w:r>
            <w:r>
              <w:rPr>
                <w:noProof/>
                <w:webHidden/>
              </w:rPr>
            </w:r>
            <w:r>
              <w:rPr>
                <w:noProof/>
                <w:webHidden/>
              </w:rPr>
              <w:fldChar w:fldCharType="separate"/>
            </w:r>
            <w:r>
              <w:rPr>
                <w:noProof/>
                <w:webHidden/>
              </w:rPr>
              <w:t>5</w:t>
            </w:r>
            <w:r>
              <w:rPr>
                <w:noProof/>
                <w:webHidden/>
              </w:rPr>
              <w:fldChar w:fldCharType="end"/>
            </w:r>
          </w:hyperlink>
        </w:p>
        <w:p w14:paraId="45963117" w14:textId="454F2045" w:rsidR="00DC4A7D" w:rsidRDefault="00DC4A7D">
          <w:pPr>
            <w:pStyle w:val="TOC1"/>
            <w:tabs>
              <w:tab w:val="right" w:leader="dot" w:pos="9350"/>
            </w:tabs>
            <w:rPr>
              <w:rFonts w:eastAsiaTheme="minorEastAsia"/>
              <w:noProof/>
              <w:kern w:val="2"/>
              <w:lang w:eastAsia="en-CA"/>
              <w14:ligatures w14:val="standardContextual"/>
            </w:rPr>
          </w:pPr>
          <w:hyperlink w:anchor="_Toc148121956" w:history="1">
            <w:r w:rsidRPr="00A61EE5">
              <w:rPr>
                <w:rStyle w:val="Hyperlink"/>
                <w:i/>
                <w:iCs/>
                <w:noProof/>
              </w:rPr>
              <w:t>Doc3:</w:t>
            </w:r>
            <w:r w:rsidRPr="00A61EE5">
              <w:rPr>
                <w:rStyle w:val="Hyperlink"/>
                <w:noProof/>
              </w:rPr>
              <w:t xml:space="preserve"> Tutorial1.3</w:t>
            </w:r>
            <w:r>
              <w:rPr>
                <w:noProof/>
                <w:webHidden/>
              </w:rPr>
              <w:tab/>
            </w:r>
            <w:r>
              <w:rPr>
                <w:noProof/>
                <w:webHidden/>
              </w:rPr>
              <w:fldChar w:fldCharType="begin"/>
            </w:r>
            <w:r>
              <w:rPr>
                <w:noProof/>
                <w:webHidden/>
              </w:rPr>
              <w:instrText xml:space="preserve"> PAGEREF _Toc148121956 \h </w:instrText>
            </w:r>
            <w:r>
              <w:rPr>
                <w:noProof/>
                <w:webHidden/>
              </w:rPr>
            </w:r>
            <w:r>
              <w:rPr>
                <w:noProof/>
                <w:webHidden/>
              </w:rPr>
              <w:fldChar w:fldCharType="separate"/>
            </w:r>
            <w:r>
              <w:rPr>
                <w:noProof/>
                <w:webHidden/>
              </w:rPr>
              <w:t>5</w:t>
            </w:r>
            <w:r>
              <w:rPr>
                <w:noProof/>
                <w:webHidden/>
              </w:rPr>
              <w:fldChar w:fldCharType="end"/>
            </w:r>
          </w:hyperlink>
        </w:p>
        <w:p w14:paraId="2DE6269C" w14:textId="1B8EFF1C" w:rsidR="00DC4A7D" w:rsidRDefault="00DC4A7D">
          <w:pPr>
            <w:pStyle w:val="TOC2"/>
            <w:tabs>
              <w:tab w:val="right" w:leader="dot" w:pos="9350"/>
            </w:tabs>
            <w:rPr>
              <w:rFonts w:eastAsiaTheme="minorEastAsia"/>
              <w:noProof/>
              <w:kern w:val="2"/>
              <w:lang w:eastAsia="en-CA"/>
              <w14:ligatures w14:val="standardContextual"/>
            </w:rPr>
          </w:pPr>
          <w:hyperlink w:anchor="_Toc148121957"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_Toc148121957 \h </w:instrText>
            </w:r>
            <w:r>
              <w:rPr>
                <w:noProof/>
                <w:webHidden/>
              </w:rPr>
            </w:r>
            <w:r>
              <w:rPr>
                <w:noProof/>
                <w:webHidden/>
              </w:rPr>
              <w:fldChar w:fldCharType="separate"/>
            </w:r>
            <w:r>
              <w:rPr>
                <w:noProof/>
                <w:webHidden/>
              </w:rPr>
              <w:t>5</w:t>
            </w:r>
            <w:r>
              <w:rPr>
                <w:noProof/>
                <w:webHidden/>
              </w:rPr>
              <w:fldChar w:fldCharType="end"/>
            </w:r>
          </w:hyperlink>
        </w:p>
        <w:p w14:paraId="7163EDAF" w14:textId="6E91C490" w:rsidR="00DC4A7D" w:rsidRDefault="00DC4A7D">
          <w:pPr>
            <w:pStyle w:val="TOC2"/>
            <w:tabs>
              <w:tab w:val="right" w:leader="dot" w:pos="9350"/>
            </w:tabs>
            <w:rPr>
              <w:rFonts w:eastAsiaTheme="minorEastAsia"/>
              <w:noProof/>
              <w:kern w:val="2"/>
              <w:lang w:eastAsia="en-CA"/>
              <w14:ligatures w14:val="standardContextual"/>
            </w:rPr>
          </w:pPr>
          <w:hyperlink w:anchor="_Toc148121958" w:history="1">
            <w:r w:rsidRPr="00A61EE5">
              <w:rPr>
                <w:rStyle w:val="Hyperlink"/>
                <w:noProof/>
              </w:rPr>
              <w:t>Key Content</w:t>
            </w:r>
            <w:r>
              <w:rPr>
                <w:noProof/>
                <w:webHidden/>
              </w:rPr>
              <w:tab/>
            </w:r>
            <w:r>
              <w:rPr>
                <w:noProof/>
                <w:webHidden/>
              </w:rPr>
              <w:fldChar w:fldCharType="begin"/>
            </w:r>
            <w:r>
              <w:rPr>
                <w:noProof/>
                <w:webHidden/>
              </w:rPr>
              <w:instrText xml:space="preserve"> PAGEREF _Toc148121958 \h </w:instrText>
            </w:r>
            <w:r>
              <w:rPr>
                <w:noProof/>
                <w:webHidden/>
              </w:rPr>
            </w:r>
            <w:r>
              <w:rPr>
                <w:noProof/>
                <w:webHidden/>
              </w:rPr>
              <w:fldChar w:fldCharType="separate"/>
            </w:r>
            <w:r>
              <w:rPr>
                <w:noProof/>
                <w:webHidden/>
              </w:rPr>
              <w:t>5</w:t>
            </w:r>
            <w:r>
              <w:rPr>
                <w:noProof/>
                <w:webHidden/>
              </w:rPr>
              <w:fldChar w:fldCharType="end"/>
            </w:r>
          </w:hyperlink>
        </w:p>
        <w:p w14:paraId="21A24990" w14:textId="739321EE" w:rsidR="00DC4A7D" w:rsidRDefault="00DC4A7D">
          <w:pPr>
            <w:pStyle w:val="TOC3"/>
            <w:tabs>
              <w:tab w:val="right" w:leader="dot" w:pos="9350"/>
            </w:tabs>
            <w:rPr>
              <w:rFonts w:eastAsiaTheme="minorEastAsia"/>
              <w:noProof/>
              <w:kern w:val="2"/>
              <w:lang w:eastAsia="en-CA"/>
              <w14:ligatures w14:val="standardContextual"/>
            </w:rPr>
          </w:pPr>
          <w:hyperlink w:anchor="_Toc148121959" w:history="1">
            <w:r w:rsidRPr="00A61EE5">
              <w:rPr>
                <w:rStyle w:val="Hyperlink"/>
                <w:noProof/>
              </w:rPr>
              <w:t>Blocks</w:t>
            </w:r>
            <w:r>
              <w:rPr>
                <w:noProof/>
                <w:webHidden/>
              </w:rPr>
              <w:tab/>
            </w:r>
            <w:r>
              <w:rPr>
                <w:noProof/>
                <w:webHidden/>
              </w:rPr>
              <w:fldChar w:fldCharType="begin"/>
            </w:r>
            <w:r>
              <w:rPr>
                <w:noProof/>
                <w:webHidden/>
              </w:rPr>
              <w:instrText xml:space="preserve"> PAGEREF _Toc148121959 \h </w:instrText>
            </w:r>
            <w:r>
              <w:rPr>
                <w:noProof/>
                <w:webHidden/>
              </w:rPr>
            </w:r>
            <w:r>
              <w:rPr>
                <w:noProof/>
                <w:webHidden/>
              </w:rPr>
              <w:fldChar w:fldCharType="separate"/>
            </w:r>
            <w:r>
              <w:rPr>
                <w:noProof/>
                <w:webHidden/>
              </w:rPr>
              <w:t>5</w:t>
            </w:r>
            <w:r>
              <w:rPr>
                <w:noProof/>
                <w:webHidden/>
              </w:rPr>
              <w:fldChar w:fldCharType="end"/>
            </w:r>
          </w:hyperlink>
        </w:p>
        <w:p w14:paraId="69ECDDDF" w14:textId="757CEE12" w:rsidR="00DC4A7D" w:rsidRDefault="00DC4A7D">
          <w:pPr>
            <w:pStyle w:val="TOC1"/>
            <w:tabs>
              <w:tab w:val="right" w:leader="dot" w:pos="9350"/>
            </w:tabs>
            <w:rPr>
              <w:rFonts w:eastAsiaTheme="minorEastAsia"/>
              <w:noProof/>
              <w:kern w:val="2"/>
              <w:lang w:eastAsia="en-CA"/>
              <w14:ligatures w14:val="standardContextual"/>
            </w:rPr>
          </w:pPr>
          <w:hyperlink w:anchor="_Toc148121960" w:history="1">
            <w:r w:rsidRPr="00A61EE5">
              <w:rPr>
                <w:rStyle w:val="Hyperlink"/>
                <w:i/>
                <w:iCs/>
                <w:noProof/>
              </w:rPr>
              <w:t>Doc3:</w:t>
            </w:r>
            <w:r w:rsidRPr="00A61EE5">
              <w:rPr>
                <w:rStyle w:val="Hyperlink"/>
                <w:noProof/>
              </w:rPr>
              <w:t xml:space="preserve"> Tutorial1.4</w:t>
            </w:r>
            <w:r>
              <w:rPr>
                <w:noProof/>
                <w:webHidden/>
              </w:rPr>
              <w:tab/>
            </w:r>
            <w:r>
              <w:rPr>
                <w:noProof/>
                <w:webHidden/>
              </w:rPr>
              <w:fldChar w:fldCharType="begin"/>
            </w:r>
            <w:r>
              <w:rPr>
                <w:noProof/>
                <w:webHidden/>
              </w:rPr>
              <w:instrText xml:space="preserve"> PAGEREF _Toc148121960 \h </w:instrText>
            </w:r>
            <w:r>
              <w:rPr>
                <w:noProof/>
                <w:webHidden/>
              </w:rPr>
            </w:r>
            <w:r>
              <w:rPr>
                <w:noProof/>
                <w:webHidden/>
              </w:rPr>
              <w:fldChar w:fldCharType="separate"/>
            </w:r>
            <w:r>
              <w:rPr>
                <w:noProof/>
                <w:webHidden/>
              </w:rPr>
              <w:t>6</w:t>
            </w:r>
            <w:r>
              <w:rPr>
                <w:noProof/>
                <w:webHidden/>
              </w:rPr>
              <w:fldChar w:fldCharType="end"/>
            </w:r>
          </w:hyperlink>
        </w:p>
        <w:p w14:paraId="3F089592" w14:textId="6AA1F8C2" w:rsidR="00DC4A7D" w:rsidRDefault="00DC4A7D">
          <w:pPr>
            <w:pStyle w:val="TOC2"/>
            <w:tabs>
              <w:tab w:val="right" w:leader="dot" w:pos="9350"/>
            </w:tabs>
            <w:rPr>
              <w:rFonts w:eastAsiaTheme="minorEastAsia"/>
              <w:noProof/>
              <w:kern w:val="2"/>
              <w:lang w:eastAsia="en-CA"/>
              <w14:ligatures w14:val="standardContextual"/>
            </w:rPr>
          </w:pPr>
          <w:hyperlink w:anchor="_Toc148121961"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_Toc148121961 \h </w:instrText>
            </w:r>
            <w:r>
              <w:rPr>
                <w:noProof/>
                <w:webHidden/>
              </w:rPr>
            </w:r>
            <w:r>
              <w:rPr>
                <w:noProof/>
                <w:webHidden/>
              </w:rPr>
              <w:fldChar w:fldCharType="separate"/>
            </w:r>
            <w:r>
              <w:rPr>
                <w:noProof/>
                <w:webHidden/>
              </w:rPr>
              <w:t>6</w:t>
            </w:r>
            <w:r>
              <w:rPr>
                <w:noProof/>
                <w:webHidden/>
              </w:rPr>
              <w:fldChar w:fldCharType="end"/>
            </w:r>
          </w:hyperlink>
        </w:p>
        <w:p w14:paraId="475EC88C" w14:textId="57D36BF3" w:rsidR="00DC4A7D" w:rsidRDefault="00DC4A7D">
          <w:pPr>
            <w:pStyle w:val="TOC2"/>
            <w:tabs>
              <w:tab w:val="right" w:leader="dot" w:pos="9350"/>
            </w:tabs>
            <w:rPr>
              <w:rFonts w:eastAsiaTheme="minorEastAsia"/>
              <w:noProof/>
              <w:kern w:val="2"/>
              <w:lang w:eastAsia="en-CA"/>
              <w14:ligatures w14:val="standardContextual"/>
            </w:rPr>
          </w:pPr>
          <w:hyperlink w:anchor="_Toc148121962" w:history="1">
            <w:r w:rsidRPr="00A61EE5">
              <w:rPr>
                <w:rStyle w:val="Hyperlink"/>
                <w:noProof/>
              </w:rPr>
              <w:t>Key Content</w:t>
            </w:r>
            <w:r>
              <w:rPr>
                <w:noProof/>
                <w:webHidden/>
              </w:rPr>
              <w:tab/>
            </w:r>
            <w:r>
              <w:rPr>
                <w:noProof/>
                <w:webHidden/>
              </w:rPr>
              <w:fldChar w:fldCharType="begin"/>
            </w:r>
            <w:r>
              <w:rPr>
                <w:noProof/>
                <w:webHidden/>
              </w:rPr>
              <w:instrText xml:space="preserve"> PAGEREF _Toc148121962 \h </w:instrText>
            </w:r>
            <w:r>
              <w:rPr>
                <w:noProof/>
                <w:webHidden/>
              </w:rPr>
            </w:r>
            <w:r>
              <w:rPr>
                <w:noProof/>
                <w:webHidden/>
              </w:rPr>
              <w:fldChar w:fldCharType="separate"/>
            </w:r>
            <w:r>
              <w:rPr>
                <w:noProof/>
                <w:webHidden/>
              </w:rPr>
              <w:t>6</w:t>
            </w:r>
            <w:r>
              <w:rPr>
                <w:noProof/>
                <w:webHidden/>
              </w:rPr>
              <w:fldChar w:fldCharType="end"/>
            </w:r>
          </w:hyperlink>
        </w:p>
        <w:p w14:paraId="1A4079C7" w14:textId="33F100BC" w:rsidR="00DC4A7D" w:rsidRDefault="00DC4A7D">
          <w:pPr>
            <w:pStyle w:val="TOC1"/>
            <w:tabs>
              <w:tab w:val="right" w:leader="dot" w:pos="9350"/>
            </w:tabs>
            <w:rPr>
              <w:rFonts w:eastAsiaTheme="minorEastAsia"/>
              <w:noProof/>
              <w:kern w:val="2"/>
              <w:lang w:eastAsia="en-CA"/>
              <w14:ligatures w14:val="standardContextual"/>
            </w:rPr>
          </w:pPr>
          <w:hyperlink w:anchor="_Toc148121963" w:history="1">
            <w:r w:rsidRPr="00A61EE5">
              <w:rPr>
                <w:rStyle w:val="Hyperlink"/>
                <w:i/>
                <w:iCs/>
                <w:noProof/>
              </w:rPr>
              <w:t>Doc4:</w:t>
            </w:r>
            <w:r w:rsidRPr="00A61EE5">
              <w:rPr>
                <w:rStyle w:val="Hyperlink"/>
                <w:noProof/>
              </w:rPr>
              <w:t xml:space="preserve"> Tutorial2</w:t>
            </w:r>
            <w:r>
              <w:rPr>
                <w:noProof/>
                <w:webHidden/>
              </w:rPr>
              <w:tab/>
            </w:r>
            <w:r>
              <w:rPr>
                <w:noProof/>
                <w:webHidden/>
              </w:rPr>
              <w:fldChar w:fldCharType="begin"/>
            </w:r>
            <w:r>
              <w:rPr>
                <w:noProof/>
                <w:webHidden/>
              </w:rPr>
              <w:instrText xml:space="preserve"> PAGEREF _Toc148121963 \h </w:instrText>
            </w:r>
            <w:r>
              <w:rPr>
                <w:noProof/>
                <w:webHidden/>
              </w:rPr>
            </w:r>
            <w:r>
              <w:rPr>
                <w:noProof/>
                <w:webHidden/>
              </w:rPr>
              <w:fldChar w:fldCharType="separate"/>
            </w:r>
            <w:r>
              <w:rPr>
                <w:noProof/>
                <w:webHidden/>
              </w:rPr>
              <w:t>8</w:t>
            </w:r>
            <w:r>
              <w:rPr>
                <w:noProof/>
                <w:webHidden/>
              </w:rPr>
              <w:fldChar w:fldCharType="end"/>
            </w:r>
          </w:hyperlink>
        </w:p>
        <w:p w14:paraId="368C95BE" w14:textId="704630C7" w:rsidR="00DC4A7D" w:rsidRDefault="00DC4A7D">
          <w:pPr>
            <w:pStyle w:val="TOC2"/>
            <w:tabs>
              <w:tab w:val="right" w:leader="dot" w:pos="9350"/>
            </w:tabs>
            <w:rPr>
              <w:rFonts w:eastAsiaTheme="minorEastAsia"/>
              <w:noProof/>
              <w:kern w:val="2"/>
              <w:lang w:eastAsia="en-CA"/>
              <w14:ligatures w14:val="standardContextual"/>
            </w:rPr>
          </w:pPr>
          <w:hyperlink w:anchor="_Toc148121964"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_Toc148121964 \h </w:instrText>
            </w:r>
            <w:r>
              <w:rPr>
                <w:noProof/>
                <w:webHidden/>
              </w:rPr>
            </w:r>
            <w:r>
              <w:rPr>
                <w:noProof/>
                <w:webHidden/>
              </w:rPr>
              <w:fldChar w:fldCharType="separate"/>
            </w:r>
            <w:r>
              <w:rPr>
                <w:noProof/>
                <w:webHidden/>
              </w:rPr>
              <w:t>8</w:t>
            </w:r>
            <w:r>
              <w:rPr>
                <w:noProof/>
                <w:webHidden/>
              </w:rPr>
              <w:fldChar w:fldCharType="end"/>
            </w:r>
          </w:hyperlink>
        </w:p>
        <w:p w14:paraId="4A597AAE" w14:textId="72BEA9B8" w:rsidR="00DC4A7D" w:rsidRDefault="00DC4A7D">
          <w:pPr>
            <w:pStyle w:val="TOC2"/>
            <w:tabs>
              <w:tab w:val="right" w:leader="dot" w:pos="9350"/>
            </w:tabs>
            <w:rPr>
              <w:rFonts w:eastAsiaTheme="minorEastAsia"/>
              <w:noProof/>
              <w:kern w:val="2"/>
              <w:lang w:eastAsia="en-CA"/>
              <w14:ligatures w14:val="standardContextual"/>
            </w:rPr>
          </w:pPr>
          <w:hyperlink w:anchor="_Toc148121965" w:history="1">
            <w:r w:rsidRPr="00A61EE5">
              <w:rPr>
                <w:rStyle w:val="Hyperlink"/>
                <w:noProof/>
              </w:rPr>
              <w:t>Key Content</w:t>
            </w:r>
            <w:r>
              <w:rPr>
                <w:noProof/>
                <w:webHidden/>
              </w:rPr>
              <w:tab/>
            </w:r>
            <w:r>
              <w:rPr>
                <w:noProof/>
                <w:webHidden/>
              </w:rPr>
              <w:fldChar w:fldCharType="begin"/>
            </w:r>
            <w:r>
              <w:rPr>
                <w:noProof/>
                <w:webHidden/>
              </w:rPr>
              <w:instrText xml:space="preserve"> PAGEREF _Toc148121965 \h </w:instrText>
            </w:r>
            <w:r>
              <w:rPr>
                <w:noProof/>
                <w:webHidden/>
              </w:rPr>
            </w:r>
            <w:r>
              <w:rPr>
                <w:noProof/>
                <w:webHidden/>
              </w:rPr>
              <w:fldChar w:fldCharType="separate"/>
            </w:r>
            <w:r>
              <w:rPr>
                <w:noProof/>
                <w:webHidden/>
              </w:rPr>
              <w:t>8</w:t>
            </w:r>
            <w:r>
              <w:rPr>
                <w:noProof/>
                <w:webHidden/>
              </w:rPr>
              <w:fldChar w:fldCharType="end"/>
            </w:r>
          </w:hyperlink>
        </w:p>
        <w:p w14:paraId="65C44B30" w14:textId="1E4D31D0" w:rsidR="00DC4A7D" w:rsidRDefault="00DC4A7D">
          <w:pPr>
            <w:pStyle w:val="TOC3"/>
            <w:tabs>
              <w:tab w:val="right" w:leader="dot" w:pos="9350"/>
            </w:tabs>
            <w:rPr>
              <w:rFonts w:eastAsiaTheme="minorEastAsia"/>
              <w:noProof/>
              <w:kern w:val="2"/>
              <w:lang w:eastAsia="en-CA"/>
              <w14:ligatures w14:val="standardContextual"/>
            </w:rPr>
          </w:pPr>
          <w:hyperlink w:anchor="_Toc148121966" w:history="1">
            <w:r w:rsidRPr="00A61EE5">
              <w:rPr>
                <w:rStyle w:val="Hyperlink"/>
                <w:noProof/>
              </w:rPr>
              <w:t>Basics</w:t>
            </w:r>
            <w:r>
              <w:rPr>
                <w:noProof/>
                <w:webHidden/>
              </w:rPr>
              <w:tab/>
            </w:r>
            <w:r>
              <w:rPr>
                <w:noProof/>
                <w:webHidden/>
              </w:rPr>
              <w:fldChar w:fldCharType="begin"/>
            </w:r>
            <w:r>
              <w:rPr>
                <w:noProof/>
                <w:webHidden/>
              </w:rPr>
              <w:instrText xml:space="preserve"> PAGEREF _Toc148121966 \h </w:instrText>
            </w:r>
            <w:r>
              <w:rPr>
                <w:noProof/>
                <w:webHidden/>
              </w:rPr>
            </w:r>
            <w:r>
              <w:rPr>
                <w:noProof/>
                <w:webHidden/>
              </w:rPr>
              <w:fldChar w:fldCharType="separate"/>
            </w:r>
            <w:r>
              <w:rPr>
                <w:noProof/>
                <w:webHidden/>
              </w:rPr>
              <w:t>8</w:t>
            </w:r>
            <w:r>
              <w:rPr>
                <w:noProof/>
                <w:webHidden/>
              </w:rPr>
              <w:fldChar w:fldCharType="end"/>
            </w:r>
          </w:hyperlink>
        </w:p>
        <w:p w14:paraId="36855272" w14:textId="0B670BFD" w:rsidR="00DC4A7D" w:rsidRDefault="00DC4A7D">
          <w:pPr>
            <w:pStyle w:val="TOC3"/>
            <w:tabs>
              <w:tab w:val="right" w:leader="dot" w:pos="9350"/>
            </w:tabs>
            <w:rPr>
              <w:rFonts w:eastAsiaTheme="minorEastAsia"/>
              <w:noProof/>
              <w:kern w:val="2"/>
              <w:lang w:eastAsia="en-CA"/>
              <w14:ligatures w14:val="standardContextual"/>
            </w:rPr>
          </w:pPr>
          <w:hyperlink w:anchor="_Toc148121967" w:history="1">
            <w:r w:rsidRPr="00A61EE5">
              <w:rPr>
                <w:rStyle w:val="Hyperlink"/>
                <w:noProof/>
              </w:rPr>
              <w:t>Pacemaker Operating Modes</w:t>
            </w:r>
            <w:r>
              <w:rPr>
                <w:noProof/>
                <w:webHidden/>
              </w:rPr>
              <w:tab/>
            </w:r>
            <w:r>
              <w:rPr>
                <w:noProof/>
                <w:webHidden/>
              </w:rPr>
              <w:fldChar w:fldCharType="begin"/>
            </w:r>
            <w:r>
              <w:rPr>
                <w:noProof/>
                <w:webHidden/>
              </w:rPr>
              <w:instrText xml:space="preserve"> PAGEREF _Toc148121967 \h </w:instrText>
            </w:r>
            <w:r>
              <w:rPr>
                <w:noProof/>
                <w:webHidden/>
              </w:rPr>
            </w:r>
            <w:r>
              <w:rPr>
                <w:noProof/>
                <w:webHidden/>
              </w:rPr>
              <w:fldChar w:fldCharType="separate"/>
            </w:r>
            <w:r>
              <w:rPr>
                <w:noProof/>
                <w:webHidden/>
              </w:rPr>
              <w:t>8</w:t>
            </w:r>
            <w:r>
              <w:rPr>
                <w:noProof/>
                <w:webHidden/>
              </w:rPr>
              <w:fldChar w:fldCharType="end"/>
            </w:r>
          </w:hyperlink>
        </w:p>
        <w:p w14:paraId="33B8A95F" w14:textId="5500EECD" w:rsidR="00DC4A7D" w:rsidRDefault="00DC4A7D">
          <w:pPr>
            <w:pStyle w:val="TOC3"/>
            <w:tabs>
              <w:tab w:val="right" w:leader="dot" w:pos="9350"/>
            </w:tabs>
            <w:rPr>
              <w:rFonts w:eastAsiaTheme="minorEastAsia"/>
              <w:noProof/>
              <w:kern w:val="2"/>
              <w:lang w:eastAsia="en-CA"/>
              <w14:ligatures w14:val="standardContextual"/>
            </w:rPr>
          </w:pPr>
          <w:hyperlink w:anchor="_Toc148121968" w:history="1">
            <w:r w:rsidRPr="00A61EE5">
              <w:rPr>
                <w:rStyle w:val="Hyperlink"/>
                <w:noProof/>
              </w:rPr>
              <w:t>Pacemaker Functionality</w:t>
            </w:r>
            <w:r>
              <w:rPr>
                <w:noProof/>
                <w:webHidden/>
              </w:rPr>
              <w:tab/>
            </w:r>
            <w:r>
              <w:rPr>
                <w:noProof/>
                <w:webHidden/>
              </w:rPr>
              <w:fldChar w:fldCharType="begin"/>
            </w:r>
            <w:r>
              <w:rPr>
                <w:noProof/>
                <w:webHidden/>
              </w:rPr>
              <w:instrText xml:space="preserve"> PAGEREF _Toc148121968 \h </w:instrText>
            </w:r>
            <w:r>
              <w:rPr>
                <w:noProof/>
                <w:webHidden/>
              </w:rPr>
            </w:r>
            <w:r>
              <w:rPr>
                <w:noProof/>
                <w:webHidden/>
              </w:rPr>
              <w:fldChar w:fldCharType="separate"/>
            </w:r>
            <w:r>
              <w:rPr>
                <w:noProof/>
                <w:webHidden/>
              </w:rPr>
              <w:t>9</w:t>
            </w:r>
            <w:r>
              <w:rPr>
                <w:noProof/>
                <w:webHidden/>
              </w:rPr>
              <w:fldChar w:fldCharType="end"/>
            </w:r>
          </w:hyperlink>
        </w:p>
        <w:p w14:paraId="4E465FB4" w14:textId="10901CAA" w:rsidR="00DC4A7D" w:rsidRDefault="00DC4A7D">
          <w:pPr>
            <w:pStyle w:val="TOC3"/>
            <w:tabs>
              <w:tab w:val="right" w:leader="dot" w:pos="9350"/>
            </w:tabs>
            <w:rPr>
              <w:rFonts w:eastAsiaTheme="minorEastAsia"/>
              <w:noProof/>
              <w:kern w:val="2"/>
              <w:lang w:eastAsia="en-CA"/>
              <w14:ligatures w14:val="standardContextual"/>
            </w:rPr>
          </w:pPr>
          <w:hyperlink w:anchor="_Toc148121969" w:history="1">
            <w:r w:rsidRPr="00A61EE5">
              <w:rPr>
                <w:rStyle w:val="Hyperlink"/>
                <w:noProof/>
              </w:rPr>
              <w:t>Pacemaker Timing Cycles</w:t>
            </w:r>
            <w:r>
              <w:rPr>
                <w:noProof/>
                <w:webHidden/>
              </w:rPr>
              <w:tab/>
            </w:r>
            <w:r>
              <w:rPr>
                <w:noProof/>
                <w:webHidden/>
              </w:rPr>
              <w:fldChar w:fldCharType="begin"/>
            </w:r>
            <w:r>
              <w:rPr>
                <w:noProof/>
                <w:webHidden/>
              </w:rPr>
              <w:instrText xml:space="preserve"> PAGEREF _Toc148121969 \h </w:instrText>
            </w:r>
            <w:r>
              <w:rPr>
                <w:noProof/>
                <w:webHidden/>
              </w:rPr>
            </w:r>
            <w:r>
              <w:rPr>
                <w:noProof/>
                <w:webHidden/>
              </w:rPr>
              <w:fldChar w:fldCharType="separate"/>
            </w:r>
            <w:r>
              <w:rPr>
                <w:noProof/>
                <w:webHidden/>
              </w:rPr>
              <w:t>9</w:t>
            </w:r>
            <w:r>
              <w:rPr>
                <w:noProof/>
                <w:webHidden/>
              </w:rPr>
              <w:fldChar w:fldCharType="end"/>
            </w:r>
          </w:hyperlink>
        </w:p>
        <w:p w14:paraId="7CD24D16" w14:textId="1EC44AAE" w:rsidR="00DC4A7D" w:rsidRDefault="00DC4A7D">
          <w:pPr>
            <w:pStyle w:val="TOC1"/>
            <w:tabs>
              <w:tab w:val="right" w:leader="dot" w:pos="9350"/>
            </w:tabs>
            <w:rPr>
              <w:rFonts w:eastAsiaTheme="minorEastAsia"/>
              <w:noProof/>
              <w:kern w:val="2"/>
              <w:lang w:eastAsia="en-CA"/>
              <w14:ligatures w14:val="standardContextual"/>
            </w:rPr>
          </w:pPr>
          <w:hyperlink w:anchor="_Toc148121970" w:history="1">
            <w:r w:rsidRPr="00A61EE5">
              <w:rPr>
                <w:rStyle w:val="Hyperlink"/>
                <w:i/>
                <w:iCs/>
                <w:noProof/>
              </w:rPr>
              <w:t>Doc5:</w:t>
            </w:r>
            <w:r w:rsidRPr="00A61EE5">
              <w:rPr>
                <w:rStyle w:val="Hyperlink"/>
                <w:noProof/>
              </w:rPr>
              <w:t xml:space="preserve"> What Is a Pacemaker.pdf</w:t>
            </w:r>
            <w:r>
              <w:rPr>
                <w:noProof/>
                <w:webHidden/>
              </w:rPr>
              <w:tab/>
            </w:r>
            <w:r>
              <w:rPr>
                <w:noProof/>
                <w:webHidden/>
              </w:rPr>
              <w:fldChar w:fldCharType="begin"/>
            </w:r>
            <w:r>
              <w:rPr>
                <w:noProof/>
                <w:webHidden/>
              </w:rPr>
              <w:instrText xml:space="preserve"> PAGEREF _Toc148121970 \h </w:instrText>
            </w:r>
            <w:r>
              <w:rPr>
                <w:noProof/>
                <w:webHidden/>
              </w:rPr>
            </w:r>
            <w:r>
              <w:rPr>
                <w:noProof/>
                <w:webHidden/>
              </w:rPr>
              <w:fldChar w:fldCharType="separate"/>
            </w:r>
            <w:r>
              <w:rPr>
                <w:noProof/>
                <w:webHidden/>
              </w:rPr>
              <w:t>10</w:t>
            </w:r>
            <w:r>
              <w:rPr>
                <w:noProof/>
                <w:webHidden/>
              </w:rPr>
              <w:fldChar w:fldCharType="end"/>
            </w:r>
          </w:hyperlink>
        </w:p>
        <w:p w14:paraId="2AE436E3" w14:textId="644A5C5B" w:rsidR="00DC4A7D" w:rsidRDefault="00DC4A7D">
          <w:pPr>
            <w:pStyle w:val="TOC2"/>
            <w:tabs>
              <w:tab w:val="right" w:leader="dot" w:pos="9350"/>
            </w:tabs>
            <w:rPr>
              <w:rFonts w:eastAsiaTheme="minorEastAsia"/>
              <w:noProof/>
              <w:kern w:val="2"/>
              <w:lang w:eastAsia="en-CA"/>
              <w14:ligatures w14:val="standardContextual"/>
            </w:rPr>
          </w:pPr>
          <w:hyperlink w:anchor="_Toc148121971"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_Toc148121971 \h </w:instrText>
            </w:r>
            <w:r>
              <w:rPr>
                <w:noProof/>
                <w:webHidden/>
              </w:rPr>
            </w:r>
            <w:r>
              <w:rPr>
                <w:noProof/>
                <w:webHidden/>
              </w:rPr>
              <w:fldChar w:fldCharType="separate"/>
            </w:r>
            <w:r>
              <w:rPr>
                <w:noProof/>
                <w:webHidden/>
              </w:rPr>
              <w:t>10</w:t>
            </w:r>
            <w:r>
              <w:rPr>
                <w:noProof/>
                <w:webHidden/>
              </w:rPr>
              <w:fldChar w:fldCharType="end"/>
            </w:r>
          </w:hyperlink>
        </w:p>
        <w:p w14:paraId="101A598A" w14:textId="427EE4D3" w:rsidR="00DC4A7D" w:rsidRDefault="00DC4A7D">
          <w:pPr>
            <w:pStyle w:val="TOC2"/>
            <w:tabs>
              <w:tab w:val="right" w:leader="dot" w:pos="9350"/>
            </w:tabs>
            <w:rPr>
              <w:rFonts w:eastAsiaTheme="minorEastAsia"/>
              <w:noProof/>
              <w:kern w:val="2"/>
              <w:lang w:eastAsia="en-CA"/>
              <w14:ligatures w14:val="standardContextual"/>
            </w:rPr>
          </w:pPr>
          <w:hyperlink w:anchor="_Toc148121972" w:history="1">
            <w:r w:rsidRPr="00A61EE5">
              <w:rPr>
                <w:rStyle w:val="Hyperlink"/>
                <w:noProof/>
              </w:rPr>
              <w:t>Key Content</w:t>
            </w:r>
            <w:r>
              <w:rPr>
                <w:noProof/>
                <w:webHidden/>
              </w:rPr>
              <w:tab/>
            </w:r>
            <w:r>
              <w:rPr>
                <w:noProof/>
                <w:webHidden/>
              </w:rPr>
              <w:fldChar w:fldCharType="begin"/>
            </w:r>
            <w:r>
              <w:rPr>
                <w:noProof/>
                <w:webHidden/>
              </w:rPr>
              <w:instrText xml:space="preserve"> PAGEREF _Toc148121972 \h </w:instrText>
            </w:r>
            <w:r>
              <w:rPr>
                <w:noProof/>
                <w:webHidden/>
              </w:rPr>
            </w:r>
            <w:r>
              <w:rPr>
                <w:noProof/>
                <w:webHidden/>
              </w:rPr>
              <w:fldChar w:fldCharType="separate"/>
            </w:r>
            <w:r>
              <w:rPr>
                <w:noProof/>
                <w:webHidden/>
              </w:rPr>
              <w:t>10</w:t>
            </w:r>
            <w:r>
              <w:rPr>
                <w:noProof/>
                <w:webHidden/>
              </w:rPr>
              <w:fldChar w:fldCharType="end"/>
            </w:r>
          </w:hyperlink>
        </w:p>
        <w:p w14:paraId="5DE9CA03" w14:textId="0C801F8C" w:rsidR="00DC4A7D" w:rsidRDefault="00DC4A7D">
          <w:pPr>
            <w:pStyle w:val="TOC1"/>
            <w:tabs>
              <w:tab w:val="right" w:leader="dot" w:pos="9350"/>
            </w:tabs>
            <w:rPr>
              <w:rFonts w:eastAsiaTheme="minorEastAsia"/>
              <w:noProof/>
              <w:kern w:val="2"/>
              <w:lang w:eastAsia="en-CA"/>
              <w14:ligatures w14:val="standardContextual"/>
            </w:rPr>
          </w:pPr>
          <w:hyperlink w:anchor="_Toc148121973" w:history="1">
            <w:r w:rsidRPr="00A61EE5">
              <w:rPr>
                <w:rStyle w:val="Hyperlink"/>
                <w:i/>
                <w:iCs/>
                <w:noProof/>
              </w:rPr>
              <w:t>Doc6:</w:t>
            </w:r>
            <w:r w:rsidRPr="00A61EE5">
              <w:rPr>
                <w:rStyle w:val="Hyperlink"/>
                <w:noProof/>
              </w:rPr>
              <w:t xml:space="preserve"> Pacemaker(1).pdf</w:t>
            </w:r>
            <w:r>
              <w:rPr>
                <w:noProof/>
                <w:webHidden/>
              </w:rPr>
              <w:tab/>
            </w:r>
            <w:r>
              <w:rPr>
                <w:noProof/>
                <w:webHidden/>
              </w:rPr>
              <w:fldChar w:fldCharType="begin"/>
            </w:r>
            <w:r>
              <w:rPr>
                <w:noProof/>
                <w:webHidden/>
              </w:rPr>
              <w:instrText xml:space="preserve"> PAGEREF _Toc148121973 \h </w:instrText>
            </w:r>
            <w:r>
              <w:rPr>
                <w:noProof/>
                <w:webHidden/>
              </w:rPr>
            </w:r>
            <w:r>
              <w:rPr>
                <w:noProof/>
                <w:webHidden/>
              </w:rPr>
              <w:fldChar w:fldCharType="separate"/>
            </w:r>
            <w:r>
              <w:rPr>
                <w:noProof/>
                <w:webHidden/>
              </w:rPr>
              <w:t>12</w:t>
            </w:r>
            <w:r>
              <w:rPr>
                <w:noProof/>
                <w:webHidden/>
              </w:rPr>
              <w:fldChar w:fldCharType="end"/>
            </w:r>
          </w:hyperlink>
        </w:p>
        <w:p w14:paraId="6CF7CED9" w14:textId="30A5371A" w:rsidR="00DC4A7D" w:rsidRDefault="00DC4A7D">
          <w:pPr>
            <w:pStyle w:val="TOC2"/>
            <w:tabs>
              <w:tab w:val="right" w:leader="dot" w:pos="9350"/>
            </w:tabs>
            <w:rPr>
              <w:rFonts w:eastAsiaTheme="minorEastAsia"/>
              <w:noProof/>
              <w:kern w:val="2"/>
              <w:lang w:eastAsia="en-CA"/>
              <w14:ligatures w14:val="standardContextual"/>
            </w:rPr>
          </w:pPr>
          <w:hyperlink w:anchor="_Toc148121974"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_Toc148121974 \h </w:instrText>
            </w:r>
            <w:r>
              <w:rPr>
                <w:noProof/>
                <w:webHidden/>
              </w:rPr>
            </w:r>
            <w:r>
              <w:rPr>
                <w:noProof/>
                <w:webHidden/>
              </w:rPr>
              <w:fldChar w:fldCharType="separate"/>
            </w:r>
            <w:r>
              <w:rPr>
                <w:noProof/>
                <w:webHidden/>
              </w:rPr>
              <w:t>12</w:t>
            </w:r>
            <w:r>
              <w:rPr>
                <w:noProof/>
                <w:webHidden/>
              </w:rPr>
              <w:fldChar w:fldCharType="end"/>
            </w:r>
          </w:hyperlink>
        </w:p>
        <w:p w14:paraId="79C73B09" w14:textId="45A8DA70" w:rsidR="00DC4A7D" w:rsidRDefault="00DC4A7D">
          <w:pPr>
            <w:pStyle w:val="TOC2"/>
            <w:tabs>
              <w:tab w:val="right" w:leader="dot" w:pos="9350"/>
            </w:tabs>
            <w:rPr>
              <w:rFonts w:eastAsiaTheme="minorEastAsia"/>
              <w:noProof/>
              <w:kern w:val="2"/>
              <w:lang w:eastAsia="en-CA"/>
              <w14:ligatures w14:val="standardContextual"/>
            </w:rPr>
          </w:pPr>
          <w:hyperlink w:anchor="_Toc148121975" w:history="1">
            <w:r w:rsidRPr="00A61EE5">
              <w:rPr>
                <w:rStyle w:val="Hyperlink"/>
                <w:noProof/>
              </w:rPr>
              <w:t>Key Content</w:t>
            </w:r>
            <w:r>
              <w:rPr>
                <w:noProof/>
                <w:webHidden/>
              </w:rPr>
              <w:tab/>
            </w:r>
            <w:r>
              <w:rPr>
                <w:noProof/>
                <w:webHidden/>
              </w:rPr>
              <w:fldChar w:fldCharType="begin"/>
            </w:r>
            <w:r>
              <w:rPr>
                <w:noProof/>
                <w:webHidden/>
              </w:rPr>
              <w:instrText xml:space="preserve"> PAGEREF _Toc148121975 \h </w:instrText>
            </w:r>
            <w:r>
              <w:rPr>
                <w:noProof/>
                <w:webHidden/>
              </w:rPr>
            </w:r>
            <w:r>
              <w:rPr>
                <w:noProof/>
                <w:webHidden/>
              </w:rPr>
              <w:fldChar w:fldCharType="separate"/>
            </w:r>
            <w:r>
              <w:rPr>
                <w:noProof/>
                <w:webHidden/>
              </w:rPr>
              <w:t>12</w:t>
            </w:r>
            <w:r>
              <w:rPr>
                <w:noProof/>
                <w:webHidden/>
              </w:rPr>
              <w:fldChar w:fldCharType="end"/>
            </w:r>
          </w:hyperlink>
        </w:p>
        <w:p w14:paraId="6B30D129" w14:textId="419A7B27" w:rsidR="00DC4A7D" w:rsidRDefault="00DC4A7D">
          <w:pPr>
            <w:pStyle w:val="TOC3"/>
            <w:tabs>
              <w:tab w:val="right" w:leader="dot" w:pos="9350"/>
            </w:tabs>
            <w:rPr>
              <w:rFonts w:eastAsiaTheme="minorEastAsia"/>
              <w:noProof/>
              <w:kern w:val="2"/>
              <w:lang w:eastAsia="en-CA"/>
              <w14:ligatures w14:val="standardContextual"/>
            </w:rPr>
          </w:pPr>
          <w:hyperlink w:anchor="_Toc148121976" w:history="1">
            <w:r w:rsidRPr="00A61EE5">
              <w:rPr>
                <w:rStyle w:val="Hyperlink"/>
                <w:noProof/>
              </w:rPr>
              <w:t>System Overview</w:t>
            </w:r>
            <w:r>
              <w:rPr>
                <w:noProof/>
                <w:webHidden/>
              </w:rPr>
              <w:tab/>
            </w:r>
            <w:r>
              <w:rPr>
                <w:noProof/>
                <w:webHidden/>
              </w:rPr>
              <w:fldChar w:fldCharType="begin"/>
            </w:r>
            <w:r>
              <w:rPr>
                <w:noProof/>
                <w:webHidden/>
              </w:rPr>
              <w:instrText xml:space="preserve"> PAGEREF _Toc148121976 \h </w:instrText>
            </w:r>
            <w:r>
              <w:rPr>
                <w:noProof/>
                <w:webHidden/>
              </w:rPr>
            </w:r>
            <w:r>
              <w:rPr>
                <w:noProof/>
                <w:webHidden/>
              </w:rPr>
              <w:fldChar w:fldCharType="separate"/>
            </w:r>
            <w:r>
              <w:rPr>
                <w:noProof/>
                <w:webHidden/>
              </w:rPr>
              <w:t>12</w:t>
            </w:r>
            <w:r>
              <w:rPr>
                <w:noProof/>
                <w:webHidden/>
              </w:rPr>
              <w:fldChar w:fldCharType="end"/>
            </w:r>
          </w:hyperlink>
        </w:p>
        <w:p w14:paraId="4AD50CB4" w14:textId="548EBE3E" w:rsidR="00DC4A7D" w:rsidRDefault="00DC4A7D">
          <w:pPr>
            <w:pStyle w:val="TOC3"/>
            <w:tabs>
              <w:tab w:val="right" w:leader="dot" w:pos="9350"/>
            </w:tabs>
            <w:rPr>
              <w:rFonts w:eastAsiaTheme="minorEastAsia"/>
              <w:noProof/>
              <w:kern w:val="2"/>
              <w:lang w:eastAsia="en-CA"/>
              <w14:ligatures w14:val="standardContextual"/>
            </w:rPr>
          </w:pPr>
          <w:hyperlink w:anchor="_Toc148121977" w:history="1">
            <w:r w:rsidRPr="00A61EE5">
              <w:rPr>
                <w:rStyle w:val="Hyperlink"/>
                <w:noProof/>
              </w:rPr>
              <w:t>System Requirements</w:t>
            </w:r>
            <w:r>
              <w:rPr>
                <w:noProof/>
                <w:webHidden/>
              </w:rPr>
              <w:tab/>
            </w:r>
            <w:r>
              <w:rPr>
                <w:noProof/>
                <w:webHidden/>
              </w:rPr>
              <w:fldChar w:fldCharType="begin"/>
            </w:r>
            <w:r>
              <w:rPr>
                <w:noProof/>
                <w:webHidden/>
              </w:rPr>
              <w:instrText xml:space="preserve"> PAGEREF _Toc148121977 \h </w:instrText>
            </w:r>
            <w:r>
              <w:rPr>
                <w:noProof/>
                <w:webHidden/>
              </w:rPr>
            </w:r>
            <w:r>
              <w:rPr>
                <w:noProof/>
                <w:webHidden/>
              </w:rPr>
              <w:fldChar w:fldCharType="separate"/>
            </w:r>
            <w:r>
              <w:rPr>
                <w:noProof/>
                <w:webHidden/>
              </w:rPr>
              <w:t>14</w:t>
            </w:r>
            <w:r>
              <w:rPr>
                <w:noProof/>
                <w:webHidden/>
              </w:rPr>
              <w:fldChar w:fldCharType="end"/>
            </w:r>
          </w:hyperlink>
        </w:p>
        <w:p w14:paraId="6A552423" w14:textId="172B1BD5" w:rsidR="00DC4A7D" w:rsidRDefault="00DC4A7D">
          <w:pPr>
            <w:pStyle w:val="TOC3"/>
            <w:tabs>
              <w:tab w:val="right" w:leader="dot" w:pos="9350"/>
            </w:tabs>
            <w:rPr>
              <w:rFonts w:eastAsiaTheme="minorEastAsia"/>
              <w:noProof/>
              <w:kern w:val="2"/>
              <w:lang w:eastAsia="en-CA"/>
              <w14:ligatures w14:val="standardContextual"/>
            </w:rPr>
          </w:pPr>
          <w:hyperlink w:anchor="_Toc148121978" w:history="1">
            <w:r w:rsidRPr="00A61EE5">
              <w:rPr>
                <w:rStyle w:val="Hyperlink"/>
                <w:noProof/>
              </w:rPr>
              <w:t>Pacing Pulse (Simulink)</w:t>
            </w:r>
            <w:r>
              <w:rPr>
                <w:noProof/>
                <w:webHidden/>
              </w:rPr>
              <w:tab/>
            </w:r>
            <w:r>
              <w:rPr>
                <w:noProof/>
                <w:webHidden/>
              </w:rPr>
              <w:fldChar w:fldCharType="begin"/>
            </w:r>
            <w:r>
              <w:rPr>
                <w:noProof/>
                <w:webHidden/>
              </w:rPr>
              <w:instrText xml:space="preserve"> PAGEREF _Toc148121978 \h </w:instrText>
            </w:r>
            <w:r>
              <w:rPr>
                <w:noProof/>
                <w:webHidden/>
              </w:rPr>
            </w:r>
            <w:r>
              <w:rPr>
                <w:noProof/>
                <w:webHidden/>
              </w:rPr>
              <w:fldChar w:fldCharType="separate"/>
            </w:r>
            <w:r>
              <w:rPr>
                <w:noProof/>
                <w:webHidden/>
              </w:rPr>
              <w:t>15</w:t>
            </w:r>
            <w:r>
              <w:rPr>
                <w:noProof/>
                <w:webHidden/>
              </w:rPr>
              <w:fldChar w:fldCharType="end"/>
            </w:r>
          </w:hyperlink>
        </w:p>
        <w:p w14:paraId="5F584F3E" w14:textId="7095530A" w:rsidR="00DC4A7D" w:rsidRDefault="00DC4A7D">
          <w:pPr>
            <w:pStyle w:val="TOC3"/>
            <w:tabs>
              <w:tab w:val="right" w:leader="dot" w:pos="9350"/>
            </w:tabs>
            <w:rPr>
              <w:rFonts w:eastAsiaTheme="minorEastAsia"/>
              <w:noProof/>
              <w:kern w:val="2"/>
              <w:lang w:eastAsia="en-CA"/>
              <w14:ligatures w14:val="standardContextual"/>
            </w:rPr>
          </w:pPr>
          <w:hyperlink w:anchor="_Toc148121979" w:history="1">
            <w:r w:rsidRPr="00A61EE5">
              <w:rPr>
                <w:rStyle w:val="Hyperlink"/>
                <w:noProof/>
              </w:rPr>
              <w:t>Bradycardia Operating Modes</w:t>
            </w:r>
            <w:r>
              <w:rPr>
                <w:noProof/>
                <w:webHidden/>
              </w:rPr>
              <w:tab/>
            </w:r>
            <w:r>
              <w:rPr>
                <w:noProof/>
                <w:webHidden/>
              </w:rPr>
              <w:fldChar w:fldCharType="begin"/>
            </w:r>
            <w:r>
              <w:rPr>
                <w:noProof/>
                <w:webHidden/>
              </w:rPr>
              <w:instrText xml:space="preserve"> PAGEREF _Toc148121979 \h </w:instrText>
            </w:r>
            <w:r>
              <w:rPr>
                <w:noProof/>
                <w:webHidden/>
              </w:rPr>
            </w:r>
            <w:r>
              <w:rPr>
                <w:noProof/>
                <w:webHidden/>
              </w:rPr>
              <w:fldChar w:fldCharType="separate"/>
            </w:r>
            <w:r>
              <w:rPr>
                <w:noProof/>
                <w:webHidden/>
              </w:rPr>
              <w:t>16</w:t>
            </w:r>
            <w:r>
              <w:rPr>
                <w:noProof/>
                <w:webHidden/>
              </w:rPr>
              <w:fldChar w:fldCharType="end"/>
            </w:r>
          </w:hyperlink>
        </w:p>
        <w:p w14:paraId="59E4F961" w14:textId="1674B98F" w:rsidR="00DC4A7D" w:rsidRDefault="00DC4A7D">
          <w:pPr>
            <w:pStyle w:val="TOC3"/>
            <w:tabs>
              <w:tab w:val="right" w:leader="dot" w:pos="9350"/>
            </w:tabs>
            <w:rPr>
              <w:rFonts w:eastAsiaTheme="minorEastAsia"/>
              <w:noProof/>
              <w:kern w:val="2"/>
              <w:lang w:eastAsia="en-CA"/>
              <w14:ligatures w14:val="standardContextual"/>
            </w:rPr>
          </w:pPr>
          <w:hyperlink w:anchor="_Toc148121980" w:history="1">
            <w:r w:rsidRPr="00A61EE5">
              <w:rPr>
                <w:rStyle w:val="Hyperlink"/>
                <w:noProof/>
              </w:rPr>
              <w:t>Diagnostics</w:t>
            </w:r>
            <w:r>
              <w:rPr>
                <w:noProof/>
                <w:webHidden/>
              </w:rPr>
              <w:tab/>
            </w:r>
            <w:r>
              <w:rPr>
                <w:noProof/>
                <w:webHidden/>
              </w:rPr>
              <w:fldChar w:fldCharType="begin"/>
            </w:r>
            <w:r>
              <w:rPr>
                <w:noProof/>
                <w:webHidden/>
              </w:rPr>
              <w:instrText xml:space="preserve"> PAGEREF _Toc148121980 \h </w:instrText>
            </w:r>
            <w:r>
              <w:rPr>
                <w:noProof/>
                <w:webHidden/>
              </w:rPr>
            </w:r>
            <w:r>
              <w:rPr>
                <w:noProof/>
                <w:webHidden/>
              </w:rPr>
              <w:fldChar w:fldCharType="separate"/>
            </w:r>
            <w:r>
              <w:rPr>
                <w:noProof/>
                <w:webHidden/>
              </w:rPr>
              <w:t>18</w:t>
            </w:r>
            <w:r>
              <w:rPr>
                <w:noProof/>
                <w:webHidden/>
              </w:rPr>
              <w:fldChar w:fldCharType="end"/>
            </w:r>
          </w:hyperlink>
        </w:p>
        <w:p w14:paraId="403FE1BE" w14:textId="5A49090B" w:rsidR="00DC4A7D" w:rsidRDefault="00DC4A7D">
          <w:pPr>
            <w:pStyle w:val="TOC3"/>
            <w:tabs>
              <w:tab w:val="right" w:leader="dot" w:pos="9350"/>
            </w:tabs>
            <w:rPr>
              <w:rFonts w:eastAsiaTheme="minorEastAsia"/>
              <w:noProof/>
              <w:kern w:val="2"/>
              <w:lang w:eastAsia="en-CA"/>
              <w14:ligatures w14:val="standardContextual"/>
            </w:rPr>
          </w:pPr>
          <w:hyperlink w:anchor="_Toc148121981" w:history="1">
            <w:r w:rsidRPr="00A61EE5">
              <w:rPr>
                <w:rStyle w:val="Hyperlink"/>
                <w:noProof/>
              </w:rPr>
              <w:t>Threshold Testing</w:t>
            </w:r>
            <w:r>
              <w:rPr>
                <w:noProof/>
                <w:webHidden/>
              </w:rPr>
              <w:tab/>
            </w:r>
            <w:r>
              <w:rPr>
                <w:noProof/>
                <w:webHidden/>
              </w:rPr>
              <w:fldChar w:fldCharType="begin"/>
            </w:r>
            <w:r>
              <w:rPr>
                <w:noProof/>
                <w:webHidden/>
              </w:rPr>
              <w:instrText xml:space="preserve"> PAGEREF _Toc148121981 \h </w:instrText>
            </w:r>
            <w:r>
              <w:rPr>
                <w:noProof/>
                <w:webHidden/>
              </w:rPr>
            </w:r>
            <w:r>
              <w:rPr>
                <w:noProof/>
                <w:webHidden/>
              </w:rPr>
              <w:fldChar w:fldCharType="separate"/>
            </w:r>
            <w:r>
              <w:rPr>
                <w:noProof/>
                <w:webHidden/>
              </w:rPr>
              <w:t>19</w:t>
            </w:r>
            <w:r>
              <w:rPr>
                <w:noProof/>
                <w:webHidden/>
              </w:rPr>
              <w:fldChar w:fldCharType="end"/>
            </w:r>
          </w:hyperlink>
        </w:p>
        <w:p w14:paraId="6DC41841" w14:textId="1BF54FD6" w:rsidR="00DC4A7D" w:rsidRDefault="00DC4A7D">
          <w:pPr>
            <w:pStyle w:val="TOC3"/>
            <w:tabs>
              <w:tab w:val="right" w:leader="dot" w:pos="9350"/>
            </w:tabs>
            <w:rPr>
              <w:rFonts w:eastAsiaTheme="minorEastAsia"/>
              <w:noProof/>
              <w:kern w:val="2"/>
              <w:lang w:eastAsia="en-CA"/>
              <w14:ligatures w14:val="standardContextual"/>
            </w:rPr>
          </w:pPr>
          <w:hyperlink w:anchor="_Toc148121982" w:history="1">
            <w:r w:rsidRPr="00A61EE5">
              <w:rPr>
                <w:rStyle w:val="Hyperlink"/>
                <w:noProof/>
              </w:rPr>
              <w:t>Bradycardia History</w:t>
            </w:r>
            <w:r>
              <w:rPr>
                <w:noProof/>
                <w:webHidden/>
              </w:rPr>
              <w:tab/>
            </w:r>
            <w:r>
              <w:rPr>
                <w:noProof/>
                <w:webHidden/>
              </w:rPr>
              <w:fldChar w:fldCharType="begin"/>
            </w:r>
            <w:r>
              <w:rPr>
                <w:noProof/>
                <w:webHidden/>
              </w:rPr>
              <w:instrText xml:space="preserve"> PAGEREF _Toc148121982 \h </w:instrText>
            </w:r>
            <w:r>
              <w:rPr>
                <w:noProof/>
                <w:webHidden/>
              </w:rPr>
            </w:r>
            <w:r>
              <w:rPr>
                <w:noProof/>
                <w:webHidden/>
              </w:rPr>
              <w:fldChar w:fldCharType="separate"/>
            </w:r>
            <w:r>
              <w:rPr>
                <w:noProof/>
                <w:webHidden/>
              </w:rPr>
              <w:t>19</w:t>
            </w:r>
            <w:r>
              <w:rPr>
                <w:noProof/>
                <w:webHidden/>
              </w:rPr>
              <w:fldChar w:fldCharType="end"/>
            </w:r>
          </w:hyperlink>
        </w:p>
        <w:p w14:paraId="16E3547A" w14:textId="7DF9F067" w:rsidR="00DC4A7D" w:rsidRDefault="00DC4A7D">
          <w:pPr>
            <w:pStyle w:val="TOC3"/>
            <w:tabs>
              <w:tab w:val="right" w:leader="dot" w:pos="9350"/>
            </w:tabs>
            <w:rPr>
              <w:rFonts w:eastAsiaTheme="minorEastAsia"/>
              <w:noProof/>
              <w:kern w:val="2"/>
              <w:lang w:eastAsia="en-CA"/>
              <w14:ligatures w14:val="standardContextual"/>
            </w:rPr>
          </w:pPr>
          <w:hyperlink w:anchor="_Toc148121983" w:history="1">
            <w:r w:rsidRPr="00A61EE5">
              <w:rPr>
                <w:rStyle w:val="Hyperlink"/>
                <w:noProof/>
              </w:rPr>
              <w:t>4.7 Real-time Electrograms</w:t>
            </w:r>
            <w:r>
              <w:rPr>
                <w:noProof/>
                <w:webHidden/>
              </w:rPr>
              <w:tab/>
            </w:r>
            <w:r>
              <w:rPr>
                <w:noProof/>
                <w:webHidden/>
              </w:rPr>
              <w:fldChar w:fldCharType="begin"/>
            </w:r>
            <w:r>
              <w:rPr>
                <w:noProof/>
                <w:webHidden/>
              </w:rPr>
              <w:instrText xml:space="preserve"> PAGEREF _Toc148121983 \h </w:instrText>
            </w:r>
            <w:r>
              <w:rPr>
                <w:noProof/>
                <w:webHidden/>
              </w:rPr>
            </w:r>
            <w:r>
              <w:rPr>
                <w:noProof/>
                <w:webHidden/>
              </w:rPr>
              <w:fldChar w:fldCharType="separate"/>
            </w:r>
            <w:r>
              <w:rPr>
                <w:noProof/>
                <w:webHidden/>
              </w:rPr>
              <w:t>20</w:t>
            </w:r>
            <w:r>
              <w:rPr>
                <w:noProof/>
                <w:webHidden/>
              </w:rPr>
              <w:fldChar w:fldCharType="end"/>
            </w:r>
          </w:hyperlink>
        </w:p>
        <w:p w14:paraId="2A2C7E4D" w14:textId="62716C8C" w:rsidR="00DC4A7D" w:rsidRDefault="00DC4A7D">
          <w:pPr>
            <w:pStyle w:val="TOC3"/>
            <w:tabs>
              <w:tab w:val="right" w:leader="dot" w:pos="9350"/>
            </w:tabs>
            <w:rPr>
              <w:rFonts w:eastAsiaTheme="minorEastAsia"/>
              <w:noProof/>
              <w:kern w:val="2"/>
              <w:lang w:eastAsia="en-CA"/>
              <w14:ligatures w14:val="standardContextual"/>
            </w:rPr>
          </w:pPr>
          <w:hyperlink w:anchor="_Toc148121984" w:history="1">
            <w:r w:rsidRPr="00A61EE5">
              <w:rPr>
                <w:rStyle w:val="Hyperlink"/>
                <w:noProof/>
              </w:rPr>
              <w:t>Real-time Electrogram Event Marker Annotations</w:t>
            </w:r>
            <w:r>
              <w:rPr>
                <w:noProof/>
                <w:webHidden/>
              </w:rPr>
              <w:tab/>
            </w:r>
            <w:r>
              <w:rPr>
                <w:noProof/>
                <w:webHidden/>
              </w:rPr>
              <w:fldChar w:fldCharType="begin"/>
            </w:r>
            <w:r>
              <w:rPr>
                <w:noProof/>
                <w:webHidden/>
              </w:rPr>
              <w:instrText xml:space="preserve"> PAGEREF _Toc148121984 \h </w:instrText>
            </w:r>
            <w:r>
              <w:rPr>
                <w:noProof/>
                <w:webHidden/>
              </w:rPr>
            </w:r>
            <w:r>
              <w:rPr>
                <w:noProof/>
                <w:webHidden/>
              </w:rPr>
              <w:fldChar w:fldCharType="separate"/>
            </w:r>
            <w:r>
              <w:rPr>
                <w:noProof/>
                <w:webHidden/>
              </w:rPr>
              <w:t>21</w:t>
            </w:r>
            <w:r>
              <w:rPr>
                <w:noProof/>
                <w:webHidden/>
              </w:rPr>
              <w:fldChar w:fldCharType="end"/>
            </w:r>
          </w:hyperlink>
        </w:p>
        <w:p w14:paraId="07F6095F" w14:textId="7B818709" w:rsidR="00DC4A7D" w:rsidRDefault="00DC4A7D">
          <w:pPr>
            <w:pStyle w:val="TOC3"/>
            <w:tabs>
              <w:tab w:val="right" w:leader="dot" w:pos="9350"/>
            </w:tabs>
            <w:rPr>
              <w:rFonts w:eastAsiaTheme="minorEastAsia"/>
              <w:noProof/>
              <w:kern w:val="2"/>
              <w:lang w:eastAsia="en-CA"/>
              <w14:ligatures w14:val="standardContextual"/>
            </w:rPr>
          </w:pPr>
          <w:hyperlink w:anchor="_Toc148121985" w:history="1">
            <w:r w:rsidRPr="00A61EE5">
              <w:rPr>
                <w:rStyle w:val="Hyperlink"/>
                <w:noProof/>
              </w:rPr>
              <w:t>Faults and Error Handling</w:t>
            </w:r>
            <w:r>
              <w:rPr>
                <w:noProof/>
                <w:webHidden/>
              </w:rPr>
              <w:tab/>
            </w:r>
            <w:r>
              <w:rPr>
                <w:noProof/>
                <w:webHidden/>
              </w:rPr>
              <w:fldChar w:fldCharType="begin"/>
            </w:r>
            <w:r>
              <w:rPr>
                <w:noProof/>
                <w:webHidden/>
              </w:rPr>
              <w:instrText xml:space="preserve"> PAGEREF _Toc148121985 \h </w:instrText>
            </w:r>
            <w:r>
              <w:rPr>
                <w:noProof/>
                <w:webHidden/>
              </w:rPr>
            </w:r>
            <w:r>
              <w:rPr>
                <w:noProof/>
                <w:webHidden/>
              </w:rPr>
              <w:fldChar w:fldCharType="separate"/>
            </w:r>
            <w:r>
              <w:rPr>
                <w:noProof/>
                <w:webHidden/>
              </w:rPr>
              <w:t>22</w:t>
            </w:r>
            <w:r>
              <w:rPr>
                <w:noProof/>
                <w:webHidden/>
              </w:rPr>
              <w:fldChar w:fldCharType="end"/>
            </w:r>
          </w:hyperlink>
        </w:p>
        <w:p w14:paraId="04D23A3D" w14:textId="6406C0BD" w:rsidR="00DC4A7D" w:rsidRDefault="00DC4A7D">
          <w:pPr>
            <w:pStyle w:val="TOC3"/>
            <w:tabs>
              <w:tab w:val="right" w:leader="dot" w:pos="9350"/>
            </w:tabs>
            <w:rPr>
              <w:rFonts w:eastAsiaTheme="minorEastAsia"/>
              <w:noProof/>
              <w:kern w:val="2"/>
              <w:lang w:eastAsia="en-CA"/>
              <w14:ligatures w14:val="standardContextual"/>
            </w:rPr>
          </w:pPr>
          <w:hyperlink w:anchor="_Toc148121986" w:history="1">
            <w:r w:rsidRPr="00A61EE5">
              <w:rPr>
                <w:rStyle w:val="Hyperlink"/>
                <w:noProof/>
              </w:rPr>
              <w:t>Bradycardia Therapy</w:t>
            </w:r>
            <w:r>
              <w:rPr>
                <w:noProof/>
                <w:webHidden/>
              </w:rPr>
              <w:tab/>
            </w:r>
            <w:r>
              <w:rPr>
                <w:noProof/>
                <w:webHidden/>
              </w:rPr>
              <w:fldChar w:fldCharType="begin"/>
            </w:r>
            <w:r>
              <w:rPr>
                <w:noProof/>
                <w:webHidden/>
              </w:rPr>
              <w:instrText xml:space="preserve"> PAGEREF _Toc148121986 \h </w:instrText>
            </w:r>
            <w:r>
              <w:rPr>
                <w:noProof/>
                <w:webHidden/>
              </w:rPr>
            </w:r>
            <w:r>
              <w:rPr>
                <w:noProof/>
                <w:webHidden/>
              </w:rPr>
              <w:fldChar w:fldCharType="separate"/>
            </w:r>
            <w:r>
              <w:rPr>
                <w:noProof/>
                <w:webHidden/>
              </w:rPr>
              <w:t>23</w:t>
            </w:r>
            <w:r>
              <w:rPr>
                <w:noProof/>
                <w:webHidden/>
              </w:rPr>
              <w:fldChar w:fldCharType="end"/>
            </w:r>
          </w:hyperlink>
        </w:p>
        <w:p w14:paraId="1010D688" w14:textId="0D4BC459" w:rsidR="00DC4A7D" w:rsidRDefault="00DC4A7D">
          <w:pPr>
            <w:pStyle w:val="TOC3"/>
            <w:tabs>
              <w:tab w:val="right" w:leader="dot" w:pos="9350"/>
            </w:tabs>
            <w:rPr>
              <w:rFonts w:eastAsiaTheme="minorEastAsia"/>
              <w:noProof/>
              <w:kern w:val="2"/>
              <w:lang w:eastAsia="en-CA"/>
              <w14:ligatures w14:val="standardContextual"/>
            </w:rPr>
          </w:pPr>
          <w:hyperlink w:anchor="_Toc148121987" w:history="1">
            <w:r w:rsidRPr="00A61EE5">
              <w:rPr>
                <w:rStyle w:val="Hyperlink"/>
                <w:noProof/>
              </w:rPr>
              <w:t>Programmable Features</w:t>
            </w:r>
            <w:r>
              <w:rPr>
                <w:noProof/>
                <w:webHidden/>
              </w:rPr>
              <w:tab/>
            </w:r>
            <w:r>
              <w:rPr>
                <w:noProof/>
                <w:webHidden/>
              </w:rPr>
              <w:fldChar w:fldCharType="begin"/>
            </w:r>
            <w:r>
              <w:rPr>
                <w:noProof/>
                <w:webHidden/>
              </w:rPr>
              <w:instrText xml:space="preserve"> PAGEREF _Toc148121987 \h </w:instrText>
            </w:r>
            <w:r>
              <w:rPr>
                <w:noProof/>
                <w:webHidden/>
              </w:rPr>
            </w:r>
            <w:r>
              <w:rPr>
                <w:noProof/>
                <w:webHidden/>
              </w:rPr>
              <w:fldChar w:fldCharType="separate"/>
            </w:r>
            <w:r>
              <w:rPr>
                <w:noProof/>
                <w:webHidden/>
              </w:rPr>
              <w:t>24</w:t>
            </w:r>
            <w:r>
              <w:rPr>
                <w:noProof/>
                <w:webHidden/>
              </w:rPr>
              <w:fldChar w:fldCharType="end"/>
            </w:r>
          </w:hyperlink>
        </w:p>
        <w:p w14:paraId="7102E4DD" w14:textId="0130ED34" w:rsidR="00DC4A7D" w:rsidRDefault="00DC4A7D">
          <w:pPr>
            <w:pStyle w:val="TOC3"/>
            <w:tabs>
              <w:tab w:val="right" w:leader="dot" w:pos="9350"/>
            </w:tabs>
            <w:rPr>
              <w:rFonts w:eastAsiaTheme="minorEastAsia"/>
              <w:noProof/>
              <w:kern w:val="2"/>
              <w:lang w:eastAsia="en-CA"/>
              <w14:ligatures w14:val="standardContextual"/>
            </w:rPr>
          </w:pPr>
          <w:hyperlink w:anchor="_Toc148121988" w:history="1">
            <w:r w:rsidRPr="00A61EE5">
              <w:rPr>
                <w:rStyle w:val="Hyperlink"/>
                <w:noProof/>
              </w:rPr>
              <w:t>Measured Parameters</w:t>
            </w:r>
            <w:r>
              <w:rPr>
                <w:noProof/>
                <w:webHidden/>
              </w:rPr>
              <w:tab/>
            </w:r>
            <w:r>
              <w:rPr>
                <w:noProof/>
                <w:webHidden/>
              </w:rPr>
              <w:fldChar w:fldCharType="begin"/>
            </w:r>
            <w:r>
              <w:rPr>
                <w:noProof/>
                <w:webHidden/>
              </w:rPr>
              <w:instrText xml:space="preserve"> PAGEREF _Toc148121988 \h </w:instrText>
            </w:r>
            <w:r>
              <w:rPr>
                <w:noProof/>
                <w:webHidden/>
              </w:rPr>
            </w:r>
            <w:r>
              <w:rPr>
                <w:noProof/>
                <w:webHidden/>
              </w:rPr>
              <w:fldChar w:fldCharType="separate"/>
            </w:r>
            <w:r>
              <w:rPr>
                <w:noProof/>
                <w:webHidden/>
              </w:rPr>
              <w:t>24</w:t>
            </w:r>
            <w:r>
              <w:rPr>
                <w:noProof/>
                <w:webHidden/>
              </w:rPr>
              <w:fldChar w:fldCharType="end"/>
            </w:r>
          </w:hyperlink>
        </w:p>
        <w:p w14:paraId="1712DABD" w14:textId="32F8D717" w:rsidR="00DC4A7D" w:rsidRDefault="00DC4A7D">
          <w:pPr>
            <w:pStyle w:val="TOC1"/>
            <w:tabs>
              <w:tab w:val="right" w:leader="dot" w:pos="9350"/>
            </w:tabs>
            <w:rPr>
              <w:rFonts w:eastAsiaTheme="minorEastAsia"/>
              <w:noProof/>
              <w:kern w:val="2"/>
              <w:lang w:eastAsia="en-CA"/>
              <w14:ligatures w14:val="standardContextual"/>
            </w:rPr>
          </w:pPr>
          <w:hyperlink w:anchor="_Toc148121989" w:history="1">
            <w:r w:rsidRPr="00A61EE5">
              <w:rPr>
                <w:rStyle w:val="Hyperlink"/>
                <w:i/>
                <w:iCs/>
                <w:noProof/>
              </w:rPr>
              <w:t>Doc7:</w:t>
            </w:r>
            <w:r w:rsidRPr="00A61EE5">
              <w:rPr>
                <w:rStyle w:val="Hyperlink"/>
                <w:noProof/>
              </w:rPr>
              <w:t xml:space="preserve"> Pacemaker Shield Explained</w:t>
            </w:r>
            <w:r>
              <w:rPr>
                <w:noProof/>
                <w:webHidden/>
              </w:rPr>
              <w:tab/>
            </w:r>
            <w:r>
              <w:rPr>
                <w:noProof/>
                <w:webHidden/>
              </w:rPr>
              <w:fldChar w:fldCharType="begin"/>
            </w:r>
            <w:r>
              <w:rPr>
                <w:noProof/>
                <w:webHidden/>
              </w:rPr>
              <w:instrText xml:space="preserve"> PAGEREF _Toc148121989 \h </w:instrText>
            </w:r>
            <w:r>
              <w:rPr>
                <w:noProof/>
                <w:webHidden/>
              </w:rPr>
            </w:r>
            <w:r>
              <w:rPr>
                <w:noProof/>
                <w:webHidden/>
              </w:rPr>
              <w:fldChar w:fldCharType="separate"/>
            </w:r>
            <w:r>
              <w:rPr>
                <w:noProof/>
                <w:webHidden/>
              </w:rPr>
              <w:t>25</w:t>
            </w:r>
            <w:r>
              <w:rPr>
                <w:noProof/>
                <w:webHidden/>
              </w:rPr>
              <w:fldChar w:fldCharType="end"/>
            </w:r>
          </w:hyperlink>
        </w:p>
        <w:p w14:paraId="495E403A" w14:textId="6DDA8D77" w:rsidR="00DC4A7D" w:rsidRDefault="00DC4A7D">
          <w:pPr>
            <w:pStyle w:val="TOC2"/>
            <w:tabs>
              <w:tab w:val="right" w:leader="dot" w:pos="9350"/>
            </w:tabs>
            <w:rPr>
              <w:rFonts w:eastAsiaTheme="minorEastAsia"/>
              <w:noProof/>
              <w:kern w:val="2"/>
              <w:lang w:eastAsia="en-CA"/>
              <w14:ligatures w14:val="standardContextual"/>
            </w:rPr>
          </w:pPr>
          <w:hyperlink w:anchor="_Toc148121990" w:history="1">
            <w:r w:rsidRPr="00A61EE5">
              <w:rPr>
                <w:rStyle w:val="Hyperlink"/>
                <w:noProof/>
              </w:rPr>
              <w:t>Apparent Purpose</w:t>
            </w:r>
            <w:r>
              <w:rPr>
                <w:noProof/>
                <w:webHidden/>
              </w:rPr>
              <w:tab/>
            </w:r>
            <w:r>
              <w:rPr>
                <w:noProof/>
                <w:webHidden/>
              </w:rPr>
              <w:fldChar w:fldCharType="begin"/>
            </w:r>
            <w:r>
              <w:rPr>
                <w:noProof/>
                <w:webHidden/>
              </w:rPr>
              <w:instrText xml:space="preserve"> PAGEREF _Toc148121990 \h </w:instrText>
            </w:r>
            <w:r>
              <w:rPr>
                <w:noProof/>
                <w:webHidden/>
              </w:rPr>
            </w:r>
            <w:r>
              <w:rPr>
                <w:noProof/>
                <w:webHidden/>
              </w:rPr>
              <w:fldChar w:fldCharType="separate"/>
            </w:r>
            <w:r>
              <w:rPr>
                <w:noProof/>
                <w:webHidden/>
              </w:rPr>
              <w:t>25</w:t>
            </w:r>
            <w:r>
              <w:rPr>
                <w:noProof/>
                <w:webHidden/>
              </w:rPr>
              <w:fldChar w:fldCharType="end"/>
            </w:r>
          </w:hyperlink>
        </w:p>
        <w:p w14:paraId="3FD2DA6B" w14:textId="0F5CE389" w:rsidR="00DC4A7D" w:rsidRDefault="00DC4A7D">
          <w:pPr>
            <w:pStyle w:val="TOC2"/>
            <w:tabs>
              <w:tab w:val="right" w:leader="dot" w:pos="9350"/>
            </w:tabs>
            <w:rPr>
              <w:rFonts w:eastAsiaTheme="minorEastAsia"/>
              <w:noProof/>
              <w:kern w:val="2"/>
              <w:lang w:eastAsia="en-CA"/>
              <w14:ligatures w14:val="standardContextual"/>
            </w:rPr>
          </w:pPr>
          <w:hyperlink w:anchor="_Toc148121991" w:history="1">
            <w:r w:rsidRPr="00A61EE5">
              <w:rPr>
                <w:rStyle w:val="Hyperlink"/>
                <w:noProof/>
              </w:rPr>
              <w:t>Key Content</w:t>
            </w:r>
            <w:r>
              <w:rPr>
                <w:noProof/>
                <w:webHidden/>
              </w:rPr>
              <w:tab/>
            </w:r>
            <w:r>
              <w:rPr>
                <w:noProof/>
                <w:webHidden/>
              </w:rPr>
              <w:fldChar w:fldCharType="begin"/>
            </w:r>
            <w:r>
              <w:rPr>
                <w:noProof/>
                <w:webHidden/>
              </w:rPr>
              <w:instrText xml:space="preserve"> PAGEREF _Toc148121991 \h </w:instrText>
            </w:r>
            <w:r>
              <w:rPr>
                <w:noProof/>
                <w:webHidden/>
              </w:rPr>
            </w:r>
            <w:r>
              <w:rPr>
                <w:noProof/>
                <w:webHidden/>
              </w:rPr>
              <w:fldChar w:fldCharType="separate"/>
            </w:r>
            <w:r>
              <w:rPr>
                <w:noProof/>
                <w:webHidden/>
              </w:rPr>
              <w:t>25</w:t>
            </w:r>
            <w:r>
              <w:rPr>
                <w:noProof/>
                <w:webHidden/>
              </w:rPr>
              <w:fldChar w:fldCharType="end"/>
            </w:r>
          </w:hyperlink>
        </w:p>
        <w:p w14:paraId="1712238C" w14:textId="7DF44F06" w:rsidR="00DC4A7D" w:rsidRDefault="00DC4A7D">
          <w:pPr>
            <w:pStyle w:val="TOC3"/>
            <w:tabs>
              <w:tab w:val="right" w:leader="dot" w:pos="9350"/>
            </w:tabs>
            <w:rPr>
              <w:rFonts w:eastAsiaTheme="minorEastAsia"/>
              <w:noProof/>
              <w:kern w:val="2"/>
              <w:lang w:eastAsia="en-CA"/>
              <w14:ligatures w14:val="standardContextual"/>
            </w:rPr>
          </w:pPr>
          <w:hyperlink w:anchor="_Toc148121992" w:history="1">
            <w:r w:rsidRPr="00A61EE5">
              <w:rPr>
                <w:rStyle w:val="Hyperlink"/>
                <w:noProof/>
              </w:rPr>
              <w:t>System Overview</w:t>
            </w:r>
            <w:r>
              <w:rPr>
                <w:noProof/>
                <w:webHidden/>
              </w:rPr>
              <w:tab/>
            </w:r>
            <w:r>
              <w:rPr>
                <w:noProof/>
                <w:webHidden/>
              </w:rPr>
              <w:fldChar w:fldCharType="begin"/>
            </w:r>
            <w:r>
              <w:rPr>
                <w:noProof/>
                <w:webHidden/>
              </w:rPr>
              <w:instrText xml:space="preserve"> PAGEREF _Toc148121992 \h </w:instrText>
            </w:r>
            <w:r>
              <w:rPr>
                <w:noProof/>
                <w:webHidden/>
              </w:rPr>
            </w:r>
            <w:r>
              <w:rPr>
                <w:noProof/>
                <w:webHidden/>
              </w:rPr>
              <w:fldChar w:fldCharType="separate"/>
            </w:r>
            <w:r>
              <w:rPr>
                <w:noProof/>
                <w:webHidden/>
              </w:rPr>
              <w:t>25</w:t>
            </w:r>
            <w:r>
              <w:rPr>
                <w:noProof/>
                <w:webHidden/>
              </w:rPr>
              <w:fldChar w:fldCharType="end"/>
            </w:r>
          </w:hyperlink>
        </w:p>
        <w:p w14:paraId="2DEA822F" w14:textId="6F3561A4" w:rsidR="00DC4A7D" w:rsidRDefault="00DC4A7D">
          <w:pPr>
            <w:pStyle w:val="TOC3"/>
            <w:tabs>
              <w:tab w:val="right" w:leader="dot" w:pos="9350"/>
            </w:tabs>
            <w:rPr>
              <w:rFonts w:eastAsiaTheme="minorEastAsia"/>
              <w:noProof/>
              <w:kern w:val="2"/>
              <w:lang w:eastAsia="en-CA"/>
              <w14:ligatures w14:val="standardContextual"/>
            </w:rPr>
          </w:pPr>
          <w:hyperlink w:anchor="_Toc148121993" w:history="1">
            <w:r w:rsidRPr="00A61EE5">
              <w:rPr>
                <w:rStyle w:val="Hyperlink"/>
                <w:noProof/>
              </w:rPr>
              <w:t>Pinout</w:t>
            </w:r>
            <w:r>
              <w:rPr>
                <w:noProof/>
                <w:webHidden/>
              </w:rPr>
              <w:tab/>
            </w:r>
            <w:r>
              <w:rPr>
                <w:noProof/>
                <w:webHidden/>
              </w:rPr>
              <w:fldChar w:fldCharType="begin"/>
            </w:r>
            <w:r>
              <w:rPr>
                <w:noProof/>
                <w:webHidden/>
              </w:rPr>
              <w:instrText xml:space="preserve"> PAGEREF _Toc148121993 \h </w:instrText>
            </w:r>
            <w:r>
              <w:rPr>
                <w:noProof/>
                <w:webHidden/>
              </w:rPr>
            </w:r>
            <w:r>
              <w:rPr>
                <w:noProof/>
                <w:webHidden/>
              </w:rPr>
              <w:fldChar w:fldCharType="separate"/>
            </w:r>
            <w:r>
              <w:rPr>
                <w:noProof/>
                <w:webHidden/>
              </w:rPr>
              <w:t>26</w:t>
            </w:r>
            <w:r>
              <w:rPr>
                <w:noProof/>
                <w:webHidden/>
              </w:rPr>
              <w:fldChar w:fldCharType="end"/>
            </w:r>
          </w:hyperlink>
        </w:p>
        <w:p w14:paraId="18911420" w14:textId="6F88ECF0" w:rsidR="00DC4A7D" w:rsidRDefault="00DC4A7D">
          <w:pPr>
            <w:pStyle w:val="TOC3"/>
            <w:tabs>
              <w:tab w:val="right" w:leader="dot" w:pos="9350"/>
            </w:tabs>
            <w:rPr>
              <w:rFonts w:eastAsiaTheme="minorEastAsia"/>
              <w:noProof/>
              <w:kern w:val="2"/>
              <w:lang w:eastAsia="en-CA"/>
              <w14:ligatures w14:val="standardContextual"/>
            </w:rPr>
          </w:pPr>
          <w:hyperlink w:anchor="_Toc148121994" w:history="1">
            <w:r w:rsidRPr="00A61EE5">
              <w:rPr>
                <w:rStyle w:val="Hyperlink"/>
                <w:noProof/>
              </w:rPr>
              <w:t>Sensing Circuitry Flowchart</w:t>
            </w:r>
            <w:r>
              <w:rPr>
                <w:noProof/>
                <w:webHidden/>
              </w:rPr>
              <w:tab/>
            </w:r>
            <w:r>
              <w:rPr>
                <w:noProof/>
                <w:webHidden/>
              </w:rPr>
              <w:fldChar w:fldCharType="begin"/>
            </w:r>
            <w:r>
              <w:rPr>
                <w:noProof/>
                <w:webHidden/>
              </w:rPr>
              <w:instrText xml:space="preserve"> PAGEREF _Toc148121994 \h </w:instrText>
            </w:r>
            <w:r>
              <w:rPr>
                <w:noProof/>
                <w:webHidden/>
              </w:rPr>
            </w:r>
            <w:r>
              <w:rPr>
                <w:noProof/>
                <w:webHidden/>
              </w:rPr>
              <w:fldChar w:fldCharType="separate"/>
            </w:r>
            <w:r>
              <w:rPr>
                <w:noProof/>
                <w:webHidden/>
              </w:rPr>
              <w:t>28</w:t>
            </w:r>
            <w:r>
              <w:rPr>
                <w:noProof/>
                <w:webHidden/>
              </w:rPr>
              <w:fldChar w:fldCharType="end"/>
            </w:r>
          </w:hyperlink>
        </w:p>
        <w:p w14:paraId="10BDDB4E" w14:textId="747034B7" w:rsidR="00DC4A7D" w:rsidRDefault="00DC4A7D">
          <w:pPr>
            <w:pStyle w:val="TOC3"/>
            <w:tabs>
              <w:tab w:val="right" w:leader="dot" w:pos="9350"/>
            </w:tabs>
            <w:rPr>
              <w:rFonts w:eastAsiaTheme="minorEastAsia"/>
              <w:noProof/>
              <w:kern w:val="2"/>
              <w:lang w:eastAsia="en-CA"/>
              <w14:ligatures w14:val="standardContextual"/>
            </w:rPr>
          </w:pPr>
          <w:hyperlink w:anchor="_Toc148121995" w:history="1">
            <w:r w:rsidRPr="00A61EE5">
              <w:rPr>
                <w:rStyle w:val="Hyperlink"/>
                <w:noProof/>
              </w:rPr>
              <w:t>Pacing Circuitry Flowchart</w:t>
            </w:r>
            <w:r>
              <w:rPr>
                <w:noProof/>
                <w:webHidden/>
              </w:rPr>
              <w:tab/>
            </w:r>
            <w:r>
              <w:rPr>
                <w:noProof/>
                <w:webHidden/>
              </w:rPr>
              <w:fldChar w:fldCharType="begin"/>
            </w:r>
            <w:r>
              <w:rPr>
                <w:noProof/>
                <w:webHidden/>
              </w:rPr>
              <w:instrText xml:space="preserve"> PAGEREF _Toc148121995 \h </w:instrText>
            </w:r>
            <w:r>
              <w:rPr>
                <w:noProof/>
                <w:webHidden/>
              </w:rPr>
            </w:r>
            <w:r>
              <w:rPr>
                <w:noProof/>
                <w:webHidden/>
              </w:rPr>
              <w:fldChar w:fldCharType="separate"/>
            </w:r>
            <w:r>
              <w:rPr>
                <w:noProof/>
                <w:webHidden/>
              </w:rPr>
              <w:t>29</w:t>
            </w:r>
            <w:r>
              <w:rPr>
                <w:noProof/>
                <w:webHidden/>
              </w:rPr>
              <w:fldChar w:fldCharType="end"/>
            </w:r>
          </w:hyperlink>
        </w:p>
        <w:p w14:paraId="5E930458" w14:textId="4D33F925" w:rsidR="00DC4A7D" w:rsidRDefault="00DC4A7D">
          <w:pPr>
            <w:pStyle w:val="TOC3"/>
            <w:tabs>
              <w:tab w:val="right" w:leader="dot" w:pos="9350"/>
            </w:tabs>
            <w:rPr>
              <w:rFonts w:eastAsiaTheme="minorEastAsia"/>
              <w:noProof/>
              <w:kern w:val="2"/>
              <w:lang w:eastAsia="en-CA"/>
              <w14:ligatures w14:val="standardContextual"/>
            </w:rPr>
          </w:pPr>
          <w:hyperlink w:anchor="_Toc148121996" w:history="1">
            <w:r w:rsidRPr="00A61EE5">
              <w:rPr>
                <w:rStyle w:val="Hyperlink"/>
                <w:noProof/>
              </w:rPr>
              <w:t>Mandatory Pin Arrangement for Pacing</w:t>
            </w:r>
            <w:r>
              <w:rPr>
                <w:noProof/>
                <w:webHidden/>
              </w:rPr>
              <w:tab/>
            </w:r>
            <w:r>
              <w:rPr>
                <w:noProof/>
                <w:webHidden/>
              </w:rPr>
              <w:fldChar w:fldCharType="begin"/>
            </w:r>
            <w:r>
              <w:rPr>
                <w:noProof/>
                <w:webHidden/>
              </w:rPr>
              <w:instrText xml:space="preserve"> PAGEREF _Toc148121996 \h </w:instrText>
            </w:r>
            <w:r>
              <w:rPr>
                <w:noProof/>
                <w:webHidden/>
              </w:rPr>
            </w:r>
            <w:r>
              <w:rPr>
                <w:noProof/>
                <w:webHidden/>
              </w:rPr>
              <w:fldChar w:fldCharType="separate"/>
            </w:r>
            <w:r>
              <w:rPr>
                <w:noProof/>
                <w:webHidden/>
              </w:rPr>
              <w:t>29</w:t>
            </w:r>
            <w:r>
              <w:rPr>
                <w:noProof/>
                <w:webHidden/>
              </w:rPr>
              <w:fldChar w:fldCharType="end"/>
            </w:r>
          </w:hyperlink>
        </w:p>
        <w:p w14:paraId="491A88F9" w14:textId="13610263" w:rsidR="00DC4A7D" w:rsidRDefault="00DC4A7D">
          <w:pPr>
            <w:pStyle w:val="TOC3"/>
            <w:tabs>
              <w:tab w:val="right" w:leader="dot" w:pos="9350"/>
            </w:tabs>
            <w:rPr>
              <w:rFonts w:eastAsiaTheme="minorEastAsia"/>
              <w:noProof/>
              <w:kern w:val="2"/>
              <w:lang w:eastAsia="en-CA"/>
              <w14:ligatures w14:val="standardContextual"/>
            </w:rPr>
          </w:pPr>
          <w:hyperlink w:anchor="_Toc148121997" w:history="1">
            <w:r w:rsidRPr="00A61EE5">
              <w:rPr>
                <w:rStyle w:val="Hyperlink"/>
                <w:noProof/>
              </w:rPr>
              <w:t>Strength Duration Curve</w:t>
            </w:r>
            <w:r>
              <w:rPr>
                <w:noProof/>
                <w:webHidden/>
              </w:rPr>
              <w:tab/>
            </w:r>
            <w:r>
              <w:rPr>
                <w:noProof/>
                <w:webHidden/>
              </w:rPr>
              <w:fldChar w:fldCharType="begin"/>
            </w:r>
            <w:r>
              <w:rPr>
                <w:noProof/>
                <w:webHidden/>
              </w:rPr>
              <w:instrText xml:space="preserve"> PAGEREF _Toc148121997 \h </w:instrText>
            </w:r>
            <w:r>
              <w:rPr>
                <w:noProof/>
                <w:webHidden/>
              </w:rPr>
            </w:r>
            <w:r>
              <w:rPr>
                <w:noProof/>
                <w:webHidden/>
              </w:rPr>
              <w:fldChar w:fldCharType="separate"/>
            </w:r>
            <w:r>
              <w:rPr>
                <w:noProof/>
                <w:webHidden/>
              </w:rPr>
              <w:t>31</w:t>
            </w:r>
            <w:r>
              <w:rPr>
                <w:noProof/>
                <w:webHidden/>
              </w:rPr>
              <w:fldChar w:fldCharType="end"/>
            </w:r>
          </w:hyperlink>
        </w:p>
        <w:p w14:paraId="1A058C9B" w14:textId="0701414D" w:rsidR="00DC4A7D" w:rsidRDefault="00DC4A7D">
          <w:pPr>
            <w:pStyle w:val="TOC3"/>
            <w:tabs>
              <w:tab w:val="right" w:leader="dot" w:pos="9350"/>
            </w:tabs>
            <w:rPr>
              <w:rFonts w:eastAsiaTheme="minorEastAsia"/>
              <w:noProof/>
              <w:kern w:val="2"/>
              <w:lang w:eastAsia="en-CA"/>
              <w14:ligatures w14:val="standardContextual"/>
            </w:rPr>
          </w:pPr>
          <w:hyperlink w:anchor="_Toc148121998" w:history="1">
            <w:r w:rsidRPr="00A61EE5">
              <w:rPr>
                <w:rStyle w:val="Hyperlink"/>
                <w:noProof/>
              </w:rPr>
              <w:t>Proper Pace Capture</w:t>
            </w:r>
            <w:r>
              <w:rPr>
                <w:noProof/>
                <w:webHidden/>
              </w:rPr>
              <w:tab/>
            </w:r>
            <w:r>
              <w:rPr>
                <w:noProof/>
                <w:webHidden/>
              </w:rPr>
              <w:fldChar w:fldCharType="begin"/>
            </w:r>
            <w:r>
              <w:rPr>
                <w:noProof/>
                <w:webHidden/>
              </w:rPr>
              <w:instrText xml:space="preserve"> PAGEREF _Toc148121998 \h </w:instrText>
            </w:r>
            <w:r>
              <w:rPr>
                <w:noProof/>
                <w:webHidden/>
              </w:rPr>
            </w:r>
            <w:r>
              <w:rPr>
                <w:noProof/>
                <w:webHidden/>
              </w:rPr>
              <w:fldChar w:fldCharType="separate"/>
            </w:r>
            <w:r>
              <w:rPr>
                <w:noProof/>
                <w:webHidden/>
              </w:rPr>
              <w:t>32</w:t>
            </w:r>
            <w:r>
              <w:rPr>
                <w:noProof/>
                <w:webHidden/>
              </w:rPr>
              <w:fldChar w:fldCharType="end"/>
            </w:r>
          </w:hyperlink>
        </w:p>
        <w:p w14:paraId="61EFC91C" w14:textId="6F4F258E" w:rsidR="00DC4A7D" w:rsidRDefault="00DC4A7D">
          <w:pPr>
            <w:pStyle w:val="TOC3"/>
            <w:tabs>
              <w:tab w:val="right" w:leader="dot" w:pos="9350"/>
            </w:tabs>
            <w:rPr>
              <w:rFonts w:eastAsiaTheme="minorEastAsia"/>
              <w:noProof/>
              <w:kern w:val="2"/>
              <w:lang w:eastAsia="en-CA"/>
              <w14:ligatures w14:val="standardContextual"/>
            </w:rPr>
          </w:pPr>
          <w:hyperlink w:anchor="_Toc148121999" w:history="1">
            <w:r w:rsidRPr="00A61EE5">
              <w:rPr>
                <w:rStyle w:val="Hyperlink"/>
                <w:noProof/>
              </w:rPr>
              <w:t>Desired Waveform</w:t>
            </w:r>
            <w:r>
              <w:rPr>
                <w:noProof/>
                <w:webHidden/>
              </w:rPr>
              <w:tab/>
            </w:r>
            <w:r>
              <w:rPr>
                <w:noProof/>
                <w:webHidden/>
              </w:rPr>
              <w:fldChar w:fldCharType="begin"/>
            </w:r>
            <w:r>
              <w:rPr>
                <w:noProof/>
                <w:webHidden/>
              </w:rPr>
              <w:instrText xml:space="preserve"> PAGEREF _Toc148121999 \h </w:instrText>
            </w:r>
            <w:r>
              <w:rPr>
                <w:noProof/>
                <w:webHidden/>
              </w:rPr>
            </w:r>
            <w:r>
              <w:rPr>
                <w:noProof/>
                <w:webHidden/>
              </w:rPr>
              <w:fldChar w:fldCharType="separate"/>
            </w:r>
            <w:r>
              <w:rPr>
                <w:noProof/>
                <w:webHidden/>
              </w:rPr>
              <w:t>33</w:t>
            </w:r>
            <w:r>
              <w:rPr>
                <w:noProof/>
                <w:webHidden/>
              </w:rPr>
              <w:fldChar w:fldCharType="end"/>
            </w:r>
          </w:hyperlink>
        </w:p>
        <w:p w14:paraId="470316DB" w14:textId="48343F06" w:rsidR="00DC4A7D" w:rsidRDefault="00DC4A7D">
          <w:pPr>
            <w:pStyle w:val="TOC3"/>
            <w:tabs>
              <w:tab w:val="right" w:leader="dot" w:pos="9350"/>
            </w:tabs>
            <w:rPr>
              <w:rFonts w:eastAsiaTheme="minorEastAsia"/>
              <w:noProof/>
              <w:kern w:val="2"/>
              <w:lang w:eastAsia="en-CA"/>
              <w14:ligatures w14:val="standardContextual"/>
            </w:rPr>
          </w:pPr>
          <w:hyperlink w:anchor="_Toc148122000" w:history="1">
            <w:r w:rsidRPr="00A61EE5">
              <w:rPr>
                <w:rStyle w:val="Hyperlink"/>
                <w:noProof/>
              </w:rPr>
              <w:t>Pacemaker Impedance</w:t>
            </w:r>
            <w:r>
              <w:rPr>
                <w:noProof/>
                <w:webHidden/>
              </w:rPr>
              <w:tab/>
            </w:r>
            <w:r>
              <w:rPr>
                <w:noProof/>
                <w:webHidden/>
              </w:rPr>
              <w:fldChar w:fldCharType="begin"/>
            </w:r>
            <w:r>
              <w:rPr>
                <w:noProof/>
                <w:webHidden/>
              </w:rPr>
              <w:instrText xml:space="preserve"> PAGEREF _Toc148122000 \h </w:instrText>
            </w:r>
            <w:r>
              <w:rPr>
                <w:noProof/>
                <w:webHidden/>
              </w:rPr>
            </w:r>
            <w:r>
              <w:rPr>
                <w:noProof/>
                <w:webHidden/>
              </w:rPr>
              <w:fldChar w:fldCharType="separate"/>
            </w:r>
            <w:r>
              <w:rPr>
                <w:noProof/>
                <w:webHidden/>
              </w:rPr>
              <w:t>34</w:t>
            </w:r>
            <w:r>
              <w:rPr>
                <w:noProof/>
                <w:webHidden/>
              </w:rPr>
              <w:fldChar w:fldCharType="end"/>
            </w:r>
          </w:hyperlink>
        </w:p>
        <w:p w14:paraId="5C90A7AC" w14:textId="6C0C8BFA" w:rsidR="00DC4A7D" w:rsidRDefault="00DC4A7D">
          <w:pPr>
            <w:pStyle w:val="TOC3"/>
            <w:tabs>
              <w:tab w:val="right" w:leader="dot" w:pos="9350"/>
            </w:tabs>
            <w:rPr>
              <w:rFonts w:eastAsiaTheme="minorEastAsia"/>
              <w:noProof/>
              <w:kern w:val="2"/>
              <w:lang w:eastAsia="en-CA"/>
              <w14:ligatures w14:val="standardContextual"/>
            </w:rPr>
          </w:pPr>
          <w:hyperlink w:anchor="_Toc148122001" w:history="1">
            <w:r w:rsidRPr="00A61EE5">
              <w:rPr>
                <w:rStyle w:val="Hyperlink"/>
                <w:noProof/>
              </w:rPr>
              <w:t>Hysterisis Pacing</w:t>
            </w:r>
            <w:r>
              <w:rPr>
                <w:noProof/>
                <w:webHidden/>
              </w:rPr>
              <w:tab/>
            </w:r>
            <w:r>
              <w:rPr>
                <w:noProof/>
                <w:webHidden/>
              </w:rPr>
              <w:fldChar w:fldCharType="begin"/>
            </w:r>
            <w:r>
              <w:rPr>
                <w:noProof/>
                <w:webHidden/>
              </w:rPr>
              <w:instrText xml:space="preserve"> PAGEREF _Toc148122001 \h </w:instrText>
            </w:r>
            <w:r>
              <w:rPr>
                <w:noProof/>
                <w:webHidden/>
              </w:rPr>
            </w:r>
            <w:r>
              <w:rPr>
                <w:noProof/>
                <w:webHidden/>
              </w:rPr>
              <w:fldChar w:fldCharType="separate"/>
            </w:r>
            <w:r>
              <w:rPr>
                <w:noProof/>
                <w:webHidden/>
              </w:rPr>
              <w:t>36</w:t>
            </w:r>
            <w:r>
              <w:rPr>
                <w:noProof/>
                <w:webHidden/>
              </w:rPr>
              <w:fldChar w:fldCharType="end"/>
            </w:r>
          </w:hyperlink>
        </w:p>
        <w:p w14:paraId="347D62B4" w14:textId="111B2479" w:rsidR="00DC4A7D" w:rsidRDefault="00DC4A7D">
          <w:pPr>
            <w:pStyle w:val="TOC1"/>
            <w:tabs>
              <w:tab w:val="right" w:leader="dot" w:pos="9350"/>
            </w:tabs>
            <w:rPr>
              <w:rFonts w:eastAsiaTheme="minorEastAsia"/>
              <w:noProof/>
              <w:kern w:val="2"/>
              <w:lang w:eastAsia="en-CA"/>
              <w14:ligatures w14:val="standardContextual"/>
            </w:rPr>
          </w:pPr>
          <w:hyperlink w:anchor="_Toc148122002" w:history="1">
            <w:r w:rsidRPr="00A61EE5">
              <w:rPr>
                <w:rStyle w:val="Hyperlink"/>
                <w:i/>
                <w:iCs/>
                <w:noProof/>
              </w:rPr>
              <w:t>Doc8:</w:t>
            </w:r>
            <w:r w:rsidRPr="00A61EE5">
              <w:rPr>
                <w:rStyle w:val="Hyperlink"/>
                <w:noProof/>
              </w:rPr>
              <w:t xml:space="preserve"> srsVVI rev2</w:t>
            </w:r>
            <w:r>
              <w:rPr>
                <w:noProof/>
                <w:webHidden/>
              </w:rPr>
              <w:tab/>
            </w:r>
            <w:r>
              <w:rPr>
                <w:noProof/>
                <w:webHidden/>
              </w:rPr>
              <w:fldChar w:fldCharType="begin"/>
            </w:r>
            <w:r>
              <w:rPr>
                <w:noProof/>
                <w:webHidden/>
              </w:rPr>
              <w:instrText xml:space="preserve"> PAGEREF _Toc148122002 \h </w:instrText>
            </w:r>
            <w:r>
              <w:rPr>
                <w:noProof/>
                <w:webHidden/>
              </w:rPr>
            </w:r>
            <w:r>
              <w:rPr>
                <w:noProof/>
                <w:webHidden/>
              </w:rPr>
              <w:fldChar w:fldCharType="separate"/>
            </w:r>
            <w:r>
              <w:rPr>
                <w:noProof/>
                <w:webHidden/>
              </w:rPr>
              <w:t>36</w:t>
            </w:r>
            <w:r>
              <w:rPr>
                <w:noProof/>
                <w:webHidden/>
              </w:rPr>
              <w:fldChar w:fldCharType="end"/>
            </w:r>
          </w:hyperlink>
        </w:p>
        <w:p w14:paraId="49405879" w14:textId="776E356D" w:rsidR="00DC4A7D" w:rsidRDefault="00DC4A7D">
          <w:pPr>
            <w:pStyle w:val="TOC2"/>
            <w:tabs>
              <w:tab w:val="right" w:leader="dot" w:pos="9350"/>
            </w:tabs>
            <w:rPr>
              <w:rFonts w:eastAsiaTheme="minorEastAsia"/>
              <w:noProof/>
              <w:kern w:val="2"/>
              <w:lang w:eastAsia="en-CA"/>
              <w14:ligatures w14:val="standardContextual"/>
            </w:rPr>
          </w:pPr>
          <w:hyperlink w:anchor="_Toc148122003" w:history="1">
            <w:r w:rsidRPr="00A61EE5">
              <w:rPr>
                <w:rStyle w:val="Hyperlink"/>
                <w:noProof/>
              </w:rPr>
              <w:t>Apparent Purpose</w:t>
            </w:r>
            <w:r>
              <w:rPr>
                <w:noProof/>
                <w:webHidden/>
              </w:rPr>
              <w:tab/>
            </w:r>
            <w:r>
              <w:rPr>
                <w:noProof/>
                <w:webHidden/>
              </w:rPr>
              <w:fldChar w:fldCharType="begin"/>
            </w:r>
            <w:r>
              <w:rPr>
                <w:noProof/>
                <w:webHidden/>
              </w:rPr>
              <w:instrText xml:space="preserve"> PAGEREF _Toc148122003 \h </w:instrText>
            </w:r>
            <w:r>
              <w:rPr>
                <w:noProof/>
                <w:webHidden/>
              </w:rPr>
            </w:r>
            <w:r>
              <w:rPr>
                <w:noProof/>
                <w:webHidden/>
              </w:rPr>
              <w:fldChar w:fldCharType="separate"/>
            </w:r>
            <w:r>
              <w:rPr>
                <w:noProof/>
                <w:webHidden/>
              </w:rPr>
              <w:t>36</w:t>
            </w:r>
            <w:r>
              <w:rPr>
                <w:noProof/>
                <w:webHidden/>
              </w:rPr>
              <w:fldChar w:fldCharType="end"/>
            </w:r>
          </w:hyperlink>
        </w:p>
        <w:p w14:paraId="448F05EE" w14:textId="78A8DA8D" w:rsidR="00DC4A7D" w:rsidRDefault="00DC4A7D">
          <w:pPr>
            <w:pStyle w:val="TOC2"/>
            <w:tabs>
              <w:tab w:val="right" w:leader="dot" w:pos="9350"/>
            </w:tabs>
            <w:rPr>
              <w:rFonts w:eastAsiaTheme="minorEastAsia"/>
              <w:noProof/>
              <w:kern w:val="2"/>
              <w:lang w:eastAsia="en-CA"/>
              <w14:ligatures w14:val="standardContextual"/>
            </w:rPr>
          </w:pPr>
          <w:hyperlink w:anchor="_Toc148122004" w:history="1">
            <w:r w:rsidRPr="00A61EE5">
              <w:rPr>
                <w:rStyle w:val="Hyperlink"/>
                <w:noProof/>
              </w:rPr>
              <w:t>Key Content</w:t>
            </w:r>
            <w:r>
              <w:rPr>
                <w:noProof/>
                <w:webHidden/>
              </w:rPr>
              <w:tab/>
            </w:r>
            <w:r>
              <w:rPr>
                <w:noProof/>
                <w:webHidden/>
              </w:rPr>
              <w:fldChar w:fldCharType="begin"/>
            </w:r>
            <w:r>
              <w:rPr>
                <w:noProof/>
                <w:webHidden/>
              </w:rPr>
              <w:instrText xml:space="preserve"> PAGEREF _Toc148122004 \h </w:instrText>
            </w:r>
            <w:r>
              <w:rPr>
                <w:noProof/>
                <w:webHidden/>
              </w:rPr>
            </w:r>
            <w:r>
              <w:rPr>
                <w:noProof/>
                <w:webHidden/>
              </w:rPr>
              <w:fldChar w:fldCharType="separate"/>
            </w:r>
            <w:r>
              <w:rPr>
                <w:noProof/>
                <w:webHidden/>
              </w:rPr>
              <w:t>37</w:t>
            </w:r>
            <w:r>
              <w:rPr>
                <w:noProof/>
                <w:webHidden/>
              </w:rPr>
              <w:fldChar w:fldCharType="end"/>
            </w:r>
          </w:hyperlink>
        </w:p>
        <w:p w14:paraId="3DE34B7C" w14:textId="63586B02" w:rsidR="00DC4A7D" w:rsidRDefault="00DC4A7D">
          <w:pPr>
            <w:pStyle w:val="TOC3"/>
            <w:tabs>
              <w:tab w:val="right" w:leader="dot" w:pos="9350"/>
            </w:tabs>
            <w:rPr>
              <w:rFonts w:eastAsiaTheme="minorEastAsia"/>
              <w:noProof/>
              <w:kern w:val="2"/>
              <w:lang w:eastAsia="en-CA"/>
              <w14:ligatures w14:val="standardContextual"/>
            </w:rPr>
          </w:pPr>
          <w:hyperlink w:anchor="_Toc148122005" w:history="1">
            <w:r w:rsidRPr="00A61EE5">
              <w:rPr>
                <w:rStyle w:val="Hyperlink"/>
                <w:noProof/>
              </w:rPr>
              <w:t>Types</w:t>
            </w:r>
            <w:r>
              <w:rPr>
                <w:noProof/>
                <w:webHidden/>
              </w:rPr>
              <w:tab/>
            </w:r>
            <w:r>
              <w:rPr>
                <w:noProof/>
                <w:webHidden/>
              </w:rPr>
              <w:fldChar w:fldCharType="begin"/>
            </w:r>
            <w:r>
              <w:rPr>
                <w:noProof/>
                <w:webHidden/>
              </w:rPr>
              <w:instrText xml:space="preserve"> PAGEREF _Toc148122005 \h </w:instrText>
            </w:r>
            <w:r>
              <w:rPr>
                <w:noProof/>
                <w:webHidden/>
              </w:rPr>
            </w:r>
            <w:r>
              <w:rPr>
                <w:noProof/>
                <w:webHidden/>
              </w:rPr>
              <w:fldChar w:fldCharType="separate"/>
            </w:r>
            <w:r>
              <w:rPr>
                <w:noProof/>
                <w:webHidden/>
              </w:rPr>
              <w:t>37</w:t>
            </w:r>
            <w:r>
              <w:rPr>
                <w:noProof/>
                <w:webHidden/>
              </w:rPr>
              <w:fldChar w:fldCharType="end"/>
            </w:r>
          </w:hyperlink>
        </w:p>
        <w:p w14:paraId="53D3AD96" w14:textId="04B8B14B" w:rsidR="00DC4A7D" w:rsidRDefault="00DC4A7D">
          <w:pPr>
            <w:pStyle w:val="TOC3"/>
            <w:tabs>
              <w:tab w:val="right" w:leader="dot" w:pos="9350"/>
            </w:tabs>
            <w:rPr>
              <w:rFonts w:eastAsiaTheme="minorEastAsia"/>
              <w:noProof/>
              <w:kern w:val="2"/>
              <w:lang w:eastAsia="en-CA"/>
              <w14:ligatures w14:val="standardContextual"/>
            </w:rPr>
          </w:pPr>
          <w:hyperlink w:anchor="_Toc148122006" w:history="1">
            <w:r w:rsidRPr="00A61EE5">
              <w:rPr>
                <w:rStyle w:val="Hyperlink"/>
                <w:noProof/>
              </w:rPr>
              <w:t>Variables – relevant to VVI</w:t>
            </w:r>
            <w:r>
              <w:rPr>
                <w:noProof/>
                <w:webHidden/>
              </w:rPr>
              <w:tab/>
            </w:r>
            <w:r>
              <w:rPr>
                <w:noProof/>
                <w:webHidden/>
              </w:rPr>
              <w:fldChar w:fldCharType="begin"/>
            </w:r>
            <w:r>
              <w:rPr>
                <w:noProof/>
                <w:webHidden/>
              </w:rPr>
              <w:instrText xml:space="preserve"> PAGEREF _Toc148122006 \h </w:instrText>
            </w:r>
            <w:r>
              <w:rPr>
                <w:noProof/>
                <w:webHidden/>
              </w:rPr>
            </w:r>
            <w:r>
              <w:rPr>
                <w:noProof/>
                <w:webHidden/>
              </w:rPr>
              <w:fldChar w:fldCharType="separate"/>
            </w:r>
            <w:r>
              <w:rPr>
                <w:noProof/>
                <w:webHidden/>
              </w:rPr>
              <w:t>37</w:t>
            </w:r>
            <w:r>
              <w:rPr>
                <w:noProof/>
                <w:webHidden/>
              </w:rPr>
              <w:fldChar w:fldCharType="end"/>
            </w:r>
          </w:hyperlink>
        </w:p>
        <w:p w14:paraId="7AB72FA7" w14:textId="57886675" w:rsidR="00DC4A7D" w:rsidRDefault="00DC4A7D">
          <w:pPr>
            <w:pStyle w:val="TOC3"/>
            <w:tabs>
              <w:tab w:val="right" w:leader="dot" w:pos="9350"/>
            </w:tabs>
            <w:rPr>
              <w:rFonts w:eastAsiaTheme="minorEastAsia"/>
              <w:noProof/>
              <w:kern w:val="2"/>
              <w:lang w:eastAsia="en-CA"/>
              <w14:ligatures w14:val="standardContextual"/>
            </w:rPr>
          </w:pPr>
          <w:hyperlink w:anchor="_Toc148122007" w:history="1">
            <w:r w:rsidRPr="00A61EE5">
              <w:rPr>
                <w:rStyle w:val="Hyperlink"/>
                <w:noProof/>
              </w:rPr>
              <w:t>Constants</w:t>
            </w:r>
            <w:r>
              <w:rPr>
                <w:noProof/>
                <w:webHidden/>
              </w:rPr>
              <w:tab/>
            </w:r>
            <w:r>
              <w:rPr>
                <w:noProof/>
                <w:webHidden/>
              </w:rPr>
              <w:fldChar w:fldCharType="begin"/>
            </w:r>
            <w:r>
              <w:rPr>
                <w:noProof/>
                <w:webHidden/>
              </w:rPr>
              <w:instrText xml:space="preserve"> PAGEREF _Toc148122007 \h </w:instrText>
            </w:r>
            <w:r>
              <w:rPr>
                <w:noProof/>
                <w:webHidden/>
              </w:rPr>
            </w:r>
            <w:r>
              <w:rPr>
                <w:noProof/>
                <w:webHidden/>
              </w:rPr>
              <w:fldChar w:fldCharType="separate"/>
            </w:r>
            <w:r>
              <w:rPr>
                <w:noProof/>
                <w:webHidden/>
              </w:rPr>
              <w:t>39</w:t>
            </w:r>
            <w:r>
              <w:rPr>
                <w:noProof/>
                <w:webHidden/>
              </w:rPr>
              <w:fldChar w:fldCharType="end"/>
            </w:r>
          </w:hyperlink>
        </w:p>
        <w:p w14:paraId="60AC038A" w14:textId="42EED705" w:rsidR="00DC4A7D" w:rsidRDefault="00DC4A7D">
          <w:pPr>
            <w:pStyle w:val="TOC3"/>
            <w:tabs>
              <w:tab w:val="right" w:leader="dot" w:pos="9350"/>
            </w:tabs>
            <w:rPr>
              <w:rFonts w:eastAsiaTheme="minorEastAsia"/>
              <w:noProof/>
              <w:kern w:val="2"/>
              <w:lang w:eastAsia="en-CA"/>
              <w14:ligatures w14:val="standardContextual"/>
            </w:rPr>
          </w:pPr>
          <w:hyperlink w:anchor="_Toc148122008" w:history="1">
            <w:r w:rsidRPr="00A61EE5">
              <w:rPr>
                <w:rStyle w:val="Hyperlink"/>
                <w:noProof/>
              </w:rPr>
              <w:t>VVI Mode in Permanent Pacing</w:t>
            </w:r>
            <w:r>
              <w:rPr>
                <w:noProof/>
                <w:webHidden/>
              </w:rPr>
              <w:tab/>
            </w:r>
            <w:r>
              <w:rPr>
                <w:noProof/>
                <w:webHidden/>
              </w:rPr>
              <w:fldChar w:fldCharType="begin"/>
            </w:r>
            <w:r>
              <w:rPr>
                <w:noProof/>
                <w:webHidden/>
              </w:rPr>
              <w:instrText xml:space="preserve"> PAGEREF _Toc148122008 \h </w:instrText>
            </w:r>
            <w:r>
              <w:rPr>
                <w:noProof/>
                <w:webHidden/>
              </w:rPr>
            </w:r>
            <w:r>
              <w:rPr>
                <w:noProof/>
                <w:webHidden/>
              </w:rPr>
              <w:fldChar w:fldCharType="separate"/>
            </w:r>
            <w:r>
              <w:rPr>
                <w:noProof/>
                <w:webHidden/>
              </w:rPr>
              <w:t>41</w:t>
            </w:r>
            <w:r>
              <w:rPr>
                <w:noProof/>
                <w:webHidden/>
              </w:rPr>
              <w:fldChar w:fldCharType="end"/>
            </w:r>
          </w:hyperlink>
        </w:p>
        <w:p w14:paraId="4210B84C" w14:textId="2D59E530" w:rsidR="00DC4A7D" w:rsidRDefault="00DC4A7D">
          <w:pPr>
            <w:pStyle w:val="TOC3"/>
            <w:tabs>
              <w:tab w:val="right" w:leader="dot" w:pos="9350"/>
            </w:tabs>
            <w:rPr>
              <w:rFonts w:eastAsiaTheme="minorEastAsia"/>
              <w:noProof/>
              <w:kern w:val="2"/>
              <w:lang w:eastAsia="en-CA"/>
              <w14:ligatures w14:val="standardContextual"/>
            </w:rPr>
          </w:pPr>
          <w:hyperlink w:anchor="_Toc148122009" w:history="1">
            <w:r w:rsidRPr="00A61EE5">
              <w:rPr>
                <w:rStyle w:val="Hyperlink"/>
                <w:noProof/>
              </w:rPr>
              <w:t>Pacemaker Interface with Device-Controller Monitor (DCM)</w:t>
            </w:r>
            <w:r>
              <w:rPr>
                <w:noProof/>
                <w:webHidden/>
              </w:rPr>
              <w:tab/>
            </w:r>
            <w:r>
              <w:rPr>
                <w:noProof/>
                <w:webHidden/>
              </w:rPr>
              <w:fldChar w:fldCharType="begin"/>
            </w:r>
            <w:r>
              <w:rPr>
                <w:noProof/>
                <w:webHidden/>
              </w:rPr>
              <w:instrText xml:space="preserve"> PAGEREF _Toc148122009 \h </w:instrText>
            </w:r>
            <w:r>
              <w:rPr>
                <w:noProof/>
                <w:webHidden/>
              </w:rPr>
            </w:r>
            <w:r>
              <w:rPr>
                <w:noProof/>
                <w:webHidden/>
              </w:rPr>
              <w:fldChar w:fldCharType="separate"/>
            </w:r>
            <w:r>
              <w:rPr>
                <w:noProof/>
                <w:webHidden/>
              </w:rPr>
              <w:t>48</w:t>
            </w:r>
            <w:r>
              <w:rPr>
                <w:noProof/>
                <w:webHidden/>
              </w:rPr>
              <w:fldChar w:fldCharType="end"/>
            </w:r>
          </w:hyperlink>
        </w:p>
        <w:p w14:paraId="167B1C6B" w14:textId="4A4285E3" w:rsidR="00DC4A7D" w:rsidRDefault="00DC4A7D">
          <w:pPr>
            <w:pStyle w:val="TOC1"/>
            <w:tabs>
              <w:tab w:val="right" w:leader="dot" w:pos="9350"/>
            </w:tabs>
            <w:rPr>
              <w:rFonts w:eastAsiaTheme="minorEastAsia"/>
              <w:noProof/>
              <w:kern w:val="2"/>
              <w:lang w:eastAsia="en-CA"/>
              <w14:ligatures w14:val="standardContextual"/>
            </w:rPr>
          </w:pPr>
          <w:hyperlink w:anchor="_Toc148122010" w:history="1">
            <w:r w:rsidRPr="00A61EE5">
              <w:rPr>
                <w:rStyle w:val="Hyperlink"/>
                <w:i/>
                <w:iCs/>
                <w:noProof/>
              </w:rPr>
              <w:t>Doc8:</w:t>
            </w:r>
            <w:r w:rsidRPr="00A61EE5">
              <w:rPr>
                <w:rStyle w:val="Hyperlink"/>
                <w:noProof/>
              </w:rPr>
              <w:t xml:space="preserve"> Intro to Heartview</w:t>
            </w:r>
            <w:r>
              <w:rPr>
                <w:noProof/>
                <w:webHidden/>
              </w:rPr>
              <w:tab/>
            </w:r>
            <w:r>
              <w:rPr>
                <w:noProof/>
                <w:webHidden/>
              </w:rPr>
              <w:fldChar w:fldCharType="begin"/>
            </w:r>
            <w:r>
              <w:rPr>
                <w:noProof/>
                <w:webHidden/>
              </w:rPr>
              <w:instrText xml:space="preserve"> PAGEREF _Toc148122010 \h </w:instrText>
            </w:r>
            <w:r>
              <w:rPr>
                <w:noProof/>
                <w:webHidden/>
              </w:rPr>
            </w:r>
            <w:r>
              <w:rPr>
                <w:noProof/>
                <w:webHidden/>
              </w:rPr>
              <w:fldChar w:fldCharType="separate"/>
            </w:r>
            <w:r>
              <w:rPr>
                <w:noProof/>
                <w:webHidden/>
              </w:rPr>
              <w:t>50</w:t>
            </w:r>
            <w:r>
              <w:rPr>
                <w:noProof/>
                <w:webHidden/>
              </w:rPr>
              <w:fldChar w:fldCharType="end"/>
            </w:r>
          </w:hyperlink>
        </w:p>
        <w:p w14:paraId="0BFE026D" w14:textId="4D7C6D8E" w:rsidR="00DC4A7D" w:rsidRDefault="00DC4A7D">
          <w:pPr>
            <w:pStyle w:val="TOC2"/>
            <w:tabs>
              <w:tab w:val="right" w:leader="dot" w:pos="9350"/>
            </w:tabs>
            <w:rPr>
              <w:rFonts w:eastAsiaTheme="minorEastAsia"/>
              <w:noProof/>
              <w:kern w:val="2"/>
              <w:lang w:eastAsia="en-CA"/>
              <w14:ligatures w14:val="standardContextual"/>
            </w:rPr>
          </w:pPr>
          <w:hyperlink w:anchor="_Toc148122011" w:history="1">
            <w:r w:rsidRPr="00A61EE5">
              <w:rPr>
                <w:rStyle w:val="Hyperlink"/>
                <w:noProof/>
              </w:rPr>
              <w:t>Apparent Purpose</w:t>
            </w:r>
            <w:r>
              <w:rPr>
                <w:noProof/>
                <w:webHidden/>
              </w:rPr>
              <w:tab/>
            </w:r>
            <w:r>
              <w:rPr>
                <w:noProof/>
                <w:webHidden/>
              </w:rPr>
              <w:fldChar w:fldCharType="begin"/>
            </w:r>
            <w:r>
              <w:rPr>
                <w:noProof/>
                <w:webHidden/>
              </w:rPr>
              <w:instrText xml:space="preserve"> PAGEREF _Toc148122011 \h </w:instrText>
            </w:r>
            <w:r>
              <w:rPr>
                <w:noProof/>
                <w:webHidden/>
              </w:rPr>
            </w:r>
            <w:r>
              <w:rPr>
                <w:noProof/>
                <w:webHidden/>
              </w:rPr>
              <w:fldChar w:fldCharType="separate"/>
            </w:r>
            <w:r>
              <w:rPr>
                <w:noProof/>
                <w:webHidden/>
              </w:rPr>
              <w:t>50</w:t>
            </w:r>
            <w:r>
              <w:rPr>
                <w:noProof/>
                <w:webHidden/>
              </w:rPr>
              <w:fldChar w:fldCharType="end"/>
            </w:r>
          </w:hyperlink>
        </w:p>
        <w:p w14:paraId="2AAFC300" w14:textId="33FFB80A" w:rsidR="00DC4A7D" w:rsidRDefault="00DC4A7D">
          <w:pPr>
            <w:pStyle w:val="TOC3"/>
            <w:tabs>
              <w:tab w:val="right" w:leader="dot" w:pos="9350"/>
            </w:tabs>
            <w:rPr>
              <w:rFonts w:eastAsiaTheme="minorEastAsia"/>
              <w:noProof/>
              <w:kern w:val="2"/>
              <w:lang w:eastAsia="en-CA"/>
              <w14:ligatures w14:val="standardContextual"/>
            </w:rPr>
          </w:pPr>
          <w:hyperlink w:anchor="_Toc148122012" w:history="1">
            <w:r w:rsidRPr="00A61EE5">
              <w:rPr>
                <w:rStyle w:val="Hyperlink"/>
                <w:noProof/>
              </w:rPr>
              <w:t>Key Content</w:t>
            </w:r>
            <w:r>
              <w:rPr>
                <w:noProof/>
                <w:webHidden/>
              </w:rPr>
              <w:tab/>
            </w:r>
            <w:r>
              <w:rPr>
                <w:noProof/>
                <w:webHidden/>
              </w:rPr>
              <w:fldChar w:fldCharType="begin"/>
            </w:r>
            <w:r>
              <w:rPr>
                <w:noProof/>
                <w:webHidden/>
              </w:rPr>
              <w:instrText xml:space="preserve"> PAGEREF _Toc148122012 \h </w:instrText>
            </w:r>
            <w:r>
              <w:rPr>
                <w:noProof/>
                <w:webHidden/>
              </w:rPr>
            </w:r>
            <w:r>
              <w:rPr>
                <w:noProof/>
                <w:webHidden/>
              </w:rPr>
              <w:fldChar w:fldCharType="separate"/>
            </w:r>
            <w:r>
              <w:rPr>
                <w:noProof/>
                <w:webHidden/>
              </w:rPr>
              <w:t>50</w:t>
            </w:r>
            <w:r>
              <w:rPr>
                <w:noProof/>
                <w:webHidden/>
              </w:rPr>
              <w:fldChar w:fldCharType="end"/>
            </w:r>
          </w:hyperlink>
        </w:p>
        <w:p w14:paraId="33D8A1B4" w14:textId="1CA071BA" w:rsidR="00DC4A7D" w:rsidRDefault="00DC4A7D">
          <w:pPr>
            <w:pStyle w:val="TOC1"/>
            <w:tabs>
              <w:tab w:val="right" w:leader="dot" w:pos="9350"/>
            </w:tabs>
            <w:rPr>
              <w:rFonts w:eastAsiaTheme="minorEastAsia"/>
              <w:noProof/>
              <w:kern w:val="2"/>
              <w:lang w:eastAsia="en-CA"/>
              <w14:ligatures w14:val="standardContextual"/>
            </w:rPr>
          </w:pPr>
          <w:hyperlink w:anchor="_Toc148122013" w:history="1">
            <w:r w:rsidRPr="00A61EE5">
              <w:rPr>
                <w:rStyle w:val="Hyperlink"/>
                <w:i/>
                <w:iCs/>
                <w:noProof/>
              </w:rPr>
              <w:t>Doc9:</w:t>
            </w:r>
            <w:r w:rsidRPr="00A61EE5">
              <w:rPr>
                <w:rStyle w:val="Hyperlink"/>
                <w:noProof/>
              </w:rPr>
              <w:t xml:space="preserve"> Intro to Heartview</w:t>
            </w:r>
            <w:r>
              <w:rPr>
                <w:noProof/>
                <w:webHidden/>
              </w:rPr>
              <w:tab/>
            </w:r>
            <w:r>
              <w:rPr>
                <w:noProof/>
                <w:webHidden/>
              </w:rPr>
              <w:fldChar w:fldCharType="begin"/>
            </w:r>
            <w:r>
              <w:rPr>
                <w:noProof/>
                <w:webHidden/>
              </w:rPr>
              <w:instrText xml:space="preserve"> PAGEREF _Toc148122013 \h </w:instrText>
            </w:r>
            <w:r>
              <w:rPr>
                <w:noProof/>
                <w:webHidden/>
              </w:rPr>
            </w:r>
            <w:r>
              <w:rPr>
                <w:noProof/>
                <w:webHidden/>
              </w:rPr>
              <w:fldChar w:fldCharType="separate"/>
            </w:r>
            <w:r>
              <w:rPr>
                <w:noProof/>
                <w:webHidden/>
              </w:rPr>
              <w:t>50</w:t>
            </w:r>
            <w:r>
              <w:rPr>
                <w:noProof/>
                <w:webHidden/>
              </w:rPr>
              <w:fldChar w:fldCharType="end"/>
            </w:r>
          </w:hyperlink>
        </w:p>
        <w:p w14:paraId="18C053E7" w14:textId="1B84F65D" w:rsidR="00DC4A7D" w:rsidRDefault="00DC4A7D">
          <w:pPr>
            <w:pStyle w:val="TOC2"/>
            <w:tabs>
              <w:tab w:val="right" w:leader="dot" w:pos="9350"/>
            </w:tabs>
            <w:rPr>
              <w:rFonts w:eastAsiaTheme="minorEastAsia"/>
              <w:noProof/>
              <w:kern w:val="2"/>
              <w:lang w:eastAsia="en-CA"/>
              <w14:ligatures w14:val="standardContextual"/>
            </w:rPr>
          </w:pPr>
          <w:hyperlink w:anchor="_Toc148122014" w:history="1">
            <w:r w:rsidRPr="00A61EE5">
              <w:rPr>
                <w:rStyle w:val="Hyperlink"/>
                <w:noProof/>
              </w:rPr>
              <w:t>Apparent Purpose</w:t>
            </w:r>
            <w:r>
              <w:rPr>
                <w:noProof/>
                <w:webHidden/>
              </w:rPr>
              <w:tab/>
            </w:r>
            <w:r>
              <w:rPr>
                <w:noProof/>
                <w:webHidden/>
              </w:rPr>
              <w:fldChar w:fldCharType="begin"/>
            </w:r>
            <w:r>
              <w:rPr>
                <w:noProof/>
                <w:webHidden/>
              </w:rPr>
              <w:instrText xml:space="preserve"> PAGEREF _Toc148122014 \h </w:instrText>
            </w:r>
            <w:r>
              <w:rPr>
                <w:noProof/>
                <w:webHidden/>
              </w:rPr>
            </w:r>
            <w:r>
              <w:rPr>
                <w:noProof/>
                <w:webHidden/>
              </w:rPr>
              <w:fldChar w:fldCharType="separate"/>
            </w:r>
            <w:r>
              <w:rPr>
                <w:noProof/>
                <w:webHidden/>
              </w:rPr>
              <w:t>50</w:t>
            </w:r>
            <w:r>
              <w:rPr>
                <w:noProof/>
                <w:webHidden/>
              </w:rPr>
              <w:fldChar w:fldCharType="end"/>
            </w:r>
          </w:hyperlink>
        </w:p>
        <w:p w14:paraId="2AD8F26F" w14:textId="255F92C5" w:rsidR="000A32BC" w:rsidRDefault="000A32BC" w:rsidP="008970CA">
          <w:r>
            <w:rPr>
              <w:noProof/>
            </w:rPr>
            <w:fldChar w:fldCharType="end"/>
          </w:r>
        </w:p>
      </w:sdtContent>
    </w:sdt>
    <w:p w14:paraId="5FD94F89" w14:textId="0043E375" w:rsidR="006761C3" w:rsidRDefault="00243F48" w:rsidP="008970CA">
      <w:pPr>
        <w:rPr>
          <w:rFonts w:asciiTheme="majorHAnsi" w:eastAsiaTheme="majorEastAsia" w:hAnsiTheme="majorHAnsi" w:cstheme="majorBidi"/>
          <w:color w:val="000000" w:themeColor="text1"/>
          <w:sz w:val="40"/>
          <w:szCs w:val="40"/>
        </w:rPr>
      </w:pPr>
      <w:r w:rsidRPr="00243F48">
        <w:rPr>
          <w:highlight w:val="green"/>
        </w:rPr>
        <w:t>Requirements are highlighted in Green</w:t>
      </w:r>
      <w:r w:rsidR="006761C3">
        <w:br w:type="page"/>
      </w:r>
    </w:p>
    <w:p w14:paraId="7AF45743" w14:textId="09752408" w:rsidR="00273C47" w:rsidRDefault="00AC0BAB" w:rsidP="008970CA">
      <w:pPr>
        <w:pStyle w:val="Heading1"/>
      </w:pPr>
      <w:bookmarkStart w:id="0" w:name="_Toc148121950"/>
      <w:r w:rsidRPr="00AC0BAB">
        <w:rPr>
          <w:i/>
          <w:iCs/>
        </w:rPr>
        <w:lastRenderedPageBreak/>
        <w:t>Doc1:</w:t>
      </w:r>
      <w:r w:rsidRPr="00AC0BAB">
        <w:t xml:space="preserve"> Tutorial</w:t>
      </w:r>
      <w:r>
        <w:t>1.1</w:t>
      </w:r>
      <w:bookmarkEnd w:id="0"/>
    </w:p>
    <w:p w14:paraId="6EB9A6E1" w14:textId="765BDE9C" w:rsidR="008970CA" w:rsidRPr="008970CA" w:rsidRDefault="009F5A95" w:rsidP="009F5A95">
      <w:pPr>
        <w:pStyle w:val="Heading2"/>
      </w:pPr>
      <w:bookmarkStart w:id="1" w:name="_Toc148121951"/>
      <w:r>
        <w:t xml:space="preserve">Apparent </w:t>
      </w:r>
      <w:r w:rsidR="008970CA" w:rsidRPr="008970CA">
        <w:t>Purpose</w:t>
      </w:r>
      <w:bookmarkEnd w:id="1"/>
    </w:p>
    <w:p w14:paraId="56F6715C" w14:textId="2121BAB2" w:rsidR="008970CA" w:rsidRDefault="008970CA" w:rsidP="008970CA">
      <w:pPr>
        <w:pStyle w:val="Bullet"/>
      </w:pPr>
      <w:r>
        <w:t>To explain what an embedded system is</w:t>
      </w:r>
      <w:r w:rsidR="00985F4F">
        <w:t>, in relation to the Pacemaker Project</w:t>
      </w:r>
    </w:p>
    <w:p w14:paraId="563BDAF9" w14:textId="2715153E" w:rsidR="00985F4F" w:rsidRDefault="00985F4F" w:rsidP="008970CA">
      <w:pPr>
        <w:pStyle w:val="Bullet"/>
      </w:pPr>
      <w:r>
        <w:t>To give a high level understanding of what you’re doing</w:t>
      </w:r>
    </w:p>
    <w:p w14:paraId="1112BC0D" w14:textId="77777777" w:rsidR="008970CA" w:rsidRDefault="008970CA" w:rsidP="008970CA">
      <w:pPr>
        <w:pStyle w:val="Bullet"/>
        <w:numPr>
          <w:ilvl w:val="0"/>
          <w:numId w:val="0"/>
        </w:numPr>
      </w:pPr>
    </w:p>
    <w:p w14:paraId="2074B332" w14:textId="01372F88" w:rsidR="008970CA" w:rsidRDefault="009F5A95" w:rsidP="009F5A95">
      <w:pPr>
        <w:pStyle w:val="Heading2"/>
      </w:pPr>
      <w:bookmarkStart w:id="2" w:name="_Toc148121952"/>
      <w:r>
        <w:t>Key Content</w:t>
      </w:r>
      <w:bookmarkEnd w:id="2"/>
      <w:r>
        <w:t xml:space="preserve"> </w:t>
      </w:r>
    </w:p>
    <w:p w14:paraId="18A0DF6B" w14:textId="268E8AFC" w:rsidR="009F5A95" w:rsidRPr="009F5A95" w:rsidRDefault="009F5A95" w:rsidP="009F5A95">
      <w:pPr>
        <w:rPr>
          <w:b/>
          <w:bCs/>
        </w:rPr>
      </w:pPr>
      <w:r w:rsidRPr="009F5A95">
        <w:rPr>
          <w:b/>
          <w:bCs/>
        </w:rPr>
        <w:t xml:space="preserve">Intro to </w:t>
      </w:r>
      <w:r w:rsidR="00985F4F">
        <w:rPr>
          <w:b/>
          <w:bCs/>
        </w:rPr>
        <w:t>Embedded Systems</w:t>
      </w:r>
    </w:p>
    <w:p w14:paraId="6B541F28" w14:textId="7910F4CF" w:rsidR="009F5A95" w:rsidRPr="009F5A95" w:rsidRDefault="009F5A95" w:rsidP="008970CA">
      <w:pPr>
        <w:pStyle w:val="Bullet"/>
      </w:pPr>
      <w:r>
        <w:t>The pacemaker is an embedded system</w:t>
      </w:r>
      <w:r w:rsidR="00FA20CC">
        <w:t>.</w:t>
      </w:r>
    </w:p>
    <w:p w14:paraId="2EBC18C8" w14:textId="43BAAB8D" w:rsidR="008970CA" w:rsidRDefault="009F5A95" w:rsidP="008970CA">
      <w:pPr>
        <w:pStyle w:val="Bullet"/>
      </w:pPr>
      <w:r w:rsidRPr="009F5A95">
        <w:rPr>
          <w:u w:val="single"/>
        </w:rPr>
        <w:t>Software:</w:t>
      </w:r>
      <w:r>
        <w:t xml:space="preserve"> </w:t>
      </w:r>
      <w:r w:rsidR="008970CA">
        <w:t>In the context of the pacemaker system, the embedded computer is the pulse generator</w:t>
      </w:r>
    </w:p>
    <w:p w14:paraId="09B754D3" w14:textId="36D17542" w:rsidR="008970CA" w:rsidRDefault="009F5A95" w:rsidP="009F5A95">
      <w:pPr>
        <w:pStyle w:val="Bullet"/>
        <w:numPr>
          <w:ilvl w:val="1"/>
          <w:numId w:val="2"/>
        </w:numPr>
      </w:pPr>
      <w:r>
        <w:t>Pacemaker software implements bradycardia operating modes (unsure what this means at this point)</w:t>
      </w:r>
    </w:p>
    <w:p w14:paraId="4787154F" w14:textId="450AA135" w:rsidR="009F5A95" w:rsidRDefault="009F5A95" w:rsidP="00A967DF">
      <w:pPr>
        <w:pStyle w:val="Bullet"/>
      </w:pPr>
      <w:r w:rsidRPr="009F5A95">
        <w:rPr>
          <w:u w:val="single"/>
        </w:rPr>
        <w:t>User Interface:</w:t>
      </w:r>
      <w:r>
        <w:t xml:space="preserve"> Device Controller-Monitor (DCM) includes a remote graphical user interface (GUI) that allows the user to receive data from the pacemaker device and, given that the pacemaker is programmable, transmit a new set of instructions to alter the behaviour of the pacemaker device</w:t>
      </w:r>
      <w:r w:rsidR="00FA20CC">
        <w:t>.</w:t>
      </w:r>
    </w:p>
    <w:p w14:paraId="72B2A4C4" w14:textId="32662FE1" w:rsidR="009F5A95" w:rsidRPr="009F5A95" w:rsidRDefault="009F5A95" w:rsidP="00A967DF">
      <w:pPr>
        <w:pStyle w:val="Bullet"/>
        <w:rPr>
          <w:u w:val="single"/>
        </w:rPr>
      </w:pPr>
      <w:r w:rsidRPr="009F5A95">
        <w:rPr>
          <w:u w:val="single"/>
        </w:rPr>
        <w:t xml:space="preserve">Input variables: </w:t>
      </w:r>
      <w:r>
        <w:t>represent physical connection between pacemaker leads and the Cardiac Conduction System (CCS) that allows the pulse generator to sense the electrical activity of the hear</w:t>
      </w:r>
      <w:r w:rsidR="00FA20CC">
        <w:t>t.</w:t>
      </w:r>
    </w:p>
    <w:p w14:paraId="03A8FB3C" w14:textId="154790A6" w:rsidR="009F5A95" w:rsidRPr="009F5A95" w:rsidRDefault="009F5A95" w:rsidP="00A967DF">
      <w:pPr>
        <w:pStyle w:val="Bullet"/>
        <w:rPr>
          <w:u w:val="single"/>
        </w:rPr>
      </w:pPr>
      <w:r>
        <w:rPr>
          <w:u w:val="single"/>
        </w:rPr>
        <w:t xml:space="preserve">Output Variables: </w:t>
      </w:r>
      <w:r>
        <w:t xml:space="preserve">represent physical connection between pacemaker leads and the </w:t>
      </w:r>
      <w:r w:rsidRPr="009F5A95">
        <w:t>Cardiac Conduction System (CCS) that allows the pulse generator to send electric stimuli to the heart</w:t>
      </w:r>
      <w:r w:rsidR="00FA20CC">
        <w:t>.</w:t>
      </w:r>
    </w:p>
    <w:p w14:paraId="2AA98830" w14:textId="66741542" w:rsidR="009F5A95" w:rsidRPr="004C1091" w:rsidRDefault="004C1091" w:rsidP="00A967DF">
      <w:pPr>
        <w:pStyle w:val="Bullet"/>
        <w:rPr>
          <w:u w:val="single"/>
        </w:rPr>
      </w:pPr>
      <w:r w:rsidRPr="004C1091">
        <w:rPr>
          <w:u w:val="single"/>
        </w:rPr>
        <w:t>MCU and Peripherals</w:t>
      </w:r>
      <w:r>
        <w:t xml:space="preserve">: </w:t>
      </w:r>
      <w:proofErr w:type="spellStart"/>
      <w:r>
        <w:t>Packemaker</w:t>
      </w:r>
      <w:proofErr w:type="spellEnd"/>
      <w:r>
        <w:t xml:space="preserve"> system is based on an MCU called FRDM-K64F. see </w:t>
      </w:r>
      <w:hyperlink r:id="rId8" w:history="1">
        <w:r w:rsidRPr="004C1091">
          <w:rPr>
            <w:rStyle w:val="Hyperlink"/>
          </w:rPr>
          <w:t>link1</w:t>
        </w:r>
      </w:hyperlink>
      <w:r>
        <w:t xml:space="preserve"> and </w:t>
      </w:r>
      <w:hyperlink r:id="rId9" w:history="1">
        <w:r w:rsidRPr="004C1091">
          <w:rPr>
            <w:rStyle w:val="Hyperlink"/>
          </w:rPr>
          <w:t>link2</w:t>
        </w:r>
      </w:hyperlink>
    </w:p>
    <w:p w14:paraId="00120421" w14:textId="13D74BF1" w:rsidR="004C1091" w:rsidRPr="004C1091" w:rsidRDefault="004C1091" w:rsidP="00A967DF">
      <w:pPr>
        <w:pStyle w:val="Bullet"/>
        <w:rPr>
          <w:u w:val="single"/>
        </w:rPr>
      </w:pPr>
      <w:r>
        <w:rPr>
          <w:u w:val="single"/>
        </w:rPr>
        <w:t xml:space="preserve">Timers: </w:t>
      </w:r>
      <w:r>
        <w:t>needed to time the pacemaker lol</w:t>
      </w:r>
    </w:p>
    <w:p w14:paraId="37805F79" w14:textId="63CEB9CF" w:rsidR="004C1091" w:rsidRPr="004C1091" w:rsidRDefault="004C1091" w:rsidP="00A967DF">
      <w:pPr>
        <w:pStyle w:val="Bullet"/>
        <w:rPr>
          <w:u w:val="single"/>
        </w:rPr>
      </w:pPr>
      <w:r>
        <w:rPr>
          <w:u w:val="single"/>
        </w:rPr>
        <w:t>Serial Comms:</w:t>
      </w:r>
      <w:r>
        <w:t xml:space="preserve"> Used for the DCM, to be explored later</w:t>
      </w:r>
    </w:p>
    <w:p w14:paraId="057FF5CF" w14:textId="58F4E9FC" w:rsidR="004C1091" w:rsidRPr="00985F4F" w:rsidRDefault="004C1091" w:rsidP="00A967DF">
      <w:pPr>
        <w:pStyle w:val="Bullet"/>
        <w:rPr>
          <w:u w:val="single"/>
        </w:rPr>
      </w:pPr>
      <w:r>
        <w:rPr>
          <w:u w:val="single"/>
        </w:rPr>
        <w:t>K64F Pinout:</w:t>
      </w:r>
      <w:r>
        <w:t xml:space="preserve"> </w:t>
      </w:r>
      <w:r w:rsidR="00985F4F">
        <w:br/>
      </w:r>
      <w:r w:rsidR="00985F4F" w:rsidRPr="00985F4F">
        <w:rPr>
          <w:noProof/>
          <w:u w:val="single"/>
        </w:rPr>
        <w:drawing>
          <wp:inline distT="0" distB="0" distL="0" distR="0" wp14:anchorId="46C146F5" wp14:editId="7B017D38">
            <wp:extent cx="2512679" cy="1743842"/>
            <wp:effectExtent l="0" t="0" r="2540" b="8890"/>
            <wp:docPr id="212151131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1313" name="Picture 1" descr="A diagram of a computer chip&#10;&#10;Description automatically generated"/>
                    <pic:cNvPicPr/>
                  </pic:nvPicPr>
                  <pic:blipFill>
                    <a:blip r:embed="rId10"/>
                    <a:stretch>
                      <a:fillRect/>
                    </a:stretch>
                  </pic:blipFill>
                  <pic:spPr>
                    <a:xfrm>
                      <a:off x="0" y="0"/>
                      <a:ext cx="2527784" cy="1754325"/>
                    </a:xfrm>
                    <a:prstGeom prst="rect">
                      <a:avLst/>
                    </a:prstGeom>
                  </pic:spPr>
                </pic:pic>
              </a:graphicData>
            </a:graphic>
          </wp:inline>
        </w:drawing>
      </w:r>
    </w:p>
    <w:p w14:paraId="0CC6618B" w14:textId="548A73B5" w:rsidR="00985F4F" w:rsidRPr="00985F4F" w:rsidRDefault="00985F4F" w:rsidP="00A967DF">
      <w:pPr>
        <w:pStyle w:val="Bullet"/>
        <w:rPr>
          <w:u w:val="single"/>
        </w:rPr>
      </w:pPr>
      <w:r w:rsidRPr="00985F4F">
        <w:rPr>
          <w:u w:val="single"/>
        </w:rPr>
        <w:t>Additional Peripherals:</w:t>
      </w:r>
      <w:r>
        <w:rPr>
          <w:u w:val="single"/>
        </w:rPr>
        <w:t xml:space="preserve"> </w:t>
      </w:r>
      <w:r w:rsidRPr="00985F4F">
        <w:rPr>
          <w:u w:val="single"/>
        </w:rPr>
        <w:t xml:space="preserve"> </w:t>
      </w:r>
      <w:r>
        <w:t xml:space="preserve">K64F has an accelerometer that’s supposed to measure a person’s physical activity level </w:t>
      </w:r>
    </w:p>
    <w:p w14:paraId="4ABEF859" w14:textId="7A9F1039" w:rsidR="00985F4F" w:rsidRPr="00985F4F" w:rsidRDefault="00985F4F" w:rsidP="00A967DF">
      <w:pPr>
        <w:pStyle w:val="Bullet"/>
        <w:rPr>
          <w:u w:val="single"/>
        </w:rPr>
      </w:pPr>
      <w:r>
        <w:rPr>
          <w:u w:val="single"/>
        </w:rPr>
        <w:t>Driver Circuit:</w:t>
      </w:r>
      <w:r>
        <w:t xml:space="preserve"> </w:t>
      </w:r>
    </w:p>
    <w:p w14:paraId="47164938" w14:textId="171981A1" w:rsidR="00985F4F" w:rsidRPr="00985F4F" w:rsidRDefault="00985F4F" w:rsidP="00985F4F">
      <w:pPr>
        <w:pStyle w:val="Bullet"/>
        <w:numPr>
          <w:ilvl w:val="1"/>
          <w:numId w:val="2"/>
        </w:numPr>
        <w:rPr>
          <w:u w:val="single"/>
        </w:rPr>
      </w:pPr>
      <w:r>
        <w:t>Driver circuit controls other electric components, and connected to GPIO</w:t>
      </w:r>
    </w:p>
    <w:p w14:paraId="24199190" w14:textId="762C5483" w:rsidR="00985F4F" w:rsidRPr="00985F4F" w:rsidRDefault="00985F4F" w:rsidP="00985F4F">
      <w:pPr>
        <w:pStyle w:val="Bullet"/>
        <w:numPr>
          <w:ilvl w:val="1"/>
          <w:numId w:val="2"/>
        </w:numPr>
        <w:rPr>
          <w:u w:val="single"/>
        </w:rPr>
      </w:pPr>
      <w:r>
        <w:t>Driver circuit we’re using is called pacemaker shield, see pacemaker shield doc for explanation on what it does</w:t>
      </w:r>
    </w:p>
    <w:p w14:paraId="7D058B2E" w14:textId="77777777" w:rsidR="00985F4F" w:rsidRDefault="00985F4F" w:rsidP="00985F4F">
      <w:pPr>
        <w:pStyle w:val="Bullet"/>
        <w:numPr>
          <w:ilvl w:val="0"/>
          <w:numId w:val="0"/>
        </w:numPr>
        <w:rPr>
          <w:u w:val="single"/>
        </w:rPr>
      </w:pPr>
    </w:p>
    <w:p w14:paraId="77A48A1E" w14:textId="5533F4F1" w:rsidR="00985F4F" w:rsidRDefault="00985F4F" w:rsidP="00985F4F">
      <w:pPr>
        <w:pStyle w:val="Bullet"/>
        <w:numPr>
          <w:ilvl w:val="0"/>
          <w:numId w:val="0"/>
        </w:numPr>
        <w:rPr>
          <w:b/>
          <w:bCs/>
        </w:rPr>
      </w:pPr>
      <w:r>
        <w:rPr>
          <w:b/>
          <w:bCs/>
        </w:rPr>
        <w:t>Intro to the Pacemaker Project</w:t>
      </w:r>
    </w:p>
    <w:p w14:paraId="10B717E3" w14:textId="6A494621" w:rsidR="00985F4F" w:rsidRDefault="00985F4F" w:rsidP="00583914">
      <w:pPr>
        <w:pStyle w:val="Bullet"/>
      </w:pPr>
      <w:r>
        <w:t>Goal: Design and implement system that operates a cardiac pacemaker under the specified modes</w:t>
      </w:r>
    </w:p>
    <w:p w14:paraId="5B8B139B" w14:textId="1C9D6D2E" w:rsidR="00985F4F" w:rsidRDefault="00985F4F" w:rsidP="00583914">
      <w:pPr>
        <w:pStyle w:val="Bullet"/>
      </w:pPr>
      <w:r>
        <w:t>Scope: Design and implement the embedded pacemaker software, the driver software, and the user interface for the DCM</w:t>
      </w:r>
    </w:p>
    <w:p w14:paraId="5ED88478" w14:textId="4CC6D0F4" w:rsidR="00985F4F" w:rsidRDefault="00985F4F" w:rsidP="00985F4F">
      <w:pPr>
        <w:pStyle w:val="Bullet"/>
        <w:numPr>
          <w:ilvl w:val="1"/>
          <w:numId w:val="2"/>
        </w:numPr>
      </w:pPr>
      <w:r>
        <w:t xml:space="preserve">Also required to verify and document your software </w:t>
      </w:r>
    </w:p>
    <w:p w14:paraId="10B1BB48" w14:textId="524357B3" w:rsidR="00985F4F" w:rsidRDefault="00985F4F" w:rsidP="00985F4F">
      <w:pPr>
        <w:pStyle w:val="Bullet"/>
      </w:pPr>
      <w:r>
        <w:t>Deliverables</w:t>
      </w:r>
    </w:p>
    <w:p w14:paraId="7470C991" w14:textId="77777777" w:rsidR="00985F4F" w:rsidRDefault="00985F4F" w:rsidP="00985F4F">
      <w:pPr>
        <w:pStyle w:val="Bullet"/>
        <w:numPr>
          <w:ilvl w:val="1"/>
          <w:numId w:val="2"/>
        </w:numPr>
      </w:pPr>
      <w:r>
        <w:t>MATLAB Simulink® model implementing the pacemaker operating modes</w:t>
      </w:r>
    </w:p>
    <w:p w14:paraId="25F1BF21" w14:textId="248962E7" w:rsidR="00985F4F" w:rsidRDefault="00985F4F" w:rsidP="00985F4F">
      <w:pPr>
        <w:pStyle w:val="Bullet"/>
        <w:numPr>
          <w:ilvl w:val="1"/>
          <w:numId w:val="2"/>
        </w:numPr>
      </w:pPr>
      <w:r>
        <w:t>DCM software</w:t>
      </w:r>
    </w:p>
    <w:p w14:paraId="463E2DC7" w14:textId="41D71652" w:rsidR="00985F4F" w:rsidRDefault="00985F4F" w:rsidP="00985F4F">
      <w:pPr>
        <w:pStyle w:val="Bullet"/>
        <w:numPr>
          <w:ilvl w:val="1"/>
          <w:numId w:val="2"/>
        </w:numPr>
      </w:pPr>
      <w:r>
        <w:t>Technical Documentation</w:t>
      </w:r>
    </w:p>
    <w:p w14:paraId="166A3C98" w14:textId="173A9C48" w:rsidR="00985F4F" w:rsidRDefault="00985F4F" w:rsidP="00985F4F">
      <w:pPr>
        <w:pStyle w:val="Bullet"/>
        <w:numPr>
          <w:ilvl w:val="1"/>
          <w:numId w:val="2"/>
        </w:numPr>
      </w:pPr>
      <w:r>
        <w:t>Live demonstration</w:t>
      </w:r>
    </w:p>
    <w:p w14:paraId="5016FDB4" w14:textId="77777777" w:rsidR="00C73E79" w:rsidRDefault="00C73E79" w:rsidP="00C73E79">
      <w:pPr>
        <w:pStyle w:val="Bullet"/>
        <w:numPr>
          <w:ilvl w:val="0"/>
          <w:numId w:val="0"/>
        </w:numPr>
      </w:pPr>
    </w:p>
    <w:p w14:paraId="676A4457" w14:textId="5A8948C7" w:rsidR="006F5F86" w:rsidRDefault="006F5F86" w:rsidP="006F5F86">
      <w:pPr>
        <w:pStyle w:val="Heading1"/>
      </w:pPr>
      <w:bookmarkStart w:id="3" w:name="_Toc148121953"/>
      <w:r w:rsidRPr="00AC0BAB">
        <w:rPr>
          <w:i/>
          <w:iCs/>
        </w:rPr>
        <w:t>Doc</w:t>
      </w:r>
      <w:r w:rsidR="00866A99">
        <w:rPr>
          <w:i/>
          <w:iCs/>
        </w:rPr>
        <w:t>2</w:t>
      </w:r>
      <w:r w:rsidRPr="00AC0BAB">
        <w:rPr>
          <w:i/>
          <w:iCs/>
        </w:rPr>
        <w:t>:</w:t>
      </w:r>
      <w:r w:rsidRPr="00AC0BAB">
        <w:t xml:space="preserve"> Tutorial</w:t>
      </w:r>
      <w:r>
        <w:t>1.2</w:t>
      </w:r>
      <w:bookmarkEnd w:id="3"/>
    </w:p>
    <w:p w14:paraId="72CCA35B" w14:textId="77777777" w:rsidR="006F5F86" w:rsidRPr="008970CA" w:rsidRDefault="006F5F86" w:rsidP="006F5F86">
      <w:pPr>
        <w:pStyle w:val="Heading2"/>
      </w:pPr>
      <w:bookmarkStart w:id="4" w:name="_Toc148121954"/>
      <w:r>
        <w:t xml:space="preserve">Apparent </w:t>
      </w:r>
      <w:r w:rsidRPr="008970CA">
        <w:t>Purpose</w:t>
      </w:r>
      <w:bookmarkEnd w:id="4"/>
    </w:p>
    <w:p w14:paraId="572C6959" w14:textId="324EAC90" w:rsidR="00985F4F" w:rsidRDefault="006F5F86" w:rsidP="006F5F86">
      <w:pPr>
        <w:pStyle w:val="Bullet"/>
      </w:pPr>
      <w:r>
        <w:t>Explaining required software</w:t>
      </w:r>
    </w:p>
    <w:p w14:paraId="7A9663B8" w14:textId="77777777" w:rsidR="00860172" w:rsidRDefault="00860172" w:rsidP="00860172"/>
    <w:p w14:paraId="2C8FF088" w14:textId="44FEB5EF" w:rsidR="00860172" w:rsidRDefault="00860172" w:rsidP="00860172">
      <w:pPr>
        <w:pStyle w:val="Heading2"/>
      </w:pPr>
      <w:bookmarkStart w:id="5" w:name="_Toc148121955"/>
      <w:r>
        <w:t>Key Content</w:t>
      </w:r>
      <w:bookmarkEnd w:id="5"/>
    </w:p>
    <w:p w14:paraId="2019BEF1" w14:textId="083EA68A" w:rsidR="00860172" w:rsidRDefault="00860172" w:rsidP="00860172">
      <w:pPr>
        <w:pStyle w:val="Bullet"/>
      </w:pPr>
      <w:r>
        <w:t>Install stuff</w:t>
      </w:r>
    </w:p>
    <w:p w14:paraId="61C5F60C" w14:textId="77777777" w:rsidR="0011534A" w:rsidRDefault="0011534A" w:rsidP="0011534A">
      <w:pPr>
        <w:pStyle w:val="Bullet"/>
        <w:numPr>
          <w:ilvl w:val="0"/>
          <w:numId w:val="0"/>
        </w:numPr>
      </w:pPr>
    </w:p>
    <w:p w14:paraId="126FDAAF" w14:textId="36DA3AC0" w:rsidR="0011534A" w:rsidRDefault="0011534A" w:rsidP="0011534A">
      <w:pPr>
        <w:pStyle w:val="Bullet"/>
        <w:numPr>
          <w:ilvl w:val="0"/>
          <w:numId w:val="0"/>
        </w:numPr>
        <w:rPr>
          <w:b/>
          <w:bCs/>
        </w:rPr>
      </w:pPr>
      <w:r>
        <w:rPr>
          <w:b/>
          <w:bCs/>
        </w:rPr>
        <w:t>Errors</w:t>
      </w:r>
    </w:p>
    <w:p w14:paraId="17CFA484" w14:textId="643FCD59" w:rsidR="0011534A" w:rsidRPr="0011534A" w:rsidRDefault="0011534A" w:rsidP="0011534A">
      <w:pPr>
        <w:pStyle w:val="Bullet"/>
      </w:pPr>
      <w:r>
        <w:t>Firmware/Bootloader</w:t>
      </w:r>
    </w:p>
    <w:p w14:paraId="7BEAA20D" w14:textId="189BA609" w:rsidR="00860172" w:rsidRDefault="00860172" w:rsidP="0011534A">
      <w:pPr>
        <w:pStyle w:val="Bullet"/>
        <w:numPr>
          <w:ilvl w:val="1"/>
          <w:numId w:val="2"/>
        </w:numPr>
      </w:pPr>
      <w:r>
        <w:t>May need to update board firmware if it doesn’t flash or has some bootloader error</w:t>
      </w:r>
      <w:r w:rsidR="0011534A">
        <w:t>. See section 3.1 of this document for that.</w:t>
      </w:r>
    </w:p>
    <w:p w14:paraId="62732A9E" w14:textId="7D2CC7FD" w:rsidR="0011534A" w:rsidRDefault="00866A99" w:rsidP="0011534A">
      <w:pPr>
        <w:pStyle w:val="Bullet"/>
      </w:pPr>
      <w:r>
        <w:t>Hardware Setup Error (3.2)</w:t>
      </w:r>
    </w:p>
    <w:p w14:paraId="5862CDAE" w14:textId="6F4F1311" w:rsidR="00866A99" w:rsidRDefault="00866A99" w:rsidP="0011534A">
      <w:pPr>
        <w:pStyle w:val="Bullet"/>
      </w:pPr>
      <w:r>
        <w:t>Missing Third Party Files (3.3)</w:t>
      </w:r>
    </w:p>
    <w:p w14:paraId="455FD9D1" w14:textId="77777777" w:rsidR="00866A99" w:rsidRDefault="00866A99" w:rsidP="00866A99">
      <w:pPr>
        <w:pStyle w:val="Bullet"/>
        <w:numPr>
          <w:ilvl w:val="0"/>
          <w:numId w:val="0"/>
        </w:numPr>
      </w:pPr>
    </w:p>
    <w:p w14:paraId="037E9612" w14:textId="798171B3" w:rsidR="00866A99" w:rsidRDefault="00866A99" w:rsidP="00866A99">
      <w:pPr>
        <w:pStyle w:val="Heading1"/>
      </w:pPr>
      <w:bookmarkStart w:id="6" w:name="_Toc148121956"/>
      <w:r w:rsidRPr="00AC0BAB">
        <w:rPr>
          <w:i/>
          <w:iCs/>
        </w:rPr>
        <w:t>Doc</w:t>
      </w:r>
      <w:r>
        <w:rPr>
          <w:i/>
          <w:iCs/>
        </w:rPr>
        <w:t>3</w:t>
      </w:r>
      <w:r w:rsidRPr="00AC0BAB">
        <w:rPr>
          <w:i/>
          <w:iCs/>
        </w:rPr>
        <w:t>:</w:t>
      </w:r>
      <w:r w:rsidRPr="00AC0BAB">
        <w:t xml:space="preserve"> Tutorial</w:t>
      </w:r>
      <w:r>
        <w:t>1.3</w:t>
      </w:r>
      <w:bookmarkEnd w:id="6"/>
    </w:p>
    <w:p w14:paraId="2A4FF21A" w14:textId="77777777" w:rsidR="00866A99" w:rsidRPr="008970CA" w:rsidRDefault="00866A99" w:rsidP="00866A99">
      <w:pPr>
        <w:pStyle w:val="Heading2"/>
      </w:pPr>
      <w:bookmarkStart w:id="7" w:name="_Toc148121957"/>
      <w:r>
        <w:t xml:space="preserve">Apparent </w:t>
      </w:r>
      <w:r w:rsidRPr="008970CA">
        <w:t>Purpose</w:t>
      </w:r>
      <w:bookmarkEnd w:id="7"/>
    </w:p>
    <w:p w14:paraId="2CF9BAC3" w14:textId="11DA30B4" w:rsidR="00866A99" w:rsidRDefault="00866A99" w:rsidP="00866A99">
      <w:pPr>
        <w:pStyle w:val="Bullet"/>
      </w:pPr>
      <w:r>
        <w:t xml:space="preserve">How to use </w:t>
      </w:r>
      <w:r w:rsidR="002A13EA">
        <w:t>Simulink</w:t>
      </w:r>
    </w:p>
    <w:p w14:paraId="187331C6" w14:textId="5A8141D5" w:rsidR="002A13EA" w:rsidRDefault="002A13EA" w:rsidP="002A13EA">
      <w:pPr>
        <w:pStyle w:val="Bullet"/>
        <w:numPr>
          <w:ilvl w:val="1"/>
          <w:numId w:val="2"/>
        </w:numPr>
      </w:pPr>
      <w:r>
        <w:t>How to implement &amp; verify model</w:t>
      </w:r>
    </w:p>
    <w:p w14:paraId="1F09623D" w14:textId="21E6CFFB" w:rsidR="002A13EA" w:rsidRDefault="002A13EA" w:rsidP="002A13EA">
      <w:pPr>
        <w:pStyle w:val="Bullet"/>
        <w:numPr>
          <w:ilvl w:val="1"/>
          <w:numId w:val="2"/>
        </w:numPr>
      </w:pPr>
      <w:proofErr w:type="spellStart"/>
      <w:r>
        <w:t>Stateflow</w:t>
      </w:r>
      <w:proofErr w:type="spellEnd"/>
    </w:p>
    <w:p w14:paraId="15D281D2" w14:textId="1BBBDEA6" w:rsidR="007D4287" w:rsidRDefault="007D4287" w:rsidP="007D4287">
      <w:pPr>
        <w:pStyle w:val="Heading2"/>
      </w:pPr>
      <w:bookmarkStart w:id="8" w:name="_Toc148121958"/>
      <w:r>
        <w:t>Key Content</w:t>
      </w:r>
      <w:bookmarkEnd w:id="8"/>
    </w:p>
    <w:p w14:paraId="14534A20" w14:textId="60EBF92A" w:rsidR="007D4287" w:rsidRDefault="007D4287" w:rsidP="007D4287">
      <w:pPr>
        <w:pStyle w:val="Heading3"/>
      </w:pPr>
      <w:bookmarkStart w:id="9" w:name="_Toc148121959"/>
      <w:r>
        <w:t>Blocks</w:t>
      </w:r>
      <w:bookmarkEnd w:id="9"/>
    </w:p>
    <w:p w14:paraId="1D423596" w14:textId="02FF41BD" w:rsidR="007D4287" w:rsidRDefault="007D4287" w:rsidP="007D4287">
      <w:pPr>
        <w:pStyle w:val="Bullet"/>
      </w:pPr>
      <w:r>
        <w:t>Types</w:t>
      </w:r>
    </w:p>
    <w:p w14:paraId="28523096" w14:textId="7F9549EE" w:rsidR="007D4287" w:rsidRDefault="007D4287" w:rsidP="007D4287">
      <w:pPr>
        <w:pStyle w:val="Bullet"/>
        <w:numPr>
          <w:ilvl w:val="1"/>
          <w:numId w:val="2"/>
        </w:numPr>
      </w:pPr>
      <w:r>
        <w:t xml:space="preserve">Simulink </w:t>
      </w:r>
      <w:r w:rsidRPr="007D4287">
        <w:t>Blocks</w:t>
      </w:r>
    </w:p>
    <w:p w14:paraId="512E8F00" w14:textId="05F2C0C2" w:rsidR="007D4287" w:rsidRDefault="007D4287" w:rsidP="007D4287">
      <w:pPr>
        <w:pStyle w:val="Bullet"/>
        <w:numPr>
          <w:ilvl w:val="2"/>
          <w:numId w:val="2"/>
        </w:numPr>
      </w:pPr>
      <w:r>
        <w:t>Continuous: linear, continuous time system elements like transfer functions, integrators</w:t>
      </w:r>
    </w:p>
    <w:p w14:paraId="50EEC80F" w14:textId="087990C9" w:rsidR="007D4287" w:rsidRDefault="007D4287" w:rsidP="007D4287">
      <w:pPr>
        <w:pStyle w:val="Bullet"/>
        <w:numPr>
          <w:ilvl w:val="2"/>
          <w:numId w:val="2"/>
        </w:numPr>
      </w:pPr>
      <w:r>
        <w:lastRenderedPageBreak/>
        <w:t>Discrete: linear, discrete time system elements</w:t>
      </w:r>
    </w:p>
    <w:p w14:paraId="5E218853" w14:textId="386BD1A5" w:rsidR="007D4287" w:rsidRDefault="007D4287" w:rsidP="007D4287">
      <w:pPr>
        <w:pStyle w:val="Bullet"/>
        <w:numPr>
          <w:ilvl w:val="2"/>
          <w:numId w:val="2"/>
        </w:numPr>
      </w:pPr>
      <w:r>
        <w:t>Math operations: math stuff like gain, sum, and dot products</w:t>
      </w:r>
    </w:p>
    <w:p w14:paraId="61F8DA6B" w14:textId="576E337B" w:rsidR="007D4287" w:rsidRDefault="007D4287" w:rsidP="007D4287">
      <w:pPr>
        <w:pStyle w:val="Bullet"/>
        <w:numPr>
          <w:ilvl w:val="2"/>
          <w:numId w:val="2"/>
        </w:numPr>
      </w:pPr>
      <w:r>
        <w:t xml:space="preserve">Ports &amp; Subsystems: blocks for subsystems like </w:t>
      </w:r>
      <w:proofErr w:type="spellStart"/>
      <w:r>
        <w:t>Inport</w:t>
      </w:r>
      <w:proofErr w:type="spellEnd"/>
      <w:r>
        <w:t>, Outport, Subsystem, and Model</w:t>
      </w:r>
    </w:p>
    <w:p w14:paraId="2C716A47" w14:textId="3F6E7205" w:rsidR="007D4287" w:rsidRDefault="007D4287" w:rsidP="007D4287">
      <w:pPr>
        <w:pStyle w:val="Bullet"/>
        <w:numPr>
          <w:ilvl w:val="3"/>
          <w:numId w:val="2"/>
        </w:numPr>
      </w:pPr>
      <w:r>
        <w:t>Allows interfacing with inputs and outputs</w:t>
      </w:r>
    </w:p>
    <w:p w14:paraId="0FD8BACA" w14:textId="6619438B" w:rsidR="007D4287" w:rsidRDefault="007D4287" w:rsidP="007D4287">
      <w:pPr>
        <w:pStyle w:val="Bullet"/>
        <w:numPr>
          <w:ilvl w:val="2"/>
          <w:numId w:val="2"/>
        </w:numPr>
      </w:pPr>
      <w:r>
        <w:t xml:space="preserve">Sinks: output/display signals </w:t>
      </w:r>
    </w:p>
    <w:p w14:paraId="4633E65C" w14:textId="7D3B5715" w:rsidR="007D4287" w:rsidRDefault="007D4287" w:rsidP="007D4287">
      <w:pPr>
        <w:pStyle w:val="Bullet"/>
        <w:numPr>
          <w:ilvl w:val="2"/>
          <w:numId w:val="2"/>
        </w:numPr>
      </w:pPr>
      <w:r>
        <w:t>Sources: generate various signals like square waves</w:t>
      </w:r>
    </w:p>
    <w:p w14:paraId="7B75B526" w14:textId="77777777" w:rsidR="007D4287" w:rsidRDefault="007D4287" w:rsidP="007D4287">
      <w:pPr>
        <w:pStyle w:val="Bullet"/>
        <w:numPr>
          <w:ilvl w:val="2"/>
          <w:numId w:val="2"/>
        </w:numPr>
      </w:pPr>
      <w:r>
        <w:t xml:space="preserve">User defined </w:t>
      </w:r>
      <w:proofErr w:type="spellStart"/>
      <w:r>
        <w:t>functins</w:t>
      </w:r>
      <w:proofErr w:type="spellEnd"/>
      <w:r>
        <w:t>: custom functions</w:t>
      </w:r>
    </w:p>
    <w:p w14:paraId="4F855518" w14:textId="77777777" w:rsidR="007D4287" w:rsidRDefault="007D4287" w:rsidP="007D4287">
      <w:pPr>
        <w:pStyle w:val="Bullet"/>
        <w:numPr>
          <w:ilvl w:val="1"/>
          <w:numId w:val="2"/>
        </w:numPr>
      </w:pPr>
      <w:r>
        <w:t>K64F Blocks</w:t>
      </w:r>
    </w:p>
    <w:p w14:paraId="3444BF5E" w14:textId="77777777" w:rsidR="007D4287" w:rsidRDefault="007D4287" w:rsidP="007D4287">
      <w:pPr>
        <w:pStyle w:val="Bullet"/>
        <w:numPr>
          <w:ilvl w:val="2"/>
          <w:numId w:val="2"/>
        </w:numPr>
      </w:pPr>
      <w:r>
        <w:t>Basic blocks for the GPIO</w:t>
      </w:r>
    </w:p>
    <w:p w14:paraId="25856E8A" w14:textId="77777777" w:rsidR="007D4287" w:rsidRDefault="007D4287" w:rsidP="007D4287">
      <w:pPr>
        <w:pStyle w:val="Bullet"/>
        <w:numPr>
          <w:ilvl w:val="1"/>
          <w:numId w:val="2"/>
        </w:numPr>
      </w:pPr>
      <w:proofErr w:type="spellStart"/>
      <w:r>
        <w:t>Stateflow</w:t>
      </w:r>
      <w:proofErr w:type="spellEnd"/>
      <w:r>
        <w:t xml:space="preserve"> </w:t>
      </w:r>
    </w:p>
    <w:p w14:paraId="7B3DA2BC" w14:textId="77777777" w:rsidR="007D4287" w:rsidRDefault="007D4287" w:rsidP="007D4287">
      <w:pPr>
        <w:pStyle w:val="Bullet"/>
        <w:numPr>
          <w:ilvl w:val="2"/>
          <w:numId w:val="2"/>
        </w:numPr>
      </w:pPr>
      <w:r>
        <w:t xml:space="preserve">Combinational and sequential decision logic </w:t>
      </w:r>
    </w:p>
    <w:p w14:paraId="613C7021" w14:textId="22FBFB97" w:rsidR="007D4287" w:rsidRPr="00243F48" w:rsidRDefault="007D4287" w:rsidP="007D4287">
      <w:pPr>
        <w:pStyle w:val="Bullet"/>
        <w:rPr>
          <w:highlight w:val="green"/>
        </w:rPr>
      </w:pPr>
      <w:r>
        <w:t xml:space="preserve"> </w:t>
      </w:r>
      <w:r w:rsidR="009A6B27" w:rsidRPr="00243F48">
        <w:rPr>
          <w:highlight w:val="green"/>
        </w:rPr>
        <w:t>Variable step sizes cannot be mapped to the real time clock on the board so the model should have a fixed step size always</w:t>
      </w:r>
    </w:p>
    <w:p w14:paraId="7E093D75" w14:textId="1EE20E92" w:rsidR="009A6B27" w:rsidRDefault="00502C8F" w:rsidP="007D4287">
      <w:pPr>
        <w:pStyle w:val="Bullet"/>
      </w:pPr>
      <w:proofErr w:type="spellStart"/>
      <w:r>
        <w:t>Stateflow</w:t>
      </w:r>
      <w:proofErr w:type="spellEnd"/>
    </w:p>
    <w:p w14:paraId="781F63D8" w14:textId="09639A0C" w:rsidR="00D96F9E" w:rsidRDefault="00D96F9E" w:rsidP="007D4287">
      <w:pPr>
        <w:pStyle w:val="Bullet"/>
      </w:pPr>
      <w:r>
        <w:t xml:space="preserve">How to use Simulink and </w:t>
      </w:r>
      <w:proofErr w:type="spellStart"/>
      <w:r>
        <w:t>Stateflow</w:t>
      </w:r>
      <w:proofErr w:type="spellEnd"/>
    </w:p>
    <w:p w14:paraId="033E80DD" w14:textId="34A7705A" w:rsidR="00AA76FE" w:rsidRDefault="00AA76FE" w:rsidP="00AA76FE">
      <w:pPr>
        <w:pStyle w:val="Bullet"/>
        <w:numPr>
          <w:ilvl w:val="1"/>
          <w:numId w:val="2"/>
        </w:numPr>
      </w:pPr>
      <w:r>
        <w:t xml:space="preserve">Junk tutorial </w:t>
      </w:r>
      <w:proofErr w:type="spellStart"/>
      <w:r>
        <w:t>imo</w:t>
      </w:r>
      <w:proofErr w:type="spellEnd"/>
    </w:p>
    <w:p w14:paraId="666FD68C" w14:textId="77777777" w:rsidR="00D96F9E" w:rsidRDefault="00D96F9E" w:rsidP="00AA76FE">
      <w:pPr>
        <w:pStyle w:val="Bullet"/>
        <w:numPr>
          <w:ilvl w:val="0"/>
          <w:numId w:val="0"/>
        </w:numPr>
      </w:pPr>
    </w:p>
    <w:p w14:paraId="168DF3F4" w14:textId="767220E8" w:rsidR="00AA76FE" w:rsidRDefault="00AA76FE" w:rsidP="00AA76FE">
      <w:pPr>
        <w:pStyle w:val="Heading1"/>
      </w:pPr>
      <w:bookmarkStart w:id="10" w:name="_Toc148121960"/>
      <w:r w:rsidRPr="00AC0BAB">
        <w:rPr>
          <w:i/>
          <w:iCs/>
        </w:rPr>
        <w:t>Doc</w:t>
      </w:r>
      <w:r w:rsidR="00DC4A7D">
        <w:rPr>
          <w:i/>
          <w:iCs/>
        </w:rPr>
        <w:t>4</w:t>
      </w:r>
      <w:r w:rsidRPr="00AC0BAB">
        <w:rPr>
          <w:i/>
          <w:iCs/>
        </w:rPr>
        <w:t>:</w:t>
      </w:r>
      <w:r w:rsidRPr="00AC0BAB">
        <w:t xml:space="preserve"> Tutorial</w:t>
      </w:r>
      <w:r>
        <w:t>1.4</w:t>
      </w:r>
      <w:bookmarkEnd w:id="10"/>
    </w:p>
    <w:p w14:paraId="5ED4A783" w14:textId="77777777" w:rsidR="00AA76FE" w:rsidRPr="008970CA" w:rsidRDefault="00AA76FE" w:rsidP="00AA76FE">
      <w:pPr>
        <w:pStyle w:val="Heading2"/>
      </w:pPr>
      <w:bookmarkStart w:id="11" w:name="_Toc148121961"/>
      <w:r>
        <w:t xml:space="preserve">Apparent </w:t>
      </w:r>
      <w:r w:rsidRPr="008970CA">
        <w:t>Purpose</w:t>
      </w:r>
      <w:bookmarkEnd w:id="11"/>
    </w:p>
    <w:p w14:paraId="1E271C64" w14:textId="008704E4" w:rsidR="00AA76FE" w:rsidRDefault="00AA76FE" w:rsidP="00AA76FE">
      <w:pPr>
        <w:pStyle w:val="Bullet"/>
      </w:pPr>
      <w:r>
        <w:t xml:space="preserve">Explain System  </w:t>
      </w:r>
    </w:p>
    <w:p w14:paraId="1A78ACF1" w14:textId="75AF0F65" w:rsidR="00AD53FC" w:rsidRDefault="00AD53FC" w:rsidP="00AA76FE">
      <w:pPr>
        <w:pStyle w:val="Bullet"/>
      </w:pPr>
      <w:r>
        <w:t>How to flash to K64F</w:t>
      </w:r>
    </w:p>
    <w:p w14:paraId="75ABD2F0" w14:textId="6E3DD32B" w:rsidR="00AD53FC" w:rsidRDefault="00AD53FC" w:rsidP="00AA76FE">
      <w:pPr>
        <w:pStyle w:val="Bullet"/>
      </w:pPr>
      <w:r>
        <w:t>How to Debug Embedded Software</w:t>
      </w:r>
    </w:p>
    <w:p w14:paraId="52CE6567" w14:textId="51F80612" w:rsidR="00AA76FE" w:rsidRDefault="00AA76FE" w:rsidP="00AA76FE">
      <w:pPr>
        <w:pStyle w:val="Heading2"/>
      </w:pPr>
      <w:bookmarkStart w:id="12" w:name="_Toc148121962"/>
      <w:r>
        <w:t>Key Content</w:t>
      </w:r>
      <w:bookmarkEnd w:id="12"/>
    </w:p>
    <w:p w14:paraId="32EA336F" w14:textId="045E223B" w:rsidR="00AA76FE" w:rsidRDefault="00AA76FE" w:rsidP="00AA76FE">
      <w:pPr>
        <w:pStyle w:val="Bullet"/>
      </w:pPr>
      <w:r>
        <w:t>LHS = pulse generator = K64F + pacemaker shield (driver board)</w:t>
      </w:r>
    </w:p>
    <w:p w14:paraId="349D7E6B" w14:textId="39EA1D5A" w:rsidR="00AA76FE" w:rsidRDefault="00AA76FE" w:rsidP="00AA76FE">
      <w:pPr>
        <w:pStyle w:val="Bullet"/>
      </w:pPr>
      <w:r>
        <w:t xml:space="preserve">RHS = heart sim = </w:t>
      </w:r>
      <w:proofErr w:type="spellStart"/>
      <w:r>
        <w:t>nucleo</w:t>
      </w:r>
      <w:proofErr w:type="spellEnd"/>
      <w:r>
        <w:t xml:space="preserve"> + driver circuit</w:t>
      </w:r>
    </w:p>
    <w:p w14:paraId="7BCFC6AC" w14:textId="27256469" w:rsidR="00AA76FE" w:rsidRDefault="00AA76FE" w:rsidP="00AA76FE">
      <w:pPr>
        <w:pStyle w:val="Bullet"/>
      </w:pPr>
      <w:r>
        <w:t>DCM = user application</w:t>
      </w:r>
    </w:p>
    <w:p w14:paraId="22250549" w14:textId="650198B0" w:rsidR="00AA76FE" w:rsidRDefault="00AA76FE" w:rsidP="00AA76FE">
      <w:pPr>
        <w:pStyle w:val="Bullet"/>
        <w:numPr>
          <w:ilvl w:val="1"/>
          <w:numId w:val="2"/>
        </w:numPr>
      </w:pPr>
      <w:r>
        <w:t>Application layer = front end GUI</w:t>
      </w:r>
    </w:p>
    <w:p w14:paraId="2FE83EFD" w14:textId="56CE901D" w:rsidR="00AA76FE" w:rsidRDefault="00AA76FE" w:rsidP="00AA76FE">
      <w:pPr>
        <w:pStyle w:val="Bullet"/>
        <w:numPr>
          <w:ilvl w:val="1"/>
          <w:numId w:val="2"/>
        </w:numPr>
      </w:pPr>
      <w:r>
        <w:t>Communication layer = comms protocol between embedded software (i.e., the Simulink running on k64f) and DCM</w:t>
      </w:r>
    </w:p>
    <w:p w14:paraId="4C4C437F" w14:textId="640B82EE" w:rsidR="00AA76FE" w:rsidRDefault="00AA76FE" w:rsidP="00AA76FE">
      <w:pPr>
        <w:pStyle w:val="Bullet"/>
      </w:pPr>
      <w:r w:rsidRPr="00AA76FE">
        <w:rPr>
          <w:noProof/>
        </w:rPr>
        <w:drawing>
          <wp:inline distT="0" distB="0" distL="0" distR="0" wp14:anchorId="28AABDC7" wp14:editId="23D8B758">
            <wp:extent cx="2235758" cy="2004473"/>
            <wp:effectExtent l="0" t="0" r="0" b="0"/>
            <wp:docPr id="1318994386" name="Picture 1" descr="A diagram of a device hardware referenc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4386" name="Picture 1" descr="A diagram of a device hardware reference platform&#10;&#10;Description automatically generated"/>
                    <pic:cNvPicPr/>
                  </pic:nvPicPr>
                  <pic:blipFill>
                    <a:blip r:embed="rId11"/>
                    <a:stretch>
                      <a:fillRect/>
                    </a:stretch>
                  </pic:blipFill>
                  <pic:spPr>
                    <a:xfrm>
                      <a:off x="0" y="0"/>
                      <a:ext cx="2239918" cy="2008203"/>
                    </a:xfrm>
                    <a:prstGeom prst="rect">
                      <a:avLst/>
                    </a:prstGeom>
                  </pic:spPr>
                </pic:pic>
              </a:graphicData>
            </a:graphic>
          </wp:inline>
        </w:drawing>
      </w:r>
      <w:r>
        <w:t xml:space="preserve"> </w:t>
      </w:r>
    </w:p>
    <w:p w14:paraId="1CFCC31A" w14:textId="06C82FB4" w:rsidR="00AA76FE" w:rsidRDefault="00AA76FE" w:rsidP="00AA76FE">
      <w:pPr>
        <w:pStyle w:val="Bullet"/>
      </w:pPr>
      <w:r>
        <w:lastRenderedPageBreak/>
        <w:t>Simulink is to implement the bradycardia operating modes</w:t>
      </w:r>
    </w:p>
    <w:p w14:paraId="561816CF" w14:textId="77777777" w:rsidR="00AA76FE" w:rsidRDefault="00AA76FE" w:rsidP="00AA76FE">
      <w:pPr>
        <w:pStyle w:val="Bullet"/>
        <w:numPr>
          <w:ilvl w:val="0"/>
          <w:numId w:val="0"/>
        </w:numPr>
        <w:ind w:left="720"/>
      </w:pPr>
    </w:p>
    <w:p w14:paraId="062B3A8A" w14:textId="0BFAE168" w:rsidR="00AA76FE" w:rsidRDefault="00AA76FE" w:rsidP="00AA76FE">
      <w:pPr>
        <w:pStyle w:val="Bullet"/>
      </w:pPr>
      <w:r>
        <w:rPr>
          <w:b/>
          <w:bCs/>
        </w:rPr>
        <w:t xml:space="preserve">Pacemaker output </w:t>
      </w:r>
    </w:p>
    <w:p w14:paraId="0AA37D76" w14:textId="35882770" w:rsidR="00AA76FE" w:rsidRDefault="00AA76FE" w:rsidP="00AA76FE">
      <w:pPr>
        <w:pStyle w:val="Bullet"/>
      </w:pPr>
      <w:r>
        <w:t>Connection between LHS/RHS</w:t>
      </w:r>
    </w:p>
    <w:p w14:paraId="17BB193E" w14:textId="77777777" w:rsidR="00AA76FE" w:rsidRPr="00AA76FE" w:rsidRDefault="00AA76FE" w:rsidP="00AA76FE">
      <w:pPr>
        <w:pStyle w:val="Bullet"/>
      </w:pPr>
      <w:r>
        <w:t>One set of ribbon cables is to connect the pacemaker output to the heart</w:t>
      </w:r>
    </w:p>
    <w:p w14:paraId="7EBF9B70" w14:textId="5222F290" w:rsidR="00AA76FE" w:rsidRDefault="00AA76FE" w:rsidP="00AA76FE">
      <w:pPr>
        <w:pStyle w:val="Bullet"/>
        <w:numPr>
          <w:ilvl w:val="1"/>
          <w:numId w:val="2"/>
        </w:numPr>
      </w:pPr>
      <w:r w:rsidRPr="00AA76FE">
        <w:t xml:space="preserve">four wires representing the pacing output to </w:t>
      </w:r>
      <w:r>
        <w:t>the ventricle ring electrode, ventricle tip electrode, atrium ring electrode and atrium tip electrode, respectively</w:t>
      </w:r>
    </w:p>
    <w:p w14:paraId="6B0B4173" w14:textId="752FEF3E" w:rsidR="00AA76FE" w:rsidRDefault="00AA76FE" w:rsidP="00AA76FE">
      <w:pPr>
        <w:pStyle w:val="Bullet"/>
        <w:numPr>
          <w:ilvl w:val="0"/>
          <w:numId w:val="0"/>
        </w:numPr>
        <w:ind w:left="720" w:hanging="360"/>
      </w:pPr>
      <w:r>
        <w:t xml:space="preserve"> </w:t>
      </w:r>
    </w:p>
    <w:p w14:paraId="77E5FF3A" w14:textId="0CF3BC03" w:rsidR="00AA76FE" w:rsidRPr="00AA76FE" w:rsidRDefault="00AA76FE" w:rsidP="00AA76FE">
      <w:pPr>
        <w:pStyle w:val="Bullet"/>
      </w:pPr>
      <w:r>
        <w:rPr>
          <w:b/>
          <w:bCs/>
        </w:rPr>
        <w:t>Pacemaker input</w:t>
      </w:r>
    </w:p>
    <w:p w14:paraId="456722F3" w14:textId="3D2EBC06" w:rsidR="00AA76FE" w:rsidRDefault="00AA76FE" w:rsidP="00AD218F">
      <w:pPr>
        <w:pStyle w:val="Bullet"/>
        <w:numPr>
          <w:ilvl w:val="1"/>
          <w:numId w:val="2"/>
        </w:numPr>
      </w:pPr>
      <w:r>
        <w:t>sensing functionality of the pacemaker leads that allow it to carry electrical activity from the heart</w:t>
      </w:r>
    </w:p>
    <w:p w14:paraId="46B6BCC0" w14:textId="1809FE26" w:rsidR="00AA76FE" w:rsidRDefault="00AA76FE" w:rsidP="00AF0894">
      <w:pPr>
        <w:pStyle w:val="Bullet"/>
        <w:numPr>
          <w:ilvl w:val="1"/>
          <w:numId w:val="2"/>
        </w:numPr>
      </w:pPr>
      <w:r>
        <w:t>separate set of ribbon cables is used to connect the heart output to the pacemaker input</w:t>
      </w:r>
    </w:p>
    <w:p w14:paraId="74DE31A7" w14:textId="04CD80F6" w:rsidR="00AA76FE" w:rsidRDefault="00AA76FE" w:rsidP="00B87383">
      <w:pPr>
        <w:pStyle w:val="Bullet"/>
        <w:numPr>
          <w:ilvl w:val="1"/>
          <w:numId w:val="2"/>
        </w:numPr>
      </w:pPr>
      <w:r>
        <w:t>ribbon cable has four wires representing the sensing input from: the ventricle ring electrode, ventricle tip electrode, atrium ring electrode and atrium tip electrode, respectively</w:t>
      </w:r>
    </w:p>
    <w:p w14:paraId="22146A76" w14:textId="2A308334" w:rsidR="006967E9" w:rsidRDefault="006967E9" w:rsidP="006967E9">
      <w:pPr>
        <w:pStyle w:val="Bullet"/>
        <w:numPr>
          <w:ilvl w:val="0"/>
          <w:numId w:val="0"/>
        </w:numPr>
        <w:ind w:left="720" w:hanging="360"/>
      </w:pPr>
      <w:r>
        <w:t xml:space="preserve"> </w:t>
      </w:r>
    </w:p>
    <w:p w14:paraId="2E727641" w14:textId="03017DCA" w:rsidR="006967E9" w:rsidRPr="006967E9" w:rsidRDefault="006967E9" w:rsidP="006967E9">
      <w:pPr>
        <w:pStyle w:val="Bullet"/>
      </w:pPr>
      <w:r>
        <w:rPr>
          <w:b/>
          <w:bCs/>
        </w:rPr>
        <w:t>Testing Controlling</w:t>
      </w:r>
    </w:p>
    <w:p w14:paraId="0FFD49E8" w14:textId="010A8CEA" w:rsidR="006967E9" w:rsidRDefault="006967E9" w:rsidP="006967E9">
      <w:pPr>
        <w:pStyle w:val="Bullet"/>
      </w:pPr>
      <w:r w:rsidRPr="006967E9">
        <w:rPr>
          <w:noProof/>
        </w:rPr>
        <w:drawing>
          <wp:inline distT="0" distB="0" distL="0" distR="0" wp14:anchorId="0CCC9BFE" wp14:editId="20890E7B">
            <wp:extent cx="4858428" cy="3877216"/>
            <wp:effectExtent l="0" t="0" r="0" b="9525"/>
            <wp:docPr id="1151733056"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3056" name="Picture 1" descr="A diagram of a computer hardware system&#10;&#10;Description automatically generated"/>
                    <pic:cNvPicPr/>
                  </pic:nvPicPr>
                  <pic:blipFill>
                    <a:blip r:embed="rId12"/>
                    <a:stretch>
                      <a:fillRect/>
                    </a:stretch>
                  </pic:blipFill>
                  <pic:spPr>
                    <a:xfrm>
                      <a:off x="0" y="0"/>
                      <a:ext cx="4858428" cy="3877216"/>
                    </a:xfrm>
                    <a:prstGeom prst="rect">
                      <a:avLst/>
                    </a:prstGeom>
                  </pic:spPr>
                </pic:pic>
              </a:graphicData>
            </a:graphic>
          </wp:inline>
        </w:drawing>
      </w:r>
    </w:p>
    <w:p w14:paraId="4597AE01" w14:textId="66FB3BF8" w:rsidR="006967E9" w:rsidRDefault="006967E9" w:rsidP="006967E9">
      <w:pPr>
        <w:pStyle w:val="Bullet"/>
        <w:numPr>
          <w:ilvl w:val="0"/>
          <w:numId w:val="0"/>
        </w:numPr>
        <w:ind w:left="360"/>
      </w:pPr>
      <w:r>
        <w:t xml:space="preserve"> </w:t>
      </w:r>
    </w:p>
    <w:p w14:paraId="48105948" w14:textId="1EBD289F" w:rsidR="006967E9" w:rsidRPr="006967E9" w:rsidRDefault="006967E9" w:rsidP="006967E9">
      <w:pPr>
        <w:pStyle w:val="Bullet"/>
      </w:pPr>
      <w:r>
        <w:rPr>
          <w:b/>
          <w:bCs/>
        </w:rPr>
        <w:t>Heartview</w:t>
      </w:r>
    </w:p>
    <w:p w14:paraId="3208ECB6" w14:textId="77777777" w:rsidR="006967E9" w:rsidRDefault="006967E9" w:rsidP="00480CD8">
      <w:pPr>
        <w:pStyle w:val="Bullet"/>
        <w:numPr>
          <w:ilvl w:val="1"/>
          <w:numId w:val="2"/>
        </w:numPr>
      </w:pPr>
      <w:r>
        <w:t>Used to simulate the electrical activity in the atria and ventricles</w:t>
      </w:r>
    </w:p>
    <w:p w14:paraId="08DDF5E2" w14:textId="21F32FCC" w:rsidR="006967E9" w:rsidRDefault="006967E9" w:rsidP="00695FBC">
      <w:pPr>
        <w:pStyle w:val="Bullet"/>
        <w:numPr>
          <w:ilvl w:val="1"/>
          <w:numId w:val="2"/>
        </w:numPr>
      </w:pPr>
      <w:r>
        <w:t>Used to visualize the pacing signals produced by the pulse generator</w:t>
      </w:r>
    </w:p>
    <w:p w14:paraId="0C289CD6" w14:textId="452DD900" w:rsidR="00AD53FC" w:rsidRPr="00AD53FC" w:rsidRDefault="00AD53FC" w:rsidP="00AD53FC">
      <w:pPr>
        <w:pStyle w:val="Bullet"/>
      </w:pPr>
      <w:r>
        <w:rPr>
          <w:b/>
          <w:bCs/>
        </w:rPr>
        <w:t>Testing Controller</w:t>
      </w:r>
    </w:p>
    <w:p w14:paraId="6A394925" w14:textId="20C8EF19" w:rsidR="00AD53FC" w:rsidRDefault="00AD53FC" w:rsidP="00AD53FC">
      <w:pPr>
        <w:pStyle w:val="Bullet"/>
        <w:numPr>
          <w:ilvl w:val="1"/>
          <w:numId w:val="2"/>
        </w:numPr>
      </w:pPr>
      <w:r>
        <w:lastRenderedPageBreak/>
        <w:t xml:space="preserve">Generates heart signals to verify the </w:t>
      </w:r>
      <w:r w:rsidR="00C06F6C">
        <w:t>pacemaker</w:t>
      </w:r>
      <w:r>
        <w:t xml:space="preserve"> </w:t>
      </w:r>
    </w:p>
    <w:p w14:paraId="2CF3FD20" w14:textId="1DD2273C" w:rsidR="00AD53FC" w:rsidRDefault="00AD53FC" w:rsidP="00AD53FC">
      <w:pPr>
        <w:pStyle w:val="Bullet"/>
        <w:numPr>
          <w:ilvl w:val="1"/>
          <w:numId w:val="2"/>
        </w:numPr>
      </w:pPr>
      <w:r>
        <w:t xml:space="preserve">Also receives output and transmits them to you computer </w:t>
      </w:r>
    </w:p>
    <w:p w14:paraId="53DC3D2B" w14:textId="7B8BEA49" w:rsidR="00AD53FC" w:rsidRDefault="00AD53FC" w:rsidP="00AD53FC">
      <w:pPr>
        <w:pStyle w:val="Bullet"/>
        <w:numPr>
          <w:ilvl w:val="1"/>
          <w:numId w:val="2"/>
        </w:numPr>
      </w:pPr>
      <w:r>
        <w:t xml:space="preserve">Uses the USB interface to communicate wit </w:t>
      </w:r>
      <w:r w:rsidR="00C06F6C">
        <w:t>Heartview</w:t>
      </w:r>
      <w:r>
        <w:t xml:space="preserve"> on your computer</w:t>
      </w:r>
    </w:p>
    <w:p w14:paraId="2C26A0F2" w14:textId="77777777" w:rsidR="00AD53FC" w:rsidRDefault="00AD53FC" w:rsidP="00AD53FC">
      <w:pPr>
        <w:pStyle w:val="Bullet"/>
        <w:numPr>
          <w:ilvl w:val="0"/>
          <w:numId w:val="0"/>
        </w:numPr>
        <w:ind w:left="720" w:hanging="360"/>
      </w:pPr>
    </w:p>
    <w:p w14:paraId="72434031" w14:textId="3EA8316F" w:rsidR="00AD53FC" w:rsidRDefault="00AD53FC" w:rsidP="00AD53FC">
      <w:pPr>
        <w:pStyle w:val="Bullet"/>
        <w:rPr>
          <w:b/>
          <w:bCs/>
        </w:rPr>
      </w:pPr>
      <w:r>
        <w:rPr>
          <w:b/>
          <w:bCs/>
        </w:rPr>
        <w:t>How to Debug Embedded Software</w:t>
      </w:r>
    </w:p>
    <w:p w14:paraId="447AAA43" w14:textId="157B92B2" w:rsidR="00AD53FC" w:rsidRPr="00AD53FC" w:rsidRDefault="00C06F6C" w:rsidP="00AD53FC">
      <w:pPr>
        <w:pStyle w:val="Bullet"/>
        <w:numPr>
          <w:ilvl w:val="1"/>
          <w:numId w:val="2"/>
        </w:numPr>
        <w:rPr>
          <w:b/>
          <w:bCs/>
        </w:rPr>
      </w:pPr>
      <w:r>
        <w:t>LEDs</w:t>
      </w:r>
    </w:p>
    <w:p w14:paraId="7BBECB98" w14:textId="26CEC127" w:rsidR="00AD53FC" w:rsidRPr="00AD53FC" w:rsidRDefault="00AD53FC" w:rsidP="00AD53FC">
      <w:pPr>
        <w:pStyle w:val="Bullet"/>
        <w:numPr>
          <w:ilvl w:val="1"/>
          <w:numId w:val="2"/>
        </w:numPr>
        <w:rPr>
          <w:b/>
          <w:bCs/>
        </w:rPr>
      </w:pPr>
      <w:r>
        <w:t>Monitor and tune</w:t>
      </w:r>
    </w:p>
    <w:p w14:paraId="51E59F1B" w14:textId="77777777" w:rsidR="00AD53FC" w:rsidRDefault="00AD53FC" w:rsidP="00AD53FC">
      <w:pPr>
        <w:pStyle w:val="Bullet"/>
        <w:numPr>
          <w:ilvl w:val="0"/>
          <w:numId w:val="0"/>
        </w:numPr>
        <w:ind w:left="720" w:hanging="360"/>
      </w:pPr>
    </w:p>
    <w:p w14:paraId="691BA125" w14:textId="075E5C41" w:rsidR="00AD53FC" w:rsidRPr="003E44BD" w:rsidRDefault="00AD53FC" w:rsidP="00AD53FC">
      <w:pPr>
        <w:pStyle w:val="Bullet"/>
      </w:pPr>
      <w:r>
        <w:rPr>
          <w:b/>
          <w:bCs/>
        </w:rPr>
        <w:t>How to use Heartview Demo</w:t>
      </w:r>
    </w:p>
    <w:p w14:paraId="14C80AE1" w14:textId="41881A81" w:rsidR="003E44BD" w:rsidRPr="003E44BD" w:rsidRDefault="003E44BD" w:rsidP="00AD53FC">
      <w:pPr>
        <w:pStyle w:val="Bullet"/>
        <w:rPr>
          <w:highlight w:val="green"/>
        </w:rPr>
      </w:pPr>
      <w:r w:rsidRPr="003E44BD">
        <w:rPr>
          <w:highlight w:val="green"/>
        </w:rPr>
        <w:t>Must make test cases</w:t>
      </w:r>
    </w:p>
    <w:p w14:paraId="0D51794F" w14:textId="7D82CE06" w:rsidR="00D571CB" w:rsidRDefault="00D571CB" w:rsidP="00D571CB">
      <w:pPr>
        <w:pStyle w:val="Bullet"/>
        <w:numPr>
          <w:ilvl w:val="0"/>
          <w:numId w:val="0"/>
        </w:numPr>
      </w:pPr>
    </w:p>
    <w:p w14:paraId="7531A416" w14:textId="3381FE28" w:rsidR="00D571CB" w:rsidRDefault="00D571CB" w:rsidP="00D571CB">
      <w:pPr>
        <w:pStyle w:val="Heading1"/>
      </w:pPr>
      <w:bookmarkStart w:id="13" w:name="_Toc148121963"/>
      <w:r w:rsidRPr="00AC0BAB">
        <w:rPr>
          <w:i/>
          <w:iCs/>
        </w:rPr>
        <w:t>Doc</w:t>
      </w:r>
      <w:r w:rsidR="00DC4A7D">
        <w:rPr>
          <w:i/>
          <w:iCs/>
        </w:rPr>
        <w:t>5</w:t>
      </w:r>
      <w:r w:rsidRPr="00AC0BAB">
        <w:rPr>
          <w:i/>
          <w:iCs/>
        </w:rPr>
        <w:t>:</w:t>
      </w:r>
      <w:r w:rsidRPr="00AC0BAB">
        <w:t xml:space="preserve"> Tutorial</w:t>
      </w:r>
      <w:r>
        <w:t>2</w:t>
      </w:r>
      <w:bookmarkEnd w:id="13"/>
    </w:p>
    <w:p w14:paraId="0C70E4FE" w14:textId="77777777" w:rsidR="00D571CB" w:rsidRDefault="00D571CB" w:rsidP="00D571CB">
      <w:pPr>
        <w:pStyle w:val="Heading2"/>
      </w:pPr>
      <w:bookmarkStart w:id="14" w:name="_Toc148121964"/>
      <w:r>
        <w:t xml:space="preserve">Apparent </w:t>
      </w:r>
      <w:r w:rsidRPr="008970CA">
        <w:t>Purpose</w:t>
      </w:r>
      <w:bookmarkEnd w:id="14"/>
    </w:p>
    <w:p w14:paraId="0D3B3DE0" w14:textId="5B2FA072" w:rsidR="00B60080" w:rsidRDefault="00B60080" w:rsidP="00B60080">
      <w:pPr>
        <w:pStyle w:val="Bullet"/>
      </w:pPr>
      <w:r>
        <w:t>Describe pacemaker operation --&gt; pacing, sensing</w:t>
      </w:r>
    </w:p>
    <w:p w14:paraId="09C3CD78" w14:textId="2D52CACD" w:rsidR="00B60080" w:rsidRDefault="00B60080" w:rsidP="00B60080">
      <w:pPr>
        <w:pStyle w:val="Bullet"/>
      </w:pPr>
      <w:r>
        <w:t>Timing cycles/PWM</w:t>
      </w:r>
    </w:p>
    <w:p w14:paraId="4D66A0BF" w14:textId="596F4B84" w:rsidR="00D571CB" w:rsidRDefault="00B60080" w:rsidP="00B60080">
      <w:pPr>
        <w:pStyle w:val="Heading2"/>
      </w:pPr>
      <w:bookmarkStart w:id="15" w:name="_Toc148121965"/>
      <w:r>
        <w:t>Key Content</w:t>
      </w:r>
      <w:bookmarkEnd w:id="15"/>
    </w:p>
    <w:p w14:paraId="62CF1BC1" w14:textId="1DF700AE" w:rsidR="00B60080" w:rsidRPr="00B60080" w:rsidRDefault="00B60080" w:rsidP="00B60080">
      <w:pPr>
        <w:pStyle w:val="Heading3"/>
      </w:pPr>
      <w:bookmarkStart w:id="16" w:name="_Toc148121966"/>
      <w:r>
        <w:t>Basics</w:t>
      </w:r>
      <w:bookmarkEnd w:id="16"/>
    </w:p>
    <w:p w14:paraId="294A33C7" w14:textId="6A437578" w:rsidR="00B60080" w:rsidRDefault="00B60080" w:rsidP="00B60080">
      <w:pPr>
        <w:pStyle w:val="Bullet"/>
      </w:pPr>
      <w:r w:rsidRPr="00243F48">
        <w:rPr>
          <w:highlight w:val="green"/>
        </w:rPr>
        <w:t>Pacemaker has 2 main functions: pacing and sensing</w:t>
      </w:r>
    </w:p>
    <w:p w14:paraId="12E193FF" w14:textId="13B83967" w:rsidR="00B60080" w:rsidRDefault="00B60080" w:rsidP="00B60080">
      <w:pPr>
        <w:pStyle w:val="Bullet"/>
      </w:pPr>
      <w:r>
        <w:t xml:space="preserve">Pacemaker modes determine which functions are to be performed by the pacemaker and in which chambers those functions are to be performed </w:t>
      </w:r>
    </w:p>
    <w:p w14:paraId="24B4AECF" w14:textId="4FA139DD" w:rsidR="00B60080" w:rsidRDefault="00B60080" w:rsidP="00B60080">
      <w:pPr>
        <w:pStyle w:val="Bullet"/>
      </w:pPr>
      <w:r>
        <w:t xml:space="preserve">Kinds of logic: </w:t>
      </w:r>
    </w:p>
    <w:p w14:paraId="62E0438B" w14:textId="38A8CEFF" w:rsidR="00B60080" w:rsidRDefault="00B60080" w:rsidP="00B60080">
      <w:pPr>
        <w:pStyle w:val="Bullet"/>
        <w:numPr>
          <w:ilvl w:val="1"/>
          <w:numId w:val="2"/>
        </w:numPr>
      </w:pPr>
      <w:r w:rsidRPr="00B60080">
        <w:t>timing logic</w:t>
      </w:r>
      <w:r>
        <w:t xml:space="preserve"> </w:t>
      </w:r>
      <w:r>
        <w:sym w:font="Wingdings" w:char="F0E0"/>
      </w:r>
      <w:r>
        <w:t xml:space="preserve"> when to do which function (functions are described below)</w:t>
      </w:r>
    </w:p>
    <w:p w14:paraId="5E1C19F8" w14:textId="62DBD409" w:rsidR="00B60080" w:rsidRDefault="00B60080" w:rsidP="00B60080">
      <w:pPr>
        <w:pStyle w:val="Bullet"/>
        <w:numPr>
          <w:ilvl w:val="1"/>
          <w:numId w:val="2"/>
        </w:numPr>
      </w:pPr>
      <w:r>
        <w:t xml:space="preserve">Circuitry logic </w:t>
      </w:r>
      <w:r>
        <w:sym w:font="Wingdings" w:char="F0E0"/>
      </w:r>
      <w:r>
        <w:t xml:space="preserve"> read/write to GPIO pins</w:t>
      </w:r>
    </w:p>
    <w:p w14:paraId="23616265" w14:textId="7DBD6C00" w:rsidR="00B60080" w:rsidRDefault="00B60080" w:rsidP="00B60080">
      <w:pPr>
        <w:pStyle w:val="Heading3"/>
      </w:pPr>
      <w:bookmarkStart w:id="17" w:name="_Toc148121967"/>
      <w:r>
        <w:t>Pacemaker Operating Modes</w:t>
      </w:r>
      <w:bookmarkEnd w:id="17"/>
    </w:p>
    <w:p w14:paraId="01691E0E" w14:textId="79C95CBC" w:rsidR="00B60080" w:rsidRDefault="00B60080" w:rsidP="00B60080">
      <w:pPr>
        <w:pStyle w:val="Bullet"/>
      </w:pPr>
      <w:r>
        <w:t>Naming method</w:t>
      </w:r>
      <w:r>
        <w:br/>
      </w:r>
      <w:r w:rsidRPr="00B60080">
        <w:rPr>
          <w:noProof/>
        </w:rPr>
        <w:drawing>
          <wp:inline distT="0" distB="0" distL="0" distR="0" wp14:anchorId="3CF79820" wp14:editId="0193D8F9">
            <wp:extent cx="4534533" cy="1200318"/>
            <wp:effectExtent l="0" t="0" r="0" b="0"/>
            <wp:docPr id="1638887249"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7249" name="Picture 1" descr="A table with black text&#10;&#10;Description automatically generated"/>
                    <pic:cNvPicPr/>
                  </pic:nvPicPr>
                  <pic:blipFill>
                    <a:blip r:embed="rId13"/>
                    <a:stretch>
                      <a:fillRect/>
                    </a:stretch>
                  </pic:blipFill>
                  <pic:spPr>
                    <a:xfrm>
                      <a:off x="0" y="0"/>
                      <a:ext cx="4534533" cy="1200318"/>
                    </a:xfrm>
                    <a:prstGeom prst="rect">
                      <a:avLst/>
                    </a:prstGeom>
                  </pic:spPr>
                </pic:pic>
              </a:graphicData>
            </a:graphic>
          </wp:inline>
        </w:drawing>
      </w:r>
    </w:p>
    <w:p w14:paraId="73B678DE" w14:textId="7CB606C0" w:rsidR="00B60080" w:rsidRDefault="00B60080" w:rsidP="00B60080">
      <w:pPr>
        <w:pStyle w:val="Bullet"/>
      </w:pPr>
      <w:r>
        <w:t>Common Modes:</w:t>
      </w:r>
    </w:p>
    <w:p w14:paraId="70A4AF76" w14:textId="6F9DF5BF" w:rsidR="00B60080" w:rsidRDefault="00B60080" w:rsidP="000B550C">
      <w:pPr>
        <w:pStyle w:val="Bullet"/>
        <w:numPr>
          <w:ilvl w:val="1"/>
          <w:numId w:val="2"/>
        </w:numPr>
      </w:pPr>
      <w:r>
        <w:t>AOO (Atrial asynchronous pacing)</w:t>
      </w:r>
    </w:p>
    <w:p w14:paraId="32835573" w14:textId="60ECB0F3" w:rsidR="00B60080" w:rsidRDefault="00B60080" w:rsidP="00B27642">
      <w:pPr>
        <w:pStyle w:val="Bullet"/>
        <w:numPr>
          <w:ilvl w:val="1"/>
          <w:numId w:val="2"/>
        </w:numPr>
      </w:pPr>
      <w:r>
        <w:t>VOO (Ventricle asynchronous pacing)</w:t>
      </w:r>
    </w:p>
    <w:p w14:paraId="737EF872" w14:textId="6FE40816" w:rsidR="00B60080" w:rsidRDefault="00B60080" w:rsidP="00B27642">
      <w:pPr>
        <w:pStyle w:val="Bullet"/>
        <w:numPr>
          <w:ilvl w:val="1"/>
          <w:numId w:val="2"/>
        </w:numPr>
      </w:pPr>
      <w:r>
        <w:t>AAI (</w:t>
      </w:r>
      <w:r w:rsidRPr="00B60080">
        <w:t>Atrial demand pacing</w:t>
      </w:r>
      <w:r>
        <w:t>)</w:t>
      </w:r>
    </w:p>
    <w:p w14:paraId="05854792" w14:textId="58FD29BC" w:rsidR="00B60080" w:rsidRDefault="00B60080" w:rsidP="00B27642">
      <w:pPr>
        <w:pStyle w:val="Bullet"/>
        <w:numPr>
          <w:ilvl w:val="1"/>
          <w:numId w:val="2"/>
        </w:numPr>
      </w:pPr>
      <w:r>
        <w:t>VVI (Ventricle</w:t>
      </w:r>
      <w:r w:rsidRPr="00B60080">
        <w:t xml:space="preserve"> demand pacing</w:t>
      </w:r>
      <w:r>
        <w:t>)</w:t>
      </w:r>
    </w:p>
    <w:p w14:paraId="717F1A7D" w14:textId="19C36D89" w:rsidR="00B60080" w:rsidRDefault="00B60080" w:rsidP="006C692C">
      <w:pPr>
        <w:pStyle w:val="Bullet"/>
        <w:numPr>
          <w:ilvl w:val="1"/>
          <w:numId w:val="2"/>
        </w:numPr>
      </w:pPr>
      <w:r>
        <w:t>DOO (Dual asynchronous pacing)</w:t>
      </w:r>
    </w:p>
    <w:p w14:paraId="3CF9395A" w14:textId="474FFD2E" w:rsidR="00B60080" w:rsidRDefault="00B60080" w:rsidP="005F71B1">
      <w:pPr>
        <w:pStyle w:val="Bullet"/>
        <w:numPr>
          <w:ilvl w:val="1"/>
          <w:numId w:val="2"/>
        </w:numPr>
      </w:pPr>
      <w:r>
        <w:t>DDDR (Dual rate adaptive demand pacing)</w:t>
      </w:r>
    </w:p>
    <w:p w14:paraId="2F57AF8A" w14:textId="39E34FF2" w:rsidR="00027976" w:rsidRDefault="00027976" w:rsidP="00027976">
      <w:pPr>
        <w:pStyle w:val="Bullet"/>
      </w:pPr>
      <w:r>
        <w:t>Permanent mode selection by changing some parameters</w:t>
      </w:r>
    </w:p>
    <w:p w14:paraId="50D23A6B" w14:textId="02BB6C4F" w:rsidR="00F45C86" w:rsidRDefault="00F45C86" w:rsidP="00027976">
      <w:pPr>
        <w:pStyle w:val="Heading3"/>
      </w:pPr>
      <w:bookmarkStart w:id="18" w:name="_Toc148121968"/>
      <w:r>
        <w:lastRenderedPageBreak/>
        <w:t>Pacemaker Functionality</w:t>
      </w:r>
      <w:bookmarkEnd w:id="18"/>
      <w:r>
        <w:t xml:space="preserve"> </w:t>
      </w:r>
    </w:p>
    <w:p w14:paraId="7B270FC7" w14:textId="70AA5029" w:rsidR="00027976" w:rsidRPr="00F45C86" w:rsidRDefault="00027976" w:rsidP="00F45C86">
      <w:pPr>
        <w:rPr>
          <w:b/>
          <w:bCs/>
        </w:rPr>
      </w:pPr>
      <w:r w:rsidRPr="00243F48">
        <w:rPr>
          <w:b/>
          <w:bCs/>
          <w:highlight w:val="green"/>
        </w:rPr>
        <w:t>Pacing Concepts</w:t>
      </w:r>
    </w:p>
    <w:p w14:paraId="72A4027B" w14:textId="186780E9" w:rsidR="00027976" w:rsidRDefault="00027976" w:rsidP="00027976">
      <w:pPr>
        <w:pStyle w:val="Bullet"/>
      </w:pPr>
      <w:r>
        <w:t xml:space="preserve">Read S3 of pacemaker </w:t>
      </w:r>
      <w:r w:rsidR="00C06F6C">
        <w:t>shield</w:t>
      </w:r>
      <w:r>
        <w:t xml:space="preserve"> for operating pacemaker hardware to generate output stimuli</w:t>
      </w:r>
    </w:p>
    <w:p w14:paraId="3FD6A53A" w14:textId="63EF1C59" w:rsidR="00027976" w:rsidRDefault="00027976" w:rsidP="00027976">
      <w:pPr>
        <w:pStyle w:val="Bullet"/>
      </w:pPr>
      <w:r>
        <w:t xml:space="preserve">Read S3.3. of </w:t>
      </w:r>
      <w:r w:rsidR="00C06F6C">
        <w:t>heart view</w:t>
      </w:r>
      <w:r>
        <w:t xml:space="preserve"> to see desired waveform of pacing output</w:t>
      </w:r>
    </w:p>
    <w:p w14:paraId="7CE0F0DC" w14:textId="1A79C196" w:rsidR="00027976" w:rsidRPr="00F45C86" w:rsidRDefault="00027976" w:rsidP="00F45C86">
      <w:pPr>
        <w:rPr>
          <w:b/>
          <w:bCs/>
        </w:rPr>
      </w:pPr>
      <w:r w:rsidRPr="00F45C86">
        <w:rPr>
          <w:b/>
          <w:bCs/>
        </w:rPr>
        <w:t>PWM</w:t>
      </w:r>
    </w:p>
    <w:p w14:paraId="3D03DE19" w14:textId="586C3C72" w:rsidR="00FD6F4E" w:rsidRDefault="00FD6F4E" w:rsidP="00FD6F4E">
      <w:pPr>
        <w:pStyle w:val="Bullet"/>
      </w:pPr>
      <w:r>
        <w:t xml:space="preserve"> </w:t>
      </w:r>
    </w:p>
    <w:p w14:paraId="044689C8" w14:textId="0BEEBEF0" w:rsidR="00FD6F4E" w:rsidRPr="00F45C86" w:rsidRDefault="00FD6F4E" w:rsidP="00F45C86">
      <w:pPr>
        <w:rPr>
          <w:b/>
          <w:bCs/>
        </w:rPr>
      </w:pPr>
      <w:r w:rsidRPr="00F45C86">
        <w:rPr>
          <w:b/>
          <w:bCs/>
        </w:rPr>
        <w:t>Sensing Concepts</w:t>
      </w:r>
    </w:p>
    <w:p w14:paraId="18F14E1D" w14:textId="2F7781F5" w:rsidR="00FD6F4E" w:rsidRDefault="00F45C86" w:rsidP="00FD6F4E">
      <w:pPr>
        <w:pStyle w:val="Bullet"/>
      </w:pPr>
      <w:r>
        <w:t>See pacemaker shield doc for how to control the sensing circuitry on pacemaker hardware ref plat for sense natural heart signals</w:t>
      </w:r>
    </w:p>
    <w:p w14:paraId="1415FADC" w14:textId="28DEF95B" w:rsidR="00F45C86" w:rsidRDefault="00F45C86" w:rsidP="00FD6F4E">
      <w:pPr>
        <w:pStyle w:val="Bullet"/>
      </w:pPr>
      <w:r>
        <w:t>Sensitivity/sensing threshold: set it properly</w:t>
      </w:r>
    </w:p>
    <w:p w14:paraId="5906B0CF" w14:textId="58C85752" w:rsidR="00F45C86" w:rsidRPr="00243F48" w:rsidRDefault="00F45C86" w:rsidP="00FD6F4E">
      <w:pPr>
        <w:pStyle w:val="Bullet"/>
        <w:rPr>
          <w:highlight w:val="green"/>
        </w:rPr>
      </w:pPr>
      <w:r w:rsidRPr="00243F48">
        <w:rPr>
          <w:highlight w:val="green"/>
        </w:rPr>
        <w:t xml:space="preserve">To determine reasonable level for sensing threshold: </w:t>
      </w:r>
    </w:p>
    <w:p w14:paraId="3641E9AD" w14:textId="33969A7D" w:rsidR="00F45C86" w:rsidRDefault="00F45C86" w:rsidP="00A81CF3">
      <w:pPr>
        <w:pStyle w:val="Bullet"/>
        <w:numPr>
          <w:ilvl w:val="1"/>
          <w:numId w:val="2"/>
        </w:numPr>
      </w:pPr>
      <w:r>
        <w:t xml:space="preserve">pass the natural heart signals from </w:t>
      </w:r>
      <w:proofErr w:type="spellStart"/>
      <w:r>
        <w:t>HeartView</w:t>
      </w:r>
      <w:proofErr w:type="spellEnd"/>
      <w:r>
        <w:t xml:space="preserve"> to your pacemaker and probe the signal on a Scope in real time (using Monitor and Tune) by reading the ATR_RECT_SIGNAL or VENT_RECT_SIGNAL analog input pins</w:t>
      </w:r>
    </w:p>
    <w:p w14:paraId="3D0E8EE1" w14:textId="024EF906" w:rsidR="00F45C86" w:rsidRDefault="00F45C86" w:rsidP="002B0462">
      <w:pPr>
        <w:pStyle w:val="Bullet"/>
        <w:numPr>
          <w:ilvl w:val="1"/>
          <w:numId w:val="2"/>
        </w:numPr>
      </w:pPr>
      <w:r>
        <w:t>These signals represent the voltage seen by the comparator (Component 8 of the Sensing Flowchart) that is compared to the sensing threshold to produce the ATR_CMP_DETECT and VENT_CMP_DETECT signals respectively</w:t>
      </w:r>
    </w:p>
    <w:p w14:paraId="55F4139D" w14:textId="5140108C" w:rsidR="00F45C86" w:rsidRPr="00F45C86" w:rsidRDefault="00F45C86" w:rsidP="00F45C86">
      <w:pPr>
        <w:rPr>
          <w:b/>
          <w:bCs/>
        </w:rPr>
      </w:pPr>
      <w:r w:rsidRPr="00243F48">
        <w:rPr>
          <w:b/>
          <w:bCs/>
          <w:highlight w:val="green"/>
        </w:rPr>
        <w:t>Timing Concepts</w:t>
      </w:r>
    </w:p>
    <w:p w14:paraId="043CAABC" w14:textId="366D30AA" w:rsidR="00F45C86" w:rsidRDefault="00F45C86" w:rsidP="00F45C86">
      <w:pPr>
        <w:pStyle w:val="Bullet"/>
      </w:pPr>
      <w:r>
        <w:t>Choose when to sense and when to pace</w:t>
      </w:r>
    </w:p>
    <w:p w14:paraId="50F6F178" w14:textId="27B6F108" w:rsidR="00F45C86" w:rsidRDefault="00F45C86" w:rsidP="00F45C86">
      <w:pPr>
        <w:pStyle w:val="Bullet"/>
      </w:pPr>
      <w:r>
        <w:t>Use timing delays to track time intervals</w:t>
      </w:r>
    </w:p>
    <w:p w14:paraId="109F3CF4" w14:textId="00E2DB3E" w:rsidR="00F45C86" w:rsidRDefault="00F45C86" w:rsidP="00F45C86">
      <w:pPr>
        <w:pStyle w:val="Bullet"/>
        <w:numPr>
          <w:ilvl w:val="1"/>
          <w:numId w:val="2"/>
        </w:numPr>
      </w:pPr>
      <w:r>
        <w:t xml:space="preserve">Implement this in </w:t>
      </w:r>
      <w:proofErr w:type="spellStart"/>
      <w:r>
        <w:t>stateflow</w:t>
      </w:r>
      <w:proofErr w:type="spellEnd"/>
      <w:r>
        <w:t xml:space="preserve"> by using temporal transition labels </w:t>
      </w:r>
    </w:p>
    <w:p w14:paraId="45B6AB43" w14:textId="664C9B1D" w:rsidR="00F45C86" w:rsidRDefault="00F45C86" w:rsidP="00F45C86">
      <w:pPr>
        <w:pStyle w:val="Bullet"/>
        <w:numPr>
          <w:ilvl w:val="2"/>
          <w:numId w:val="2"/>
        </w:numPr>
      </w:pPr>
      <w:r>
        <w:t>These get converted into timer stuff on the MCU</w:t>
      </w:r>
    </w:p>
    <w:p w14:paraId="0EA8C798" w14:textId="77777777" w:rsidR="00F45C86" w:rsidRDefault="00F45C86" w:rsidP="00F45C86">
      <w:pPr>
        <w:pStyle w:val="Bullet"/>
        <w:numPr>
          <w:ilvl w:val="0"/>
          <w:numId w:val="0"/>
        </w:numPr>
      </w:pPr>
    </w:p>
    <w:p w14:paraId="0879D694" w14:textId="00484C78" w:rsidR="00F45C86" w:rsidRDefault="00F45C86" w:rsidP="00F45C86">
      <w:pPr>
        <w:pStyle w:val="Heading3"/>
      </w:pPr>
      <w:bookmarkStart w:id="19" w:name="_Toc148121969"/>
      <w:r>
        <w:t>Pacemaker Timing Cycles</w:t>
      </w:r>
      <w:bookmarkEnd w:id="19"/>
    </w:p>
    <w:p w14:paraId="5336DC95" w14:textId="1A77E825" w:rsidR="00F45C86" w:rsidRDefault="00F45C86" w:rsidP="00F45C86">
      <w:pPr>
        <w:pStyle w:val="Bullet"/>
      </w:pPr>
      <w:r>
        <w:t>Timing cycle is shown on ECG-type schematic diagrams and are used to represent the functionality of pacemaker under a specific mode</w:t>
      </w:r>
    </w:p>
    <w:p w14:paraId="0FF56E91" w14:textId="03673341" w:rsidR="00F45C86" w:rsidRDefault="00F45C86" w:rsidP="00170074">
      <w:pPr>
        <w:pStyle w:val="Bullet"/>
      </w:pPr>
      <w:r>
        <w:t>Useful for identifying relationships between sensed and paced cardiac events over time</w:t>
      </w:r>
    </w:p>
    <w:p w14:paraId="2F2A2D5C" w14:textId="34C1A5F6" w:rsidR="00F45C86" w:rsidRDefault="000C4292" w:rsidP="00170074">
      <w:pPr>
        <w:pStyle w:val="Bullet"/>
      </w:pPr>
      <w:r>
        <w:t>Ex: basic timing cycle for VVI</w:t>
      </w:r>
    </w:p>
    <w:p w14:paraId="57C891DA" w14:textId="5D113DB2" w:rsidR="000C4292" w:rsidRDefault="000C4292" w:rsidP="000C4292">
      <w:pPr>
        <w:pStyle w:val="Bullet"/>
        <w:numPr>
          <w:ilvl w:val="1"/>
          <w:numId w:val="2"/>
        </w:numPr>
      </w:pPr>
      <w:r w:rsidRPr="000C4292">
        <w:rPr>
          <w:noProof/>
        </w:rPr>
        <w:drawing>
          <wp:inline distT="0" distB="0" distL="0" distR="0" wp14:anchorId="7978B2AF" wp14:editId="2BDC1DB3">
            <wp:extent cx="3779274" cy="2182369"/>
            <wp:effectExtent l="0" t="0" r="0" b="8890"/>
            <wp:docPr id="1114266635" name="Picture 1" descr="A diagram of an ec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66635" name="Picture 1" descr="A diagram of an ecg&#10;&#10;Description automatically generated"/>
                    <pic:cNvPicPr/>
                  </pic:nvPicPr>
                  <pic:blipFill>
                    <a:blip r:embed="rId14"/>
                    <a:stretch>
                      <a:fillRect/>
                    </a:stretch>
                  </pic:blipFill>
                  <pic:spPr>
                    <a:xfrm>
                      <a:off x="0" y="0"/>
                      <a:ext cx="3786137" cy="2186332"/>
                    </a:xfrm>
                    <a:prstGeom prst="rect">
                      <a:avLst/>
                    </a:prstGeom>
                  </pic:spPr>
                </pic:pic>
              </a:graphicData>
            </a:graphic>
          </wp:inline>
        </w:drawing>
      </w:r>
    </w:p>
    <w:p w14:paraId="6DE8B383" w14:textId="23A650D4" w:rsidR="000C4292" w:rsidRDefault="000C4292" w:rsidP="000C4292">
      <w:pPr>
        <w:pStyle w:val="Bullet"/>
        <w:numPr>
          <w:ilvl w:val="1"/>
          <w:numId w:val="2"/>
        </w:numPr>
      </w:pPr>
      <w:r>
        <w:t xml:space="preserve">Paced pulse is annotated with </w:t>
      </w:r>
      <w:proofErr w:type="spellStart"/>
      <w:r>
        <w:t>Vp</w:t>
      </w:r>
      <w:proofErr w:type="spellEnd"/>
      <w:r>
        <w:t xml:space="preserve"> event marker</w:t>
      </w:r>
    </w:p>
    <w:p w14:paraId="0C8DC67F" w14:textId="546C62B2" w:rsidR="000C4292" w:rsidRDefault="000C4292" w:rsidP="000C4292">
      <w:pPr>
        <w:pStyle w:val="Bullet"/>
        <w:numPr>
          <w:ilvl w:val="1"/>
          <w:numId w:val="2"/>
        </w:numPr>
      </w:pPr>
      <w:r>
        <w:t>First V in VVI means the pacemaker should automatically pace the ventricle once every timing cycle</w:t>
      </w:r>
    </w:p>
    <w:p w14:paraId="4602F64C" w14:textId="6771B3CB" w:rsidR="000C4292" w:rsidRDefault="000C4292" w:rsidP="000C4292">
      <w:pPr>
        <w:pStyle w:val="Bullet"/>
        <w:numPr>
          <w:ilvl w:val="1"/>
          <w:numId w:val="2"/>
        </w:numPr>
      </w:pPr>
      <w:r>
        <w:lastRenderedPageBreak/>
        <w:t xml:space="preserve">An auto interval is the </w:t>
      </w:r>
      <w:r w:rsidR="00C06F6C">
        <w:t>duration</w:t>
      </w:r>
      <w:r>
        <w:t xml:space="preserve"> of a timing cycle and is referenced from the beginning of VP</w:t>
      </w:r>
    </w:p>
    <w:p w14:paraId="49B3258D" w14:textId="3DE3D69A" w:rsidR="000C4292" w:rsidRDefault="000C4292" w:rsidP="000C4292">
      <w:pPr>
        <w:pStyle w:val="Bullet"/>
        <w:numPr>
          <w:ilvl w:val="1"/>
          <w:numId w:val="2"/>
        </w:numPr>
      </w:pPr>
      <w:r>
        <w:t>i.e., ventricular pacing is performed at the beginning of each sensing period</w:t>
      </w:r>
    </w:p>
    <w:p w14:paraId="4366AE45" w14:textId="17D61F37" w:rsidR="000C4292" w:rsidRDefault="000C4292" w:rsidP="00CF12CE">
      <w:pPr>
        <w:pStyle w:val="Bullet"/>
        <w:numPr>
          <w:ilvl w:val="1"/>
          <w:numId w:val="2"/>
        </w:numPr>
      </w:pPr>
      <w:r>
        <w:t>pacemaker will release the next pacing stimulus once the automatic interval expires, which will initiate a new timing cycle</w:t>
      </w:r>
    </w:p>
    <w:p w14:paraId="7AB21BF9" w14:textId="2EC02CEF" w:rsidR="000C4292" w:rsidRDefault="000C4292" w:rsidP="00CF12CE">
      <w:pPr>
        <w:pStyle w:val="Bullet"/>
        <w:numPr>
          <w:ilvl w:val="1"/>
          <w:numId w:val="2"/>
        </w:numPr>
      </w:pPr>
      <w:r w:rsidRPr="000C4292">
        <w:t>The automatic interval is one of the programmable parameters for VVI</w:t>
      </w:r>
    </w:p>
    <w:p w14:paraId="1E6BB990" w14:textId="2A3F027C" w:rsidR="000C4292" w:rsidRDefault="00243F48" w:rsidP="00B32696">
      <w:pPr>
        <w:pStyle w:val="Bullet"/>
        <w:numPr>
          <w:ilvl w:val="1"/>
          <w:numId w:val="2"/>
        </w:numPr>
      </w:pPr>
      <w:r>
        <w:t xml:space="preserve">The second “V” in “VVI” means that the pacemaker will perform sensing in the ventricle. </w:t>
      </w:r>
      <w:r w:rsidRPr="00243F48">
        <w:rPr>
          <w:highlight w:val="green"/>
        </w:rPr>
        <w:t>However, to avoid sensing the artifacts of the paced QRS complex for the same heartbeat that was produced by the pacemaker, the pacemaker does not respond to sensing within the refractory period. The desired behaviour of the pacemaker is to sense the ventricle signal for a new heartbeat. As a result, the pacemaker must only respond to sensing when a sensed ventricular signal is detected outside the refractory period (V Ref above).</w:t>
      </w:r>
    </w:p>
    <w:p w14:paraId="11F78F53" w14:textId="7B25643B" w:rsidR="00243F48" w:rsidRDefault="00243F48" w:rsidP="008A2B9B">
      <w:pPr>
        <w:pStyle w:val="Bullet"/>
        <w:numPr>
          <w:ilvl w:val="1"/>
          <w:numId w:val="2"/>
        </w:numPr>
      </w:pPr>
      <w:r>
        <w:t xml:space="preserve">A sensed cardiac event occurs when the natural ventricular signal exceeds the ventricular sensitivity </w:t>
      </w:r>
      <w:r w:rsidRPr="00243F48">
        <w:t>and is denoted by the Vs event marke</w:t>
      </w:r>
      <w:r>
        <w:t>r</w:t>
      </w:r>
    </w:p>
    <w:p w14:paraId="17647B95" w14:textId="21D9E6EB" w:rsidR="00243F48" w:rsidRDefault="00243F48" w:rsidP="00622837">
      <w:pPr>
        <w:pStyle w:val="Bullet"/>
        <w:numPr>
          <w:ilvl w:val="1"/>
          <w:numId w:val="2"/>
        </w:numPr>
      </w:pPr>
      <w:r>
        <w:t>The third letter in “VVI” indicates that the pacemaker will respond to sensing by inhibiting the pace that it had planned to deliver. As a result, the pacemaker will reset its timer by commencing a new pacing period that begins at the onset of the sensed ventricular activity. The new pacing period is called the escape interval and its duration will be the same as the automatic interval.</w:t>
      </w:r>
    </w:p>
    <w:p w14:paraId="151565F2" w14:textId="754D596D" w:rsidR="00C06F6C" w:rsidRDefault="00C06F6C" w:rsidP="00622837">
      <w:pPr>
        <w:pStyle w:val="Bullet"/>
        <w:numPr>
          <w:ilvl w:val="1"/>
          <w:numId w:val="2"/>
        </w:numPr>
      </w:pPr>
      <w:r>
        <w:t>For more information on timing diagrams, read the links linked at the top of Tut2 document</w:t>
      </w:r>
    </w:p>
    <w:p w14:paraId="4A4C52F2" w14:textId="77777777" w:rsidR="00243F48" w:rsidRDefault="00243F48" w:rsidP="00243F48">
      <w:pPr>
        <w:pStyle w:val="Bullet"/>
        <w:numPr>
          <w:ilvl w:val="0"/>
          <w:numId w:val="0"/>
        </w:numPr>
        <w:ind w:left="720" w:hanging="360"/>
      </w:pPr>
    </w:p>
    <w:p w14:paraId="0BF22067" w14:textId="286356A4" w:rsidR="00243F48" w:rsidRDefault="00243F48" w:rsidP="00243F48">
      <w:pPr>
        <w:pStyle w:val="Heading1"/>
      </w:pPr>
      <w:bookmarkStart w:id="20" w:name="_Toc148121970"/>
      <w:r w:rsidRPr="00AC0BAB">
        <w:rPr>
          <w:i/>
          <w:iCs/>
        </w:rPr>
        <w:t>Doc</w:t>
      </w:r>
      <w:r w:rsidR="00DC4A7D">
        <w:rPr>
          <w:i/>
          <w:iCs/>
        </w:rPr>
        <w:t>6</w:t>
      </w:r>
      <w:r w:rsidRPr="00AC0BAB">
        <w:rPr>
          <w:i/>
          <w:iCs/>
        </w:rPr>
        <w:t>:</w:t>
      </w:r>
      <w:r w:rsidRPr="00AC0BAB">
        <w:t xml:space="preserve"> </w:t>
      </w:r>
      <w:r>
        <w:t>What Is a Pacemaker.pdf</w:t>
      </w:r>
      <w:bookmarkEnd w:id="20"/>
    </w:p>
    <w:p w14:paraId="62D1BAE0" w14:textId="77777777" w:rsidR="00243F48" w:rsidRDefault="00243F48" w:rsidP="00243F48">
      <w:pPr>
        <w:pStyle w:val="Heading2"/>
      </w:pPr>
      <w:bookmarkStart w:id="21" w:name="_Toc148121971"/>
      <w:r>
        <w:t xml:space="preserve">Apparent </w:t>
      </w:r>
      <w:r w:rsidRPr="008970CA">
        <w:t>Purpose</w:t>
      </w:r>
      <w:bookmarkEnd w:id="21"/>
    </w:p>
    <w:p w14:paraId="2058DBBA" w14:textId="502BB8E8" w:rsidR="00243F48" w:rsidRDefault="00C06F6C" w:rsidP="00243F48">
      <w:pPr>
        <w:pStyle w:val="Bullet"/>
      </w:pPr>
      <w:r>
        <w:t xml:space="preserve"> </w:t>
      </w:r>
      <w:r w:rsidR="00B83CC2">
        <w:t>To explain the heart</w:t>
      </w:r>
    </w:p>
    <w:p w14:paraId="10675922" w14:textId="5A754605" w:rsidR="00B83CC2" w:rsidRDefault="00B83CC2" w:rsidP="00243F48">
      <w:pPr>
        <w:pStyle w:val="Bullet"/>
      </w:pPr>
      <w:r>
        <w:t>Explain CCS disorders</w:t>
      </w:r>
    </w:p>
    <w:p w14:paraId="4A0438E4" w14:textId="2AE30479" w:rsidR="00B83CC2" w:rsidRDefault="00B83CC2" w:rsidP="00243F48">
      <w:pPr>
        <w:pStyle w:val="Bullet"/>
      </w:pPr>
      <w:r>
        <w:t xml:space="preserve">Explain why pacemakers are needed, and how they work </w:t>
      </w:r>
    </w:p>
    <w:p w14:paraId="18F702FD" w14:textId="13D524C2" w:rsidR="00C06F6C" w:rsidRDefault="00C06F6C" w:rsidP="00C06F6C">
      <w:pPr>
        <w:pStyle w:val="Heading2"/>
      </w:pPr>
      <w:bookmarkStart w:id="22" w:name="_Toc148121972"/>
      <w:r>
        <w:t>Key Content</w:t>
      </w:r>
      <w:bookmarkEnd w:id="22"/>
    </w:p>
    <w:p w14:paraId="5D1327A6" w14:textId="5164F730" w:rsidR="00C06F6C" w:rsidRDefault="003E44BD" w:rsidP="00B83CC2">
      <w:pPr>
        <w:pStyle w:val="Bullet"/>
      </w:pPr>
      <w:r>
        <w:t>LA RA/LV RV. A --&gt; V. LA gets oxygenated blood, RA gets de-oxygenated. LA contracts to give oxygenated to body, RA contracts to give deoxygenated to lungs</w:t>
      </w:r>
    </w:p>
    <w:p w14:paraId="262F68A4" w14:textId="0E281B16" w:rsidR="003E44BD" w:rsidRDefault="005C49B6" w:rsidP="00B83CC2">
      <w:pPr>
        <w:pStyle w:val="Bullet"/>
      </w:pPr>
      <w:r>
        <w:t>Cardiac cycle</w:t>
      </w:r>
    </w:p>
    <w:p w14:paraId="394BEFC5" w14:textId="77777777" w:rsidR="005C49B6" w:rsidRDefault="005C49B6" w:rsidP="005C49B6">
      <w:pPr>
        <w:pStyle w:val="Bullet"/>
        <w:numPr>
          <w:ilvl w:val="1"/>
          <w:numId w:val="2"/>
        </w:numPr>
      </w:pPr>
      <w:r w:rsidRPr="005C49B6">
        <w:t xml:space="preserve">To begin a cardiac cycle, the Sinoatrial (SA) node generates an electric stimuli that is transmitted quickly to the atria, causing the atria to contract. The signal then propagates through the Atrio-ventricular (AV) node and bundle of His. </w:t>
      </w:r>
    </w:p>
    <w:p w14:paraId="309607DA" w14:textId="0C813C22" w:rsidR="005C49B6" w:rsidRDefault="005C49B6" w:rsidP="005C49B6">
      <w:pPr>
        <w:pStyle w:val="Bullet"/>
        <w:numPr>
          <w:ilvl w:val="1"/>
          <w:numId w:val="2"/>
        </w:numPr>
      </w:pPr>
      <w:r w:rsidRPr="005C49B6">
        <w:t>The AV node</w:t>
      </w:r>
      <w:r>
        <w:t xml:space="preserve"> </w:t>
      </w:r>
      <w:r w:rsidRPr="005C49B6">
        <w:t>is a tissue that delays and relays the cardiac impulse to the ventricles via the Purkinje fibres</w:t>
      </w:r>
    </w:p>
    <w:p w14:paraId="78AEAD9D" w14:textId="6045F597" w:rsidR="005C49B6" w:rsidRDefault="005C49B6" w:rsidP="005C49B6">
      <w:pPr>
        <w:pStyle w:val="Bullet"/>
        <w:numPr>
          <w:ilvl w:val="1"/>
          <w:numId w:val="2"/>
        </w:numPr>
      </w:pPr>
      <w:r w:rsidRPr="005C49B6">
        <w:t xml:space="preserve">The delay typically lasts between 120-200 milliseconds. </w:t>
      </w:r>
    </w:p>
    <w:p w14:paraId="02B7E378" w14:textId="0578DEE0" w:rsidR="005C49B6" w:rsidRDefault="005C49B6" w:rsidP="005C49B6">
      <w:pPr>
        <w:pStyle w:val="Bullet"/>
        <w:numPr>
          <w:ilvl w:val="1"/>
          <w:numId w:val="2"/>
        </w:numPr>
      </w:pPr>
      <w:r w:rsidRPr="005C49B6">
        <w:t xml:space="preserve">The signal spreads quickly through all the ventricular muscle via gap junctions (cell-to-cell connections) causing ventricular contraction. The muscle cells then depolarize in the opposite di- rection from polarization and the chambers relax to receive blood. During </w:t>
      </w:r>
      <w:r w:rsidRPr="005C49B6">
        <w:lastRenderedPageBreak/>
        <w:t>most of the time period that the chamber undergoes depolarization, its muscle cells cannot produce another action potential. This is known as a refractory period.</w:t>
      </w:r>
    </w:p>
    <w:p w14:paraId="2A5BC6A3" w14:textId="76F6839B" w:rsidR="005C49B6" w:rsidRDefault="005C49B6" w:rsidP="005C49B6">
      <w:pPr>
        <w:pStyle w:val="Bullet"/>
      </w:pPr>
      <w:r>
        <w:t>Nodal cells and Purkinje cells characteristics atria and ventricles to be synchronization:</w:t>
      </w:r>
    </w:p>
    <w:p w14:paraId="1DE0149D" w14:textId="77777777" w:rsidR="005C49B6" w:rsidRDefault="005C49B6" w:rsidP="005C49B6">
      <w:pPr>
        <w:pStyle w:val="Bullet"/>
        <w:numPr>
          <w:ilvl w:val="1"/>
          <w:numId w:val="2"/>
        </w:numPr>
      </w:pPr>
      <w:r>
        <w:t>1. Automaticity: the ability to initiate an electric impulse</w:t>
      </w:r>
    </w:p>
    <w:p w14:paraId="388383C2" w14:textId="77777777" w:rsidR="005C49B6" w:rsidRDefault="005C49B6" w:rsidP="005C49B6">
      <w:pPr>
        <w:pStyle w:val="Bullet"/>
        <w:numPr>
          <w:ilvl w:val="1"/>
          <w:numId w:val="2"/>
        </w:numPr>
      </w:pPr>
      <w:r>
        <w:t>2. Excitability: the ability to respond to an electric impulse</w:t>
      </w:r>
    </w:p>
    <w:p w14:paraId="28627036" w14:textId="77777777" w:rsidR="005C49B6" w:rsidRDefault="005C49B6" w:rsidP="005C49B6">
      <w:pPr>
        <w:pStyle w:val="Bullet"/>
        <w:numPr>
          <w:ilvl w:val="1"/>
          <w:numId w:val="2"/>
        </w:numPr>
      </w:pPr>
      <w:r>
        <w:t>3. Conductivity: the ability to transmit an electric impulse from one cell to another</w:t>
      </w:r>
    </w:p>
    <w:p w14:paraId="7A96C6DB" w14:textId="77777777" w:rsidR="005C49B6" w:rsidRDefault="005C49B6" w:rsidP="005C49B6"/>
    <w:p w14:paraId="63778D13" w14:textId="4391749B" w:rsidR="005C49B6" w:rsidRDefault="005C49B6" w:rsidP="005C49B6">
      <w:pPr>
        <w:pStyle w:val="Bullet"/>
      </w:pPr>
      <w:r>
        <w:t>ECG</w:t>
      </w:r>
    </w:p>
    <w:p w14:paraId="213435E6" w14:textId="77777777" w:rsidR="005C49B6" w:rsidRDefault="005C49B6" w:rsidP="005C49B6">
      <w:pPr>
        <w:pStyle w:val="Bullet"/>
        <w:numPr>
          <w:ilvl w:val="1"/>
          <w:numId w:val="2"/>
        </w:numPr>
      </w:pPr>
      <w:r>
        <w:t>most commonly used lead is Lead II and electrodes are placed on the left arm and left leg.</w:t>
      </w:r>
    </w:p>
    <w:p w14:paraId="5FF941FF" w14:textId="77777777" w:rsidR="005C49B6" w:rsidRDefault="005C49B6" w:rsidP="005C49B6">
      <w:pPr>
        <w:pStyle w:val="Bullet"/>
        <w:numPr>
          <w:ilvl w:val="1"/>
          <w:numId w:val="2"/>
        </w:numPr>
      </w:pPr>
      <w:r>
        <w:t>The resultant waveform is a summation of various action potentials across the heart. The letters PQRST are used to indicate the waves on the ECG recording or tracing. They are used as references when assessing a patient's ECG.</w:t>
      </w:r>
    </w:p>
    <w:p w14:paraId="03AED271" w14:textId="77777777" w:rsidR="005C49B6" w:rsidRDefault="005C49B6" w:rsidP="005C49B6">
      <w:pPr>
        <w:pStyle w:val="Bullet"/>
        <w:numPr>
          <w:ilvl w:val="2"/>
          <w:numId w:val="2"/>
        </w:numPr>
      </w:pPr>
      <w:r>
        <w:t>P wave represents atrial depolarization and contraction of atria</w:t>
      </w:r>
    </w:p>
    <w:p w14:paraId="30AB21CB" w14:textId="77777777" w:rsidR="005C49B6" w:rsidRDefault="005C49B6" w:rsidP="005C49B6">
      <w:pPr>
        <w:pStyle w:val="Bullet"/>
        <w:numPr>
          <w:ilvl w:val="2"/>
          <w:numId w:val="2"/>
        </w:numPr>
      </w:pPr>
      <w:r>
        <w:t>PR segment represents the AV nodal delay</w:t>
      </w:r>
    </w:p>
    <w:p w14:paraId="62005F4F" w14:textId="77777777" w:rsidR="005C49B6" w:rsidRDefault="005C49B6" w:rsidP="005C49B6">
      <w:pPr>
        <w:pStyle w:val="Bullet"/>
        <w:numPr>
          <w:ilvl w:val="2"/>
          <w:numId w:val="2"/>
        </w:numPr>
      </w:pPr>
      <w:r>
        <w:t>QRS complex represents ventricular depolarization and contraction</w:t>
      </w:r>
    </w:p>
    <w:p w14:paraId="6D4D5D22" w14:textId="77777777" w:rsidR="005C49B6" w:rsidRDefault="005C49B6" w:rsidP="005C49B6">
      <w:pPr>
        <w:pStyle w:val="Bullet"/>
        <w:numPr>
          <w:ilvl w:val="2"/>
          <w:numId w:val="2"/>
        </w:numPr>
      </w:pPr>
      <w:r>
        <w:t>T wave represents ventricular repolarization</w:t>
      </w:r>
    </w:p>
    <w:p w14:paraId="4210D5C7" w14:textId="4BFADDCF" w:rsidR="005C49B6" w:rsidRDefault="005C49B6" w:rsidP="005C49B6">
      <w:pPr>
        <w:pStyle w:val="Bullet"/>
        <w:numPr>
          <w:ilvl w:val="2"/>
          <w:numId w:val="2"/>
        </w:numPr>
      </w:pPr>
      <w:r>
        <w:t>TP interval represents the time in which the ventricles are relaxed and filling</w:t>
      </w:r>
    </w:p>
    <w:p w14:paraId="3B89ACB4" w14:textId="510EC11C" w:rsidR="005C49B6" w:rsidRDefault="003D2F06" w:rsidP="003D2F06">
      <w:pPr>
        <w:pStyle w:val="Bullet"/>
      </w:pPr>
      <w:r>
        <w:t>How CCS  triggers mechanical events of cardiac cycle</w:t>
      </w:r>
    </w:p>
    <w:p w14:paraId="02131301" w14:textId="1A25AF3B" w:rsidR="003D2F06" w:rsidRDefault="003D2F06" w:rsidP="003D2F06">
      <w:pPr>
        <w:pStyle w:val="Bullet"/>
      </w:pPr>
      <w:r>
        <w:t>CCS Conduction disorders (like arrhythmia)</w:t>
      </w:r>
    </w:p>
    <w:p w14:paraId="11958ACF" w14:textId="1DDEA377" w:rsidR="003D2F06" w:rsidRDefault="003D2F06" w:rsidP="003D2F06">
      <w:pPr>
        <w:pStyle w:val="Bullet"/>
        <w:numPr>
          <w:ilvl w:val="1"/>
          <w:numId w:val="2"/>
        </w:numPr>
      </w:pPr>
      <w:r>
        <w:t>Bradycardia arrhythmia = resting heart rate too slow</w:t>
      </w:r>
    </w:p>
    <w:p w14:paraId="6CAB5364" w14:textId="18387C75" w:rsidR="003D2F06" w:rsidRDefault="003D2F06" w:rsidP="003D2F06">
      <w:pPr>
        <w:pStyle w:val="Bullet"/>
        <w:numPr>
          <w:ilvl w:val="1"/>
          <w:numId w:val="2"/>
        </w:numPr>
      </w:pPr>
      <w:r>
        <w:t>Tachycardia = RHR too fast</w:t>
      </w:r>
    </w:p>
    <w:p w14:paraId="2D4E1FEF" w14:textId="6511031B" w:rsidR="003D2F06" w:rsidRDefault="003D2F06" w:rsidP="003D2F06">
      <w:pPr>
        <w:pStyle w:val="Bullet"/>
      </w:pPr>
      <w:r>
        <w:t>How to fix? Pacemaker!</w:t>
      </w:r>
    </w:p>
    <w:p w14:paraId="1D0F2D7B" w14:textId="2A4C9913" w:rsidR="003D2F06" w:rsidRDefault="003D2F06" w:rsidP="003D2F06">
      <w:pPr>
        <w:pStyle w:val="Bullet"/>
      </w:pPr>
      <w:r>
        <w:t>Parts of a pacemaker</w:t>
      </w:r>
    </w:p>
    <w:p w14:paraId="2C626CB8" w14:textId="7D606E86" w:rsidR="003D2F06" w:rsidRDefault="003D2F06" w:rsidP="003D2F06">
      <w:pPr>
        <w:pStyle w:val="Bullet"/>
        <w:numPr>
          <w:ilvl w:val="1"/>
          <w:numId w:val="2"/>
        </w:numPr>
      </w:pPr>
      <w:r>
        <w:t>Pulse generator (aka can) = battery &amp; circuits for pacing stimuli</w:t>
      </w:r>
    </w:p>
    <w:p w14:paraId="10CFCC08" w14:textId="6F224AB4" w:rsidR="003D2F06" w:rsidRDefault="003D2F06" w:rsidP="003D2F06">
      <w:pPr>
        <w:pStyle w:val="Bullet"/>
        <w:numPr>
          <w:ilvl w:val="2"/>
          <w:numId w:val="2"/>
        </w:numPr>
      </w:pPr>
      <w:r>
        <w:t>Also has lead connector</w:t>
      </w:r>
    </w:p>
    <w:p w14:paraId="30A022CB" w14:textId="4FC8432C" w:rsidR="003D2F06" w:rsidRDefault="003D2F06" w:rsidP="003D2F06">
      <w:pPr>
        <w:pStyle w:val="Bullet"/>
        <w:numPr>
          <w:ilvl w:val="1"/>
          <w:numId w:val="2"/>
        </w:numPr>
      </w:pPr>
      <w:r>
        <w:t>Leads</w:t>
      </w:r>
    </w:p>
    <w:p w14:paraId="51E0B3DB" w14:textId="5659E0EB" w:rsidR="003D2F06" w:rsidRDefault="003D2F06" w:rsidP="003D2F06">
      <w:pPr>
        <w:pStyle w:val="Bullet"/>
        <w:numPr>
          <w:ilvl w:val="2"/>
          <w:numId w:val="2"/>
        </w:numPr>
      </w:pPr>
      <w:r>
        <w:t xml:space="preserve">Stimuli </w:t>
      </w:r>
      <w:r>
        <w:sym w:font="Wingdings" w:char="F0E0"/>
      </w:r>
      <w:r>
        <w:t xml:space="preserve"> heart, signal </w:t>
      </w:r>
      <w:r>
        <w:sym w:font="Wingdings" w:char="F0E0"/>
      </w:r>
      <w:r>
        <w:t xml:space="preserve"> pacemaker</w:t>
      </w:r>
    </w:p>
    <w:p w14:paraId="6618C9BE" w14:textId="415059A5" w:rsidR="003D2F06" w:rsidRDefault="003D2F06" w:rsidP="003D2F06">
      <w:pPr>
        <w:pStyle w:val="Bullet"/>
      </w:pPr>
      <w:r>
        <w:t>Device Controller Monitor (DCM)</w:t>
      </w:r>
    </w:p>
    <w:p w14:paraId="0CAD5AF3" w14:textId="4A6835ED" w:rsidR="003D2F06" w:rsidRDefault="003D2F06" w:rsidP="003D2F06">
      <w:pPr>
        <w:pStyle w:val="Bullet"/>
        <w:numPr>
          <w:ilvl w:val="1"/>
          <w:numId w:val="2"/>
        </w:numPr>
      </w:pPr>
      <w:r>
        <w:t xml:space="preserve">Means for reprogramming pacemaker and getting </w:t>
      </w:r>
      <w:proofErr w:type="spellStart"/>
      <w:r>
        <w:t>telemetery</w:t>
      </w:r>
      <w:proofErr w:type="spellEnd"/>
      <w:r>
        <w:t xml:space="preserve"> from it</w:t>
      </w:r>
    </w:p>
    <w:p w14:paraId="12C4C95C" w14:textId="69C7FED2" w:rsidR="003D2F06" w:rsidRPr="003D2F06" w:rsidRDefault="003D2F06" w:rsidP="003D2F06">
      <w:pPr>
        <w:pStyle w:val="Bullet"/>
        <w:numPr>
          <w:ilvl w:val="1"/>
          <w:numId w:val="2"/>
        </w:numPr>
        <w:rPr>
          <w:highlight w:val="green"/>
        </w:rPr>
      </w:pPr>
      <w:r w:rsidRPr="003D2F06">
        <w:rPr>
          <w:highlight w:val="green"/>
        </w:rPr>
        <w:t xml:space="preserve">Programmable parameters include but are not limited to: </w:t>
      </w:r>
    </w:p>
    <w:p w14:paraId="4728AD00" w14:textId="0D034CA5" w:rsidR="003D2F06" w:rsidRPr="003D2F06" w:rsidRDefault="003D2F06" w:rsidP="003D2F06">
      <w:pPr>
        <w:pStyle w:val="Bullet"/>
        <w:numPr>
          <w:ilvl w:val="2"/>
          <w:numId w:val="2"/>
        </w:numPr>
        <w:rPr>
          <w:highlight w:val="green"/>
        </w:rPr>
      </w:pPr>
      <w:r w:rsidRPr="003D2F06">
        <w:rPr>
          <w:highlight w:val="green"/>
        </w:rPr>
        <w:t>Pulse rate (frequency of pacing pulse)</w:t>
      </w:r>
    </w:p>
    <w:p w14:paraId="5E9C364E" w14:textId="008478D1" w:rsidR="003D2F06" w:rsidRPr="003D2F06" w:rsidRDefault="003D2F06" w:rsidP="003D2F06">
      <w:pPr>
        <w:pStyle w:val="Bullet"/>
        <w:numPr>
          <w:ilvl w:val="2"/>
          <w:numId w:val="2"/>
        </w:numPr>
        <w:rPr>
          <w:highlight w:val="green"/>
        </w:rPr>
      </w:pPr>
      <w:r w:rsidRPr="003D2F06">
        <w:rPr>
          <w:highlight w:val="green"/>
        </w:rPr>
        <w:t>Pulse width (duration of pacing pulse)</w:t>
      </w:r>
    </w:p>
    <w:p w14:paraId="3F108E7D" w14:textId="7A74CC20" w:rsidR="003D2F06" w:rsidRPr="003D2F06" w:rsidRDefault="003D2F06" w:rsidP="003D2F06">
      <w:pPr>
        <w:pStyle w:val="Bullet"/>
        <w:numPr>
          <w:ilvl w:val="2"/>
          <w:numId w:val="2"/>
        </w:numPr>
        <w:rPr>
          <w:highlight w:val="green"/>
        </w:rPr>
      </w:pPr>
      <w:r w:rsidRPr="003D2F06">
        <w:rPr>
          <w:highlight w:val="green"/>
        </w:rPr>
        <w:t xml:space="preserve">Pulse amplitude </w:t>
      </w:r>
    </w:p>
    <w:p w14:paraId="28B985E7" w14:textId="35D98053" w:rsidR="003D2F06" w:rsidRPr="003D2F06" w:rsidRDefault="003D2F06" w:rsidP="003D2F06">
      <w:pPr>
        <w:pStyle w:val="Bullet"/>
        <w:numPr>
          <w:ilvl w:val="2"/>
          <w:numId w:val="2"/>
        </w:numPr>
        <w:rPr>
          <w:highlight w:val="green"/>
        </w:rPr>
      </w:pPr>
      <w:r w:rsidRPr="003D2F06">
        <w:rPr>
          <w:highlight w:val="green"/>
        </w:rPr>
        <w:t>Sensitivity of sensing circuit</w:t>
      </w:r>
    </w:p>
    <w:p w14:paraId="10751BD4" w14:textId="37A18D28" w:rsidR="003D2F06" w:rsidRPr="003D2F06" w:rsidRDefault="003D2F06" w:rsidP="003D2F06">
      <w:pPr>
        <w:pStyle w:val="Bullet"/>
        <w:numPr>
          <w:ilvl w:val="2"/>
          <w:numId w:val="2"/>
        </w:numPr>
        <w:rPr>
          <w:highlight w:val="green"/>
        </w:rPr>
      </w:pPr>
      <w:r w:rsidRPr="003D2F06">
        <w:rPr>
          <w:highlight w:val="green"/>
        </w:rPr>
        <w:t>Mode of pacing</w:t>
      </w:r>
    </w:p>
    <w:p w14:paraId="5FF79D95" w14:textId="063C50E2" w:rsidR="003D2F06" w:rsidRPr="003D2F06" w:rsidRDefault="003D2F06" w:rsidP="003D2F06">
      <w:pPr>
        <w:pStyle w:val="Bullet"/>
        <w:numPr>
          <w:ilvl w:val="2"/>
          <w:numId w:val="2"/>
        </w:numPr>
        <w:rPr>
          <w:highlight w:val="green"/>
        </w:rPr>
      </w:pPr>
      <w:proofErr w:type="spellStart"/>
      <w:r w:rsidRPr="003D2F06">
        <w:rPr>
          <w:highlight w:val="green"/>
        </w:rPr>
        <w:t>Refactory</w:t>
      </w:r>
      <w:proofErr w:type="spellEnd"/>
      <w:r w:rsidRPr="003D2F06">
        <w:rPr>
          <w:highlight w:val="green"/>
        </w:rPr>
        <w:t xml:space="preserve"> period</w:t>
      </w:r>
    </w:p>
    <w:p w14:paraId="03995E70" w14:textId="02B09834" w:rsidR="003D2F06" w:rsidRPr="003D2F06" w:rsidRDefault="003D2F06" w:rsidP="003D2F06">
      <w:pPr>
        <w:pStyle w:val="Bullet"/>
        <w:numPr>
          <w:ilvl w:val="2"/>
          <w:numId w:val="2"/>
        </w:numPr>
        <w:rPr>
          <w:highlight w:val="green"/>
        </w:rPr>
      </w:pPr>
      <w:r w:rsidRPr="003D2F06">
        <w:rPr>
          <w:highlight w:val="green"/>
        </w:rPr>
        <w:t>Hysteresis on/off</w:t>
      </w:r>
    </w:p>
    <w:p w14:paraId="5FEF5388" w14:textId="77777777" w:rsidR="003D2F06" w:rsidRDefault="003D2F06" w:rsidP="00577AD0">
      <w:pPr>
        <w:pStyle w:val="Bullet"/>
        <w:numPr>
          <w:ilvl w:val="0"/>
          <w:numId w:val="0"/>
        </w:numPr>
      </w:pPr>
    </w:p>
    <w:p w14:paraId="6A4BB2C6" w14:textId="3C8B179B" w:rsidR="00577AD0" w:rsidRDefault="00577AD0" w:rsidP="00577AD0">
      <w:pPr>
        <w:pStyle w:val="Heading1"/>
      </w:pPr>
      <w:bookmarkStart w:id="23" w:name="_Toc148121973"/>
      <w:r w:rsidRPr="00AC0BAB">
        <w:rPr>
          <w:i/>
          <w:iCs/>
        </w:rPr>
        <w:lastRenderedPageBreak/>
        <w:t>Doc</w:t>
      </w:r>
      <w:r w:rsidR="00DC4A7D">
        <w:rPr>
          <w:i/>
          <w:iCs/>
        </w:rPr>
        <w:t>7</w:t>
      </w:r>
      <w:r w:rsidRPr="00AC0BAB">
        <w:rPr>
          <w:i/>
          <w:iCs/>
        </w:rPr>
        <w:t>:</w:t>
      </w:r>
      <w:r w:rsidRPr="00AC0BAB">
        <w:t xml:space="preserve"> </w:t>
      </w:r>
      <w:r>
        <w:t>Pacemaker</w:t>
      </w:r>
      <w:r>
        <w:t>(1)</w:t>
      </w:r>
      <w:r>
        <w:t>.pdf</w:t>
      </w:r>
      <w:bookmarkEnd w:id="23"/>
    </w:p>
    <w:p w14:paraId="75163CE1" w14:textId="77777777" w:rsidR="00577AD0" w:rsidRDefault="00577AD0" w:rsidP="00577AD0">
      <w:pPr>
        <w:pStyle w:val="Heading2"/>
      </w:pPr>
      <w:bookmarkStart w:id="24" w:name="_Toc148121974"/>
      <w:r>
        <w:t xml:space="preserve">Apparent </w:t>
      </w:r>
      <w:r w:rsidRPr="008970CA">
        <w:t>Purpose</w:t>
      </w:r>
      <w:bookmarkEnd w:id="24"/>
    </w:p>
    <w:p w14:paraId="103374FC" w14:textId="51964CA8" w:rsidR="00577AD0" w:rsidRDefault="00577AD0" w:rsidP="00577AD0">
      <w:pPr>
        <w:pStyle w:val="ListParagraph"/>
        <w:numPr>
          <w:ilvl w:val="0"/>
          <w:numId w:val="34"/>
        </w:numPr>
      </w:pPr>
      <w:r>
        <w:t xml:space="preserve">To </w:t>
      </w:r>
      <w:r w:rsidR="0003503D">
        <w:t xml:space="preserve">explain how a pacemaker works in great detail and outline the requirements for a pacemaker in the industry </w:t>
      </w:r>
    </w:p>
    <w:p w14:paraId="12EFBE77" w14:textId="7FC23621" w:rsidR="00577AD0" w:rsidRDefault="00577AD0" w:rsidP="00577AD0">
      <w:pPr>
        <w:pStyle w:val="Heading2"/>
      </w:pPr>
      <w:bookmarkStart w:id="25" w:name="_Toc148121975"/>
      <w:r>
        <w:t>Key Content</w:t>
      </w:r>
      <w:bookmarkEnd w:id="25"/>
    </w:p>
    <w:p w14:paraId="14A90785" w14:textId="523896EA" w:rsidR="00577AD0" w:rsidRDefault="00BF7FA7" w:rsidP="00BF7FA7">
      <w:pPr>
        <w:pStyle w:val="Heading3"/>
      </w:pPr>
      <w:bookmarkStart w:id="26" w:name="_Toc148121976"/>
      <w:r>
        <w:t>System Overview</w:t>
      </w:r>
      <w:bookmarkEnd w:id="26"/>
    </w:p>
    <w:p w14:paraId="253D7362" w14:textId="733628C5" w:rsidR="00BF7FA7" w:rsidRPr="00BF7FA7" w:rsidRDefault="00BF7FA7" w:rsidP="00BF7FA7">
      <w:pPr>
        <w:pStyle w:val="Bullet"/>
        <w:numPr>
          <w:ilvl w:val="0"/>
          <w:numId w:val="0"/>
        </w:numPr>
        <w:rPr>
          <w:b/>
          <w:bCs/>
        </w:rPr>
      </w:pPr>
      <w:r>
        <w:rPr>
          <w:b/>
          <w:bCs/>
        </w:rPr>
        <w:t>System Overview</w:t>
      </w:r>
    </w:p>
    <w:p w14:paraId="16A37FD1" w14:textId="1A96C62D" w:rsidR="00BF7FA7" w:rsidRDefault="00BF7FA7" w:rsidP="00BF7FA7">
      <w:pPr>
        <w:pStyle w:val="Bullet"/>
      </w:pPr>
      <w:r>
        <w:t>The PACEMAKER system:</w:t>
      </w:r>
    </w:p>
    <w:p w14:paraId="196B2CFA" w14:textId="2D0DAA10" w:rsidR="00BF7FA7" w:rsidRDefault="00BF7FA7" w:rsidP="00BF7FA7">
      <w:pPr>
        <w:pStyle w:val="Bullet"/>
        <w:numPr>
          <w:ilvl w:val="1"/>
          <w:numId w:val="2"/>
        </w:numPr>
      </w:pPr>
      <w:r>
        <w:t>Provides dual chamber, rate adaptive bradycardia pacing support</w:t>
      </w:r>
    </w:p>
    <w:p w14:paraId="3FA92134" w14:textId="7EE199DD" w:rsidR="00BF7FA7" w:rsidRDefault="00BF7FA7" w:rsidP="00BF7FA7">
      <w:pPr>
        <w:pStyle w:val="Bullet"/>
        <w:numPr>
          <w:ilvl w:val="1"/>
          <w:numId w:val="2"/>
        </w:numPr>
      </w:pPr>
      <w:r>
        <w:t>Provides historical data on device performance</w:t>
      </w:r>
    </w:p>
    <w:p w14:paraId="55EAB09C" w14:textId="25F7D327" w:rsidR="00BF7FA7" w:rsidRDefault="00BF7FA7" w:rsidP="00BF7FA7">
      <w:pPr>
        <w:pStyle w:val="Bullet"/>
        <w:numPr>
          <w:ilvl w:val="1"/>
          <w:numId w:val="2"/>
        </w:numPr>
      </w:pPr>
      <w:r>
        <w:t>Provides user diagnostics through brady analysis functions</w:t>
      </w:r>
    </w:p>
    <w:p w14:paraId="781ED1DC" w14:textId="296E0884" w:rsidR="00BF7FA7" w:rsidRDefault="00BF7FA7" w:rsidP="00BF7FA7">
      <w:pPr>
        <w:pStyle w:val="Bullet"/>
      </w:pPr>
      <w:r>
        <w:t>The bradycardia analysis functions permit the following pacing measurements</w:t>
      </w:r>
      <w:r>
        <w:t xml:space="preserve"> </w:t>
      </w:r>
      <w:r>
        <w:t>and tests to be performed:</w:t>
      </w:r>
    </w:p>
    <w:p w14:paraId="5165CE45" w14:textId="054FAF6D" w:rsidR="00BF7FA7" w:rsidRDefault="00BF7FA7" w:rsidP="00BF7FA7">
      <w:pPr>
        <w:pStyle w:val="Bullet"/>
        <w:numPr>
          <w:ilvl w:val="1"/>
          <w:numId w:val="2"/>
        </w:numPr>
      </w:pPr>
      <w:r>
        <w:t>Lead impedance</w:t>
      </w:r>
    </w:p>
    <w:p w14:paraId="49A715E4" w14:textId="56DD3DBE" w:rsidR="00BF7FA7" w:rsidRDefault="00BF7FA7" w:rsidP="00BF7FA7">
      <w:pPr>
        <w:pStyle w:val="Bullet"/>
        <w:numPr>
          <w:ilvl w:val="1"/>
          <w:numId w:val="2"/>
        </w:numPr>
      </w:pPr>
      <w:r>
        <w:t>Pacing threshold</w:t>
      </w:r>
    </w:p>
    <w:p w14:paraId="29FFAA17" w14:textId="2A3146E7" w:rsidR="00BF7FA7" w:rsidRDefault="00BF7FA7" w:rsidP="00BF7FA7">
      <w:pPr>
        <w:pStyle w:val="Bullet"/>
        <w:numPr>
          <w:ilvl w:val="1"/>
          <w:numId w:val="2"/>
        </w:numPr>
      </w:pPr>
      <w:r>
        <w:t>P and R wave measurement</w:t>
      </w:r>
    </w:p>
    <w:p w14:paraId="502CFB29" w14:textId="725C977B" w:rsidR="00BF7FA7" w:rsidRDefault="00BF7FA7" w:rsidP="00BF7FA7">
      <w:pPr>
        <w:pStyle w:val="Bullet"/>
        <w:numPr>
          <w:ilvl w:val="1"/>
          <w:numId w:val="2"/>
        </w:numPr>
      </w:pPr>
      <w:r>
        <w:t>B</w:t>
      </w:r>
      <w:r>
        <w:t>attery status</w:t>
      </w:r>
    </w:p>
    <w:p w14:paraId="68AC46AF" w14:textId="6B30286B" w:rsidR="00BF7FA7" w:rsidRDefault="00BF7FA7" w:rsidP="00BF7FA7">
      <w:pPr>
        <w:pStyle w:val="Bullet"/>
        <w:numPr>
          <w:ilvl w:val="1"/>
          <w:numId w:val="2"/>
        </w:numPr>
      </w:pPr>
      <w:r>
        <w:t>Temporary brady pacing</w:t>
      </w:r>
    </w:p>
    <w:p w14:paraId="0D007991" w14:textId="51608233" w:rsidR="00BF7FA7" w:rsidRDefault="00BF7FA7" w:rsidP="00BF7FA7">
      <w:pPr>
        <w:pStyle w:val="Bullet"/>
        <w:numPr>
          <w:ilvl w:val="1"/>
          <w:numId w:val="2"/>
        </w:numPr>
      </w:pPr>
      <w:r>
        <w:t>Motion sensor trending</w:t>
      </w:r>
    </w:p>
    <w:p w14:paraId="08621FB4" w14:textId="77777777" w:rsidR="00BF7FA7" w:rsidRDefault="00BF7FA7" w:rsidP="00BF7FA7">
      <w:pPr>
        <w:pStyle w:val="Bullet"/>
        <w:numPr>
          <w:ilvl w:val="0"/>
          <w:numId w:val="0"/>
        </w:numPr>
        <w:rPr>
          <w:b/>
          <w:bCs/>
        </w:rPr>
      </w:pPr>
    </w:p>
    <w:p w14:paraId="1F4E5C55" w14:textId="161D9822" w:rsidR="00BF7FA7" w:rsidRDefault="00BF7FA7" w:rsidP="00BF7FA7">
      <w:pPr>
        <w:pStyle w:val="Bullet"/>
        <w:numPr>
          <w:ilvl w:val="0"/>
          <w:numId w:val="0"/>
        </w:numPr>
        <w:rPr>
          <w:b/>
          <w:bCs/>
        </w:rPr>
      </w:pPr>
      <w:r>
        <w:rPr>
          <w:b/>
          <w:bCs/>
        </w:rPr>
        <w:t>Device Overview</w:t>
      </w:r>
    </w:p>
    <w:p w14:paraId="189F1446" w14:textId="0484DD90" w:rsidR="00BF7FA7" w:rsidRDefault="00BF7FA7" w:rsidP="003D66CB">
      <w:pPr>
        <w:pStyle w:val="Bullet"/>
      </w:pPr>
      <w:r>
        <w:t>The device provides programmable, single- and dual-chamber, rate-adaptive</w:t>
      </w:r>
      <w:r>
        <w:t xml:space="preserve"> </w:t>
      </w:r>
      <w:r>
        <w:t>pacing, both permanent and temporary.</w:t>
      </w:r>
    </w:p>
    <w:p w14:paraId="19FBB0B3" w14:textId="0C2C5DA1" w:rsidR="00BF7FA7" w:rsidRDefault="00BF7FA7" w:rsidP="00BF7FA7">
      <w:pPr>
        <w:pStyle w:val="Bullet"/>
      </w:pPr>
      <w:r>
        <w:t>In adaptive rate modes, an accelerometer is used to measure physical activity</w:t>
      </w:r>
      <w:r>
        <w:t xml:space="preserve"> </w:t>
      </w:r>
      <w:r>
        <w:t>resulting in a sensor indicated rate for pacing the heart.</w:t>
      </w:r>
    </w:p>
    <w:p w14:paraId="5C5276D0" w14:textId="20EBA620" w:rsidR="00BF7FA7" w:rsidRDefault="00BF7FA7" w:rsidP="00BF7FA7">
      <w:pPr>
        <w:pStyle w:val="Bullet"/>
      </w:pPr>
      <w:r>
        <w:t>The device is programmed and interrogated via bi-directional telemetry from</w:t>
      </w:r>
      <w:r>
        <w:t xml:space="preserve"> </w:t>
      </w:r>
      <w:r>
        <w:t>the Device Controller-Monitor (DCM)</w:t>
      </w:r>
      <w:r>
        <w:t xml:space="preserve">, </w:t>
      </w:r>
      <w:r>
        <w:t>allow</w:t>
      </w:r>
      <w:r>
        <w:t>ing</w:t>
      </w:r>
      <w:r>
        <w:t xml:space="preserve"> the physician to change the</w:t>
      </w:r>
      <w:r>
        <w:t xml:space="preserve"> </w:t>
      </w:r>
      <w:r>
        <w:t>operating mode or parameters of the device non-invasively after implantation.</w:t>
      </w:r>
    </w:p>
    <w:p w14:paraId="62A4EEF0" w14:textId="77777777" w:rsidR="00BF7FA7" w:rsidRDefault="00BF7FA7" w:rsidP="00BF7FA7">
      <w:pPr>
        <w:pStyle w:val="Bullet"/>
      </w:pPr>
      <w:r>
        <w:t>The device provides the following history data:</w:t>
      </w:r>
    </w:p>
    <w:p w14:paraId="6C6F642C" w14:textId="3A96398B" w:rsidR="00BF7FA7" w:rsidRDefault="00BF7FA7" w:rsidP="00BF7FA7">
      <w:pPr>
        <w:pStyle w:val="Bullet"/>
        <w:numPr>
          <w:ilvl w:val="1"/>
          <w:numId w:val="2"/>
        </w:numPr>
      </w:pPr>
      <w:r>
        <w:t>Sensor output data</w:t>
      </w:r>
    </w:p>
    <w:p w14:paraId="0F5A4A6C" w14:textId="6337C2AC" w:rsidR="00BF7FA7" w:rsidRDefault="00BF7FA7" w:rsidP="00BF7FA7">
      <w:pPr>
        <w:pStyle w:val="Bullet"/>
        <w:numPr>
          <w:ilvl w:val="1"/>
          <w:numId w:val="2"/>
        </w:numPr>
      </w:pPr>
      <w:r>
        <w:t>Atrial and ventricular rate histograms.</w:t>
      </w:r>
    </w:p>
    <w:p w14:paraId="051AF1A8" w14:textId="77777777" w:rsidR="00BF7FA7" w:rsidRDefault="00BF7FA7" w:rsidP="00BF7FA7">
      <w:pPr>
        <w:pStyle w:val="Bullet"/>
        <w:numPr>
          <w:ilvl w:val="0"/>
          <w:numId w:val="0"/>
        </w:numPr>
        <w:rPr>
          <w:b/>
          <w:bCs/>
        </w:rPr>
      </w:pPr>
    </w:p>
    <w:p w14:paraId="29B31417" w14:textId="3766FD94" w:rsidR="00BF7FA7" w:rsidRDefault="00BF7FA7" w:rsidP="00BF7FA7">
      <w:pPr>
        <w:pStyle w:val="Bullet"/>
        <w:numPr>
          <w:ilvl w:val="0"/>
          <w:numId w:val="0"/>
        </w:numPr>
        <w:rPr>
          <w:b/>
          <w:bCs/>
        </w:rPr>
      </w:pPr>
      <w:r>
        <w:rPr>
          <w:b/>
          <w:bCs/>
        </w:rPr>
        <w:t>DCM Features</w:t>
      </w:r>
    </w:p>
    <w:p w14:paraId="3C1C5704" w14:textId="77777777" w:rsidR="00BF7FA7" w:rsidRDefault="00BF7FA7" w:rsidP="00BF7FA7">
      <w:pPr>
        <w:pStyle w:val="Bullet"/>
      </w:pPr>
      <w:r>
        <w:t>The DCM has the following features:</w:t>
      </w:r>
    </w:p>
    <w:p w14:paraId="26431796" w14:textId="77777777" w:rsidR="00BF7FA7" w:rsidRDefault="00BF7FA7" w:rsidP="00BF7FA7">
      <w:pPr>
        <w:pStyle w:val="Bullet"/>
        <w:numPr>
          <w:ilvl w:val="1"/>
          <w:numId w:val="2"/>
        </w:numPr>
      </w:pPr>
      <w:r>
        <w:t>1. program and interrogate a PACEMAKER</w:t>
      </w:r>
    </w:p>
    <w:p w14:paraId="76EC94E1" w14:textId="77777777" w:rsidR="00BF7FA7" w:rsidRDefault="00BF7FA7" w:rsidP="00BF7FA7">
      <w:pPr>
        <w:pStyle w:val="Bullet"/>
        <w:numPr>
          <w:ilvl w:val="1"/>
          <w:numId w:val="2"/>
        </w:numPr>
      </w:pPr>
      <w:r>
        <w:t>2. command delivery of “Pace-Now” pace</w:t>
      </w:r>
    </w:p>
    <w:p w14:paraId="049E58A2" w14:textId="77298E4C" w:rsidR="00BF7FA7" w:rsidRDefault="00BF7FA7" w:rsidP="00D5385F">
      <w:pPr>
        <w:pStyle w:val="Bullet"/>
        <w:numPr>
          <w:ilvl w:val="1"/>
          <w:numId w:val="2"/>
        </w:numPr>
      </w:pPr>
      <w:r>
        <w:t>3. acquire and show diagnostics (history) and lead signal measurement in-formation.</w:t>
      </w:r>
    </w:p>
    <w:p w14:paraId="5A15E631" w14:textId="24932AD1" w:rsidR="00BF7FA7" w:rsidRDefault="00BF7FA7" w:rsidP="00BF7FA7">
      <w:pPr>
        <w:pStyle w:val="Bullet"/>
        <w:numPr>
          <w:ilvl w:val="1"/>
          <w:numId w:val="2"/>
        </w:numPr>
      </w:pPr>
      <w:r>
        <w:t>4. acquire and show sensor history and trending information.</w:t>
      </w:r>
    </w:p>
    <w:p w14:paraId="157D6544" w14:textId="39B9C38D" w:rsidR="00BF7FA7" w:rsidRDefault="00BF7FA7" w:rsidP="00D22D9D">
      <w:pPr>
        <w:pStyle w:val="Bullet"/>
        <w:numPr>
          <w:ilvl w:val="1"/>
          <w:numId w:val="2"/>
        </w:numPr>
      </w:pPr>
      <w:r>
        <w:t>5. show visible and audible indications of communication between the DCM</w:t>
      </w:r>
      <w:r>
        <w:t xml:space="preserve"> </w:t>
      </w:r>
      <w:r>
        <w:t>and device, including beeping and LED’s for alerting the operator to error</w:t>
      </w:r>
      <w:r>
        <w:t xml:space="preserve"> </w:t>
      </w:r>
      <w:r>
        <w:t>conditions.</w:t>
      </w:r>
    </w:p>
    <w:p w14:paraId="2F44277A" w14:textId="5FA79B56" w:rsidR="00BF7FA7" w:rsidRDefault="00BF7FA7" w:rsidP="008A1D22">
      <w:pPr>
        <w:pStyle w:val="Bullet"/>
        <w:numPr>
          <w:ilvl w:val="1"/>
          <w:numId w:val="2"/>
        </w:numPr>
      </w:pPr>
      <w:r>
        <w:t>6. acquire and show multi-channel monitoring including surface electrocardiogram and telemetered signals (e.g. EGM, annotated event markers)</w:t>
      </w:r>
    </w:p>
    <w:p w14:paraId="1A48F4BE" w14:textId="77777777" w:rsidR="00BF7FA7" w:rsidRDefault="00BF7FA7" w:rsidP="00BF7FA7">
      <w:pPr>
        <w:pStyle w:val="Bullet"/>
        <w:numPr>
          <w:ilvl w:val="1"/>
          <w:numId w:val="2"/>
        </w:numPr>
      </w:pPr>
      <w:r>
        <w:lastRenderedPageBreak/>
        <w:t>7. print reports and strip charts.</w:t>
      </w:r>
    </w:p>
    <w:p w14:paraId="7BE1DB6F" w14:textId="77777777" w:rsidR="00BF7FA7" w:rsidRDefault="00BF7FA7" w:rsidP="00BF7FA7">
      <w:pPr>
        <w:pStyle w:val="Bullet"/>
        <w:numPr>
          <w:ilvl w:val="1"/>
          <w:numId w:val="2"/>
        </w:numPr>
      </w:pPr>
      <w:r>
        <w:t>8. monitor battery status.</w:t>
      </w:r>
    </w:p>
    <w:p w14:paraId="22AC3D4B" w14:textId="77777777" w:rsidR="00BF7FA7" w:rsidRDefault="00BF7FA7" w:rsidP="00BF7FA7">
      <w:pPr>
        <w:pStyle w:val="Bullet"/>
        <w:numPr>
          <w:ilvl w:val="1"/>
          <w:numId w:val="2"/>
        </w:numPr>
      </w:pPr>
      <w:r>
        <w:t>9. output to external strip-chart recorders.</w:t>
      </w:r>
    </w:p>
    <w:p w14:paraId="44B82569" w14:textId="77777777" w:rsidR="00BF7FA7" w:rsidRDefault="00BF7FA7" w:rsidP="00BF7FA7">
      <w:pPr>
        <w:pStyle w:val="Bullet"/>
        <w:numPr>
          <w:ilvl w:val="1"/>
          <w:numId w:val="2"/>
        </w:numPr>
      </w:pPr>
      <w:r>
        <w:t>10. receive cursor positioning and button inputs.</w:t>
      </w:r>
    </w:p>
    <w:p w14:paraId="67800BB4" w14:textId="77777777" w:rsidR="00BF7FA7" w:rsidRDefault="00BF7FA7" w:rsidP="00BF7FA7">
      <w:pPr>
        <w:pStyle w:val="Bullet"/>
        <w:numPr>
          <w:ilvl w:val="1"/>
          <w:numId w:val="2"/>
        </w:numPr>
      </w:pPr>
      <w:r>
        <w:t>11. manage windows for display of text and graphics.</w:t>
      </w:r>
    </w:p>
    <w:p w14:paraId="3D5F1E48" w14:textId="364DDB12" w:rsidR="00BF7FA7" w:rsidRPr="00BF7FA7" w:rsidRDefault="00BF7FA7" w:rsidP="00BF7FA7">
      <w:pPr>
        <w:pStyle w:val="Bullet"/>
        <w:numPr>
          <w:ilvl w:val="1"/>
          <w:numId w:val="2"/>
        </w:numPr>
      </w:pPr>
      <w:r>
        <w:t>12. set the date and time.</w:t>
      </w:r>
    </w:p>
    <w:p w14:paraId="4E1CB00B" w14:textId="77777777" w:rsidR="00BF7FA7" w:rsidRDefault="00BF7FA7" w:rsidP="00BF7FA7">
      <w:pPr>
        <w:rPr>
          <w:b/>
          <w:bCs/>
        </w:rPr>
      </w:pPr>
    </w:p>
    <w:p w14:paraId="45BE0DED" w14:textId="75B57A2B" w:rsidR="00BF7FA7" w:rsidRDefault="00BF7FA7" w:rsidP="00BF7FA7">
      <w:pPr>
        <w:rPr>
          <w:b/>
          <w:bCs/>
        </w:rPr>
      </w:pPr>
      <w:r>
        <w:rPr>
          <w:b/>
          <w:bCs/>
        </w:rPr>
        <w:t>Lead System Overview</w:t>
      </w:r>
    </w:p>
    <w:p w14:paraId="25A07C4F" w14:textId="3ADF7007" w:rsidR="00BF7FA7" w:rsidRDefault="00BF7FA7" w:rsidP="00E15B85">
      <w:pPr>
        <w:pStyle w:val="Bullet"/>
      </w:pPr>
      <w:r>
        <w:t>The lead system implanted in the patient allows the device to sense intrinsic activity of the heart’s electrical signals and delivers pacing therapy to the patient’s</w:t>
      </w:r>
      <w:r>
        <w:t xml:space="preserve"> </w:t>
      </w:r>
      <w:r>
        <w:t>heart.</w:t>
      </w:r>
    </w:p>
    <w:p w14:paraId="67CFC146" w14:textId="77777777" w:rsidR="00BF7FA7" w:rsidRDefault="00BF7FA7" w:rsidP="00BF7FA7">
      <w:pPr>
        <w:pStyle w:val="Bullet"/>
        <w:numPr>
          <w:ilvl w:val="0"/>
          <w:numId w:val="0"/>
        </w:numPr>
        <w:rPr>
          <w:b/>
          <w:bCs/>
        </w:rPr>
      </w:pPr>
    </w:p>
    <w:p w14:paraId="49FCDA47" w14:textId="3D9A698B" w:rsidR="00BF7FA7" w:rsidRDefault="00BF7FA7" w:rsidP="00BF7FA7">
      <w:pPr>
        <w:pStyle w:val="Bullet"/>
        <w:numPr>
          <w:ilvl w:val="0"/>
          <w:numId w:val="0"/>
        </w:numPr>
        <w:rPr>
          <w:b/>
          <w:bCs/>
        </w:rPr>
      </w:pPr>
      <w:r>
        <w:rPr>
          <w:b/>
          <w:bCs/>
        </w:rPr>
        <w:t>DCM Features During Implant</w:t>
      </w:r>
    </w:p>
    <w:p w14:paraId="716EE693" w14:textId="760178B6" w:rsidR="00BF7FA7" w:rsidRDefault="00BF7FA7" w:rsidP="00EF7BFC">
      <w:pPr>
        <w:pStyle w:val="Bullet"/>
      </w:pPr>
      <w:r>
        <w:t>During</w:t>
      </w:r>
      <w:r>
        <w:t xml:space="preserve"> </w:t>
      </w:r>
      <w:r>
        <w:t>implant, the DCM is used to:</w:t>
      </w:r>
    </w:p>
    <w:p w14:paraId="4690899E" w14:textId="77777777" w:rsidR="00BF7FA7" w:rsidRDefault="00BF7FA7" w:rsidP="00BF7FA7">
      <w:pPr>
        <w:pStyle w:val="Bullet"/>
        <w:numPr>
          <w:ilvl w:val="1"/>
          <w:numId w:val="2"/>
        </w:numPr>
      </w:pPr>
      <w:r>
        <w:t>1. Interrogate the system</w:t>
      </w:r>
    </w:p>
    <w:p w14:paraId="31FC41C0" w14:textId="77777777" w:rsidR="00BF7FA7" w:rsidRDefault="00BF7FA7" w:rsidP="00BF7FA7">
      <w:pPr>
        <w:pStyle w:val="Bullet"/>
        <w:numPr>
          <w:ilvl w:val="1"/>
          <w:numId w:val="2"/>
        </w:numPr>
      </w:pPr>
      <w:r>
        <w:t>2. Review battery status</w:t>
      </w:r>
    </w:p>
    <w:p w14:paraId="357323F0" w14:textId="77777777" w:rsidR="00BF7FA7" w:rsidRDefault="00BF7FA7" w:rsidP="00BF7FA7">
      <w:pPr>
        <w:pStyle w:val="Bullet"/>
        <w:numPr>
          <w:ilvl w:val="1"/>
          <w:numId w:val="2"/>
        </w:numPr>
      </w:pPr>
      <w:r>
        <w:t>3. Test the PACEMAKER in the patient</w:t>
      </w:r>
    </w:p>
    <w:p w14:paraId="1D368914" w14:textId="77777777" w:rsidR="00BF7FA7" w:rsidRDefault="00BF7FA7" w:rsidP="00BF7FA7">
      <w:pPr>
        <w:pStyle w:val="Bullet"/>
        <w:numPr>
          <w:ilvl w:val="1"/>
          <w:numId w:val="2"/>
        </w:numPr>
      </w:pPr>
      <w:r>
        <w:t>4. Setup the appropriate parameters</w:t>
      </w:r>
    </w:p>
    <w:p w14:paraId="50358467" w14:textId="77777777" w:rsidR="00BF7FA7" w:rsidRDefault="00BF7FA7" w:rsidP="00BF7FA7">
      <w:pPr>
        <w:pStyle w:val="Bullet"/>
        <w:numPr>
          <w:ilvl w:val="1"/>
          <w:numId w:val="2"/>
        </w:numPr>
      </w:pPr>
      <w:r>
        <w:t>5. Program the system before implantation</w:t>
      </w:r>
    </w:p>
    <w:p w14:paraId="26A62047" w14:textId="26EEB341" w:rsidR="00BF7FA7" w:rsidRDefault="00BF7FA7" w:rsidP="00F67DBB">
      <w:pPr>
        <w:pStyle w:val="Bullet"/>
        <w:numPr>
          <w:ilvl w:val="1"/>
          <w:numId w:val="2"/>
        </w:numPr>
      </w:pPr>
      <w:r>
        <w:t>6. Evaluate ventricular</w:t>
      </w:r>
      <w:r>
        <w:t xml:space="preserve"> </w:t>
      </w:r>
      <w:r>
        <w:t>and atrial lead signal amplitudes, impedances, and</w:t>
      </w:r>
      <w:r>
        <w:t xml:space="preserve"> </w:t>
      </w:r>
      <w:r>
        <w:t>pacing thresholds.</w:t>
      </w:r>
    </w:p>
    <w:p w14:paraId="51E849BF" w14:textId="77777777" w:rsidR="00BF7FA7" w:rsidRDefault="00BF7FA7" w:rsidP="00BF7FA7">
      <w:pPr>
        <w:pStyle w:val="Bullet"/>
        <w:numPr>
          <w:ilvl w:val="0"/>
          <w:numId w:val="0"/>
        </w:numPr>
        <w:rPr>
          <w:b/>
          <w:bCs/>
        </w:rPr>
      </w:pPr>
    </w:p>
    <w:p w14:paraId="20D0CD8C" w14:textId="28369B15" w:rsidR="00BF7FA7" w:rsidRDefault="00BF7FA7" w:rsidP="00BF7FA7">
      <w:pPr>
        <w:pStyle w:val="Bullet"/>
        <w:numPr>
          <w:ilvl w:val="0"/>
          <w:numId w:val="0"/>
        </w:numPr>
        <w:rPr>
          <w:b/>
          <w:bCs/>
        </w:rPr>
      </w:pPr>
      <w:r>
        <w:rPr>
          <w:b/>
          <w:bCs/>
        </w:rPr>
        <w:t>DCM Features During Predischarge Follow Up</w:t>
      </w:r>
    </w:p>
    <w:p w14:paraId="71B9BCDA" w14:textId="0F250166" w:rsidR="00BF7FA7" w:rsidRDefault="00BF7FA7" w:rsidP="00BF7FA7">
      <w:pPr>
        <w:pStyle w:val="Bullet"/>
      </w:pPr>
      <w:r>
        <w:t>During the predischarge follow-up test, the following procedures may be performed via telemetry using the DCM:</w:t>
      </w:r>
    </w:p>
    <w:p w14:paraId="092F500F" w14:textId="4C601090" w:rsidR="00BF7FA7" w:rsidRDefault="00BF7FA7" w:rsidP="00125D96">
      <w:pPr>
        <w:pStyle w:val="Bullet"/>
        <w:numPr>
          <w:ilvl w:val="1"/>
          <w:numId w:val="2"/>
        </w:numPr>
      </w:pPr>
      <w:r>
        <w:t>1. Interrogating the device and obtaining bradycardia sensing and pacing</w:t>
      </w:r>
      <w:r>
        <w:t xml:space="preserve"> </w:t>
      </w:r>
      <w:r>
        <w:t>data</w:t>
      </w:r>
    </w:p>
    <w:p w14:paraId="771F08C4" w14:textId="77777777" w:rsidR="00BF7FA7" w:rsidRDefault="00BF7FA7" w:rsidP="00BF7FA7">
      <w:pPr>
        <w:pStyle w:val="Bullet"/>
        <w:numPr>
          <w:ilvl w:val="1"/>
          <w:numId w:val="2"/>
        </w:numPr>
      </w:pPr>
      <w:r>
        <w:t>2. Reprogramming to final pre-discharge value</w:t>
      </w:r>
    </w:p>
    <w:p w14:paraId="420238D9" w14:textId="7CA045AE" w:rsidR="00577AD0" w:rsidRDefault="00BF7FA7" w:rsidP="00BF7FA7">
      <w:pPr>
        <w:pStyle w:val="Bullet"/>
        <w:numPr>
          <w:ilvl w:val="1"/>
          <w:numId w:val="2"/>
        </w:numPr>
      </w:pPr>
      <w:r>
        <w:t>3. Printing the follow-up report for the patient’s chart</w:t>
      </w:r>
    </w:p>
    <w:p w14:paraId="698948C8" w14:textId="77777777" w:rsidR="00BF7FA7" w:rsidRDefault="00BF7FA7" w:rsidP="00BF7FA7">
      <w:pPr>
        <w:pStyle w:val="Bullet"/>
        <w:numPr>
          <w:ilvl w:val="0"/>
          <w:numId w:val="0"/>
        </w:numPr>
      </w:pPr>
    </w:p>
    <w:p w14:paraId="3842EFCC" w14:textId="6562FDFB" w:rsidR="00BF7FA7" w:rsidRDefault="00BF7FA7" w:rsidP="00BF7FA7">
      <w:pPr>
        <w:pStyle w:val="Bullet"/>
        <w:numPr>
          <w:ilvl w:val="0"/>
          <w:numId w:val="0"/>
        </w:numPr>
        <w:rPr>
          <w:b/>
          <w:bCs/>
        </w:rPr>
      </w:pPr>
      <w:r>
        <w:rPr>
          <w:b/>
          <w:bCs/>
        </w:rPr>
        <w:t>DCM Features During Routine Follow Up</w:t>
      </w:r>
    </w:p>
    <w:p w14:paraId="7134A24F" w14:textId="4A89356D" w:rsidR="00BF7FA7" w:rsidRDefault="00BF7FA7" w:rsidP="00BF7FA7">
      <w:pPr>
        <w:pStyle w:val="Bullet"/>
      </w:pPr>
      <w:r>
        <w:t>DCM programming is able to:</w:t>
      </w:r>
    </w:p>
    <w:p w14:paraId="51AAA30E" w14:textId="3EF10839" w:rsidR="00BF7FA7" w:rsidRDefault="00BF7FA7" w:rsidP="00BF7FA7">
      <w:pPr>
        <w:pStyle w:val="Bullet"/>
        <w:numPr>
          <w:ilvl w:val="1"/>
          <w:numId w:val="2"/>
        </w:numPr>
      </w:pPr>
      <w:r>
        <w:t xml:space="preserve">1. </w:t>
      </w:r>
      <w:r>
        <w:t>Interrogating the device</w:t>
      </w:r>
    </w:p>
    <w:p w14:paraId="1A3E329F" w14:textId="77777777" w:rsidR="00BF7FA7" w:rsidRDefault="00BF7FA7" w:rsidP="00BF7FA7">
      <w:pPr>
        <w:pStyle w:val="Bullet"/>
        <w:numPr>
          <w:ilvl w:val="1"/>
          <w:numId w:val="2"/>
        </w:numPr>
      </w:pPr>
      <w:r>
        <w:t>2. Checking the battery status</w:t>
      </w:r>
    </w:p>
    <w:p w14:paraId="5F28ABC4" w14:textId="77777777" w:rsidR="00BF7FA7" w:rsidRDefault="00BF7FA7" w:rsidP="00BF7FA7">
      <w:pPr>
        <w:pStyle w:val="Bullet"/>
        <w:numPr>
          <w:ilvl w:val="1"/>
          <w:numId w:val="2"/>
        </w:numPr>
      </w:pPr>
      <w:r>
        <w:t>3. Checking the brady status</w:t>
      </w:r>
    </w:p>
    <w:p w14:paraId="36526C46" w14:textId="77777777" w:rsidR="00BF7FA7" w:rsidRDefault="00BF7FA7" w:rsidP="00BF7FA7">
      <w:pPr>
        <w:pStyle w:val="Bullet"/>
        <w:numPr>
          <w:ilvl w:val="1"/>
          <w:numId w:val="2"/>
        </w:numPr>
      </w:pPr>
      <w:r>
        <w:t>4. Performing P and R wave measurements</w:t>
      </w:r>
    </w:p>
    <w:p w14:paraId="13108CC1" w14:textId="77777777" w:rsidR="00BF7FA7" w:rsidRDefault="00BF7FA7" w:rsidP="00BF7FA7">
      <w:pPr>
        <w:pStyle w:val="Bullet"/>
        <w:numPr>
          <w:ilvl w:val="1"/>
          <w:numId w:val="2"/>
        </w:numPr>
      </w:pPr>
      <w:r>
        <w:t>5. Performing pacing threshold and lead impedance tests</w:t>
      </w:r>
    </w:p>
    <w:p w14:paraId="7CF47AFC" w14:textId="77777777" w:rsidR="00BF7FA7" w:rsidRDefault="00BF7FA7" w:rsidP="00BF7FA7">
      <w:pPr>
        <w:pStyle w:val="Bullet"/>
        <w:numPr>
          <w:ilvl w:val="1"/>
          <w:numId w:val="2"/>
        </w:numPr>
      </w:pPr>
      <w:r>
        <w:t>6. Reviewing the activity sensor history and rate histograms</w:t>
      </w:r>
    </w:p>
    <w:p w14:paraId="4A1F2290" w14:textId="77777777" w:rsidR="00BF7FA7" w:rsidRDefault="00BF7FA7" w:rsidP="00BF7FA7">
      <w:pPr>
        <w:pStyle w:val="Bullet"/>
        <w:numPr>
          <w:ilvl w:val="1"/>
          <w:numId w:val="2"/>
        </w:numPr>
      </w:pPr>
      <w:r>
        <w:t>7. Printing a follow-up report</w:t>
      </w:r>
    </w:p>
    <w:p w14:paraId="1E99DBAC" w14:textId="1A904089" w:rsidR="00BF7FA7" w:rsidRDefault="00BF7FA7" w:rsidP="00A02C44">
      <w:pPr>
        <w:pStyle w:val="Bullet"/>
        <w:numPr>
          <w:ilvl w:val="1"/>
          <w:numId w:val="2"/>
        </w:numPr>
      </w:pPr>
      <w:r>
        <w:t>8. If parameter values are changed during the follow-up visit, the new setting</w:t>
      </w:r>
      <w:r>
        <w:t xml:space="preserve"> </w:t>
      </w:r>
      <w:r>
        <w:t>is verified by viewing the “Session Net Change” report</w:t>
      </w:r>
    </w:p>
    <w:p w14:paraId="295EC9E6" w14:textId="0F8D0ECF" w:rsidR="00BF7FA7" w:rsidRDefault="00BF7FA7" w:rsidP="00BF7FA7">
      <w:pPr>
        <w:pStyle w:val="Bullet"/>
        <w:numPr>
          <w:ilvl w:val="1"/>
          <w:numId w:val="2"/>
        </w:numPr>
      </w:pPr>
      <w:r>
        <w:t>9. Clearing the Histograms</w:t>
      </w:r>
    </w:p>
    <w:p w14:paraId="71DE4B72" w14:textId="77777777" w:rsidR="00BF7FA7" w:rsidRDefault="00BF7FA7" w:rsidP="00BF7FA7">
      <w:pPr>
        <w:pStyle w:val="Bullet"/>
        <w:numPr>
          <w:ilvl w:val="0"/>
          <w:numId w:val="0"/>
        </w:numPr>
      </w:pPr>
    </w:p>
    <w:p w14:paraId="03C27FA5" w14:textId="7D99199E" w:rsidR="00BF7FA7" w:rsidRDefault="00BF7FA7" w:rsidP="00BF7FA7">
      <w:pPr>
        <w:pStyle w:val="Bullet"/>
        <w:numPr>
          <w:ilvl w:val="0"/>
          <w:numId w:val="0"/>
        </w:numPr>
        <w:rPr>
          <w:b/>
          <w:bCs/>
        </w:rPr>
      </w:pPr>
      <w:r>
        <w:rPr>
          <w:b/>
          <w:bCs/>
        </w:rPr>
        <w:t>DCM Features During Ambulatory Care</w:t>
      </w:r>
    </w:p>
    <w:p w14:paraId="335E703F" w14:textId="07D11C1F" w:rsidR="00BF7FA7" w:rsidRDefault="00BF7FA7" w:rsidP="00364BD3">
      <w:pPr>
        <w:pStyle w:val="Bullet"/>
      </w:pPr>
      <w:r>
        <w:t>The Pacing/Sensing functions will be available in the Ambulatory stage of the</w:t>
      </w:r>
      <w:r>
        <w:t xml:space="preserve"> </w:t>
      </w:r>
      <w:r>
        <w:t>device life cycle.</w:t>
      </w:r>
    </w:p>
    <w:p w14:paraId="6D1BEFEC" w14:textId="77777777" w:rsidR="00BF7FA7" w:rsidRDefault="00BF7FA7" w:rsidP="00BF7FA7">
      <w:pPr>
        <w:pStyle w:val="Bullet"/>
        <w:numPr>
          <w:ilvl w:val="0"/>
          <w:numId w:val="0"/>
        </w:numPr>
      </w:pPr>
    </w:p>
    <w:p w14:paraId="14CC8051" w14:textId="6DA1FE7D" w:rsidR="00BF7FA7" w:rsidRDefault="00BF7FA7" w:rsidP="00BF7FA7">
      <w:pPr>
        <w:pStyle w:val="Heading3"/>
      </w:pPr>
      <w:bookmarkStart w:id="27" w:name="_Toc148121977"/>
      <w:r>
        <w:lastRenderedPageBreak/>
        <w:t xml:space="preserve">System </w:t>
      </w:r>
      <w:r>
        <w:t>Requirements</w:t>
      </w:r>
      <w:bookmarkEnd w:id="27"/>
    </w:p>
    <w:p w14:paraId="59E478A0" w14:textId="5315414A" w:rsidR="00BF7FA7" w:rsidRPr="00BF7FA7" w:rsidRDefault="00BF7FA7" w:rsidP="00BF7FA7">
      <w:pPr>
        <w:rPr>
          <w:b/>
          <w:bCs/>
        </w:rPr>
      </w:pPr>
      <w:r>
        <w:rPr>
          <w:b/>
          <w:bCs/>
        </w:rPr>
        <w:t>Model Type</w:t>
      </w:r>
    </w:p>
    <w:p w14:paraId="44FDB86B" w14:textId="650C99EC" w:rsidR="00BF7FA7" w:rsidRDefault="00BF7FA7" w:rsidP="00CB3D4A">
      <w:pPr>
        <w:pStyle w:val="Bullet"/>
      </w:pPr>
      <w:r>
        <w:t>The PACEMAKER model type shall support single and dual chamber rate</w:t>
      </w:r>
      <w:r>
        <w:t xml:space="preserve"> </w:t>
      </w:r>
      <w:r>
        <w:t>adaptive pacing.</w:t>
      </w:r>
    </w:p>
    <w:p w14:paraId="154C645D" w14:textId="3C434489" w:rsidR="0085109B" w:rsidRDefault="0085109B" w:rsidP="00CB3D4A">
      <w:pPr>
        <w:pStyle w:val="Bullet"/>
      </w:pPr>
      <w:r w:rsidRPr="0085109B">
        <w:drawing>
          <wp:inline distT="0" distB="0" distL="0" distR="0" wp14:anchorId="7BA91B4D" wp14:editId="21894984">
            <wp:extent cx="3991532" cy="657317"/>
            <wp:effectExtent l="0" t="0" r="0" b="9525"/>
            <wp:docPr id="96718882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8820" name="Picture 1" descr="A white rectangular sign with black text&#10;&#10;Description automatically generated"/>
                    <pic:cNvPicPr/>
                  </pic:nvPicPr>
                  <pic:blipFill>
                    <a:blip r:embed="rId15"/>
                    <a:stretch>
                      <a:fillRect/>
                    </a:stretch>
                  </pic:blipFill>
                  <pic:spPr>
                    <a:xfrm>
                      <a:off x="0" y="0"/>
                      <a:ext cx="3991532" cy="657317"/>
                    </a:xfrm>
                    <a:prstGeom prst="rect">
                      <a:avLst/>
                    </a:prstGeom>
                  </pic:spPr>
                </pic:pic>
              </a:graphicData>
            </a:graphic>
          </wp:inline>
        </w:drawing>
      </w:r>
    </w:p>
    <w:p w14:paraId="739E16CC" w14:textId="77777777" w:rsidR="0085109B" w:rsidRDefault="0085109B" w:rsidP="0085109B">
      <w:pPr>
        <w:pStyle w:val="Bullet"/>
        <w:numPr>
          <w:ilvl w:val="0"/>
          <w:numId w:val="0"/>
        </w:numPr>
      </w:pPr>
    </w:p>
    <w:p w14:paraId="55C003CC" w14:textId="1E295510" w:rsidR="0085109B" w:rsidRDefault="0085109B" w:rsidP="0085109B">
      <w:pPr>
        <w:pStyle w:val="Bullet"/>
        <w:numPr>
          <w:ilvl w:val="0"/>
          <w:numId w:val="0"/>
        </w:numPr>
        <w:rPr>
          <w:b/>
          <w:bCs/>
        </w:rPr>
      </w:pPr>
      <w:r>
        <w:rPr>
          <w:b/>
          <w:bCs/>
        </w:rPr>
        <w:t xml:space="preserve">DCM User Languages </w:t>
      </w:r>
    </w:p>
    <w:p w14:paraId="4C0888D6" w14:textId="7F074947" w:rsidR="0085109B" w:rsidRDefault="0085109B" w:rsidP="0085109B">
      <w:pPr>
        <w:pStyle w:val="Bullet"/>
      </w:pPr>
      <w:r>
        <w:t>Must be available in the following languages:</w:t>
      </w:r>
    </w:p>
    <w:p w14:paraId="2D23973B" w14:textId="77777777" w:rsidR="0085109B" w:rsidRDefault="0085109B" w:rsidP="0085109B">
      <w:pPr>
        <w:pStyle w:val="Bullet"/>
        <w:numPr>
          <w:ilvl w:val="1"/>
          <w:numId w:val="2"/>
        </w:numPr>
      </w:pPr>
      <w:r>
        <w:t xml:space="preserve">English, </w:t>
      </w:r>
    </w:p>
    <w:p w14:paraId="08B141DE" w14:textId="77777777" w:rsidR="0085109B" w:rsidRDefault="0085109B" w:rsidP="0085109B">
      <w:pPr>
        <w:pStyle w:val="Bullet"/>
        <w:numPr>
          <w:ilvl w:val="1"/>
          <w:numId w:val="2"/>
        </w:numPr>
      </w:pPr>
      <w:r>
        <w:t>Danish,</w:t>
      </w:r>
    </w:p>
    <w:p w14:paraId="4A8B0DA7" w14:textId="13389115" w:rsidR="0085109B" w:rsidRDefault="0085109B" w:rsidP="0085109B">
      <w:pPr>
        <w:pStyle w:val="Bullet"/>
        <w:numPr>
          <w:ilvl w:val="1"/>
          <w:numId w:val="2"/>
        </w:numPr>
      </w:pPr>
      <w:r>
        <w:t>Dutch,</w:t>
      </w:r>
    </w:p>
    <w:p w14:paraId="535FECE7" w14:textId="77777777" w:rsidR="0085109B" w:rsidRDefault="0085109B" w:rsidP="0085109B">
      <w:pPr>
        <w:pStyle w:val="Bullet"/>
        <w:numPr>
          <w:ilvl w:val="1"/>
          <w:numId w:val="2"/>
        </w:numPr>
      </w:pPr>
      <w:r>
        <w:t>French,</w:t>
      </w:r>
    </w:p>
    <w:p w14:paraId="5AB5D092" w14:textId="77777777" w:rsidR="0085109B" w:rsidRDefault="0085109B" w:rsidP="0085109B">
      <w:pPr>
        <w:pStyle w:val="Bullet"/>
        <w:numPr>
          <w:ilvl w:val="1"/>
          <w:numId w:val="2"/>
        </w:numPr>
      </w:pPr>
      <w:r>
        <w:t xml:space="preserve">German, </w:t>
      </w:r>
    </w:p>
    <w:p w14:paraId="44EBA68D" w14:textId="77777777" w:rsidR="0085109B" w:rsidRDefault="0085109B" w:rsidP="0085109B">
      <w:pPr>
        <w:pStyle w:val="Bullet"/>
        <w:numPr>
          <w:ilvl w:val="1"/>
          <w:numId w:val="2"/>
        </w:numPr>
      </w:pPr>
      <w:r>
        <w:t xml:space="preserve">Spanish, </w:t>
      </w:r>
    </w:p>
    <w:p w14:paraId="194043F3" w14:textId="77777777" w:rsidR="0085109B" w:rsidRDefault="0085109B" w:rsidP="0085109B">
      <w:pPr>
        <w:pStyle w:val="Bullet"/>
        <w:numPr>
          <w:ilvl w:val="1"/>
          <w:numId w:val="2"/>
        </w:numPr>
      </w:pPr>
      <w:r>
        <w:t xml:space="preserve">Italian, </w:t>
      </w:r>
    </w:p>
    <w:p w14:paraId="09BDEEA2" w14:textId="7F27143C" w:rsidR="0085109B" w:rsidRDefault="0085109B" w:rsidP="0085109B">
      <w:pPr>
        <w:pStyle w:val="Bullet"/>
        <w:numPr>
          <w:ilvl w:val="1"/>
          <w:numId w:val="2"/>
        </w:numPr>
      </w:pPr>
      <w:r>
        <w:t>Swedish.</w:t>
      </w:r>
    </w:p>
    <w:p w14:paraId="07FA6080" w14:textId="5E4686BD" w:rsidR="0085109B" w:rsidRDefault="0085109B" w:rsidP="0085109B">
      <w:pPr>
        <w:pStyle w:val="Bullet"/>
        <w:numPr>
          <w:ilvl w:val="0"/>
          <w:numId w:val="0"/>
        </w:numPr>
        <w:rPr>
          <w:b/>
          <w:bCs/>
        </w:rPr>
      </w:pPr>
    </w:p>
    <w:p w14:paraId="26434E2A" w14:textId="0DE717C2" w:rsidR="0085109B" w:rsidRDefault="0085109B" w:rsidP="0085109B">
      <w:pPr>
        <w:pStyle w:val="Bullet"/>
        <w:numPr>
          <w:ilvl w:val="0"/>
          <w:numId w:val="0"/>
        </w:numPr>
        <w:rPr>
          <w:b/>
          <w:bCs/>
        </w:rPr>
      </w:pPr>
      <w:r>
        <w:rPr>
          <w:b/>
          <w:bCs/>
        </w:rPr>
        <w:t>DCM User Interface</w:t>
      </w:r>
    </w:p>
    <w:p w14:paraId="552DEBD7" w14:textId="77777777" w:rsidR="0085109B" w:rsidRDefault="0085109B" w:rsidP="0085109B">
      <w:pPr>
        <w:pStyle w:val="Bullet"/>
      </w:pPr>
      <w:r>
        <w:t>The user interface is capable of the following:</w:t>
      </w:r>
    </w:p>
    <w:p w14:paraId="48E1D73B" w14:textId="68B57A93" w:rsidR="0085109B" w:rsidRDefault="0085109B" w:rsidP="00ED04F2">
      <w:pPr>
        <w:pStyle w:val="Bullet"/>
        <w:numPr>
          <w:ilvl w:val="1"/>
          <w:numId w:val="2"/>
        </w:numPr>
      </w:pPr>
      <w:r>
        <w:t>1. The user interface shall be capable of utilizing and managing windows for</w:t>
      </w:r>
      <w:r>
        <w:t xml:space="preserve"> </w:t>
      </w:r>
      <w:r>
        <w:t>display of text and graphics.</w:t>
      </w:r>
    </w:p>
    <w:p w14:paraId="1B0ACEBF" w14:textId="77777777" w:rsidR="0085109B" w:rsidRDefault="0085109B" w:rsidP="0085109B">
      <w:pPr>
        <w:pStyle w:val="Bullet"/>
        <w:numPr>
          <w:ilvl w:val="1"/>
          <w:numId w:val="2"/>
        </w:numPr>
      </w:pPr>
      <w:r>
        <w:t>2. The user interface shall be capable of processing user positioning and input</w:t>
      </w:r>
    </w:p>
    <w:p w14:paraId="08AA46D6" w14:textId="77777777" w:rsidR="0085109B" w:rsidRDefault="0085109B" w:rsidP="0085109B">
      <w:pPr>
        <w:pStyle w:val="Bullet"/>
        <w:numPr>
          <w:ilvl w:val="1"/>
          <w:numId w:val="2"/>
        </w:numPr>
      </w:pPr>
      <w:r>
        <w:t>buttons.</w:t>
      </w:r>
    </w:p>
    <w:p w14:paraId="22D10106" w14:textId="1F73C554" w:rsidR="0085109B" w:rsidRDefault="0085109B" w:rsidP="00940F8C">
      <w:pPr>
        <w:pStyle w:val="Bullet"/>
        <w:numPr>
          <w:ilvl w:val="1"/>
          <w:numId w:val="2"/>
        </w:numPr>
      </w:pPr>
      <w:r>
        <w:t>3. The user interface shall be capable of displaying all programmable parameters for review and modification.</w:t>
      </w:r>
    </w:p>
    <w:p w14:paraId="6CE1D39C" w14:textId="62976697" w:rsidR="0085109B" w:rsidRDefault="0085109B" w:rsidP="00D72E50">
      <w:pPr>
        <w:pStyle w:val="Bullet"/>
        <w:numPr>
          <w:ilvl w:val="1"/>
          <w:numId w:val="2"/>
        </w:numPr>
      </w:pPr>
      <w:r>
        <w:t>4. The user interface shall be capable of visually indicating when the DCM</w:t>
      </w:r>
      <w:r>
        <w:t xml:space="preserve"> </w:t>
      </w:r>
      <w:r>
        <w:t>and the device are communicating.</w:t>
      </w:r>
    </w:p>
    <w:p w14:paraId="5E132AC6" w14:textId="6B6389CD" w:rsidR="0085109B" w:rsidRDefault="0085109B" w:rsidP="00984D5D">
      <w:pPr>
        <w:pStyle w:val="Bullet"/>
        <w:numPr>
          <w:ilvl w:val="1"/>
          <w:numId w:val="2"/>
        </w:numPr>
      </w:pPr>
      <w:r>
        <w:t>5. The user interface shall be capable of visually indicating when telemetry</w:t>
      </w:r>
      <w:r>
        <w:t xml:space="preserve"> </w:t>
      </w:r>
      <w:r>
        <w:t>is lost due to the device being out of range.</w:t>
      </w:r>
    </w:p>
    <w:p w14:paraId="27187900" w14:textId="1A1B8A55" w:rsidR="0085109B" w:rsidRDefault="0085109B" w:rsidP="00F30032">
      <w:pPr>
        <w:pStyle w:val="Bullet"/>
        <w:numPr>
          <w:ilvl w:val="1"/>
          <w:numId w:val="2"/>
        </w:numPr>
      </w:pPr>
      <w:r>
        <w:t xml:space="preserve">6. </w:t>
      </w:r>
      <w:r>
        <w:t>The user interface shall be capable of visually indicating when telemetry</w:t>
      </w:r>
      <w:r>
        <w:t xml:space="preserve"> </w:t>
      </w:r>
      <w:r>
        <w:t>is lost due to noise.</w:t>
      </w:r>
    </w:p>
    <w:p w14:paraId="0995B05B" w14:textId="7793A0EC" w:rsidR="0085109B" w:rsidRDefault="0085109B" w:rsidP="00462146">
      <w:pPr>
        <w:pStyle w:val="Bullet"/>
        <w:numPr>
          <w:ilvl w:val="1"/>
          <w:numId w:val="2"/>
        </w:numPr>
      </w:pPr>
      <w:r>
        <w:t>7. The user interface shall be capable of visually indicating when a di</w:t>
      </w:r>
      <w:r>
        <w:t xml:space="preserve">fferent </w:t>
      </w:r>
      <w:r>
        <w:t>PACEMAKER device is approached than was previously interrogated.</w:t>
      </w:r>
    </w:p>
    <w:p w14:paraId="662F593F" w14:textId="77777777" w:rsidR="0085109B" w:rsidRDefault="0085109B" w:rsidP="0085109B">
      <w:pPr>
        <w:pStyle w:val="Bullet"/>
        <w:numPr>
          <w:ilvl w:val="0"/>
          <w:numId w:val="0"/>
        </w:numPr>
      </w:pPr>
    </w:p>
    <w:p w14:paraId="5CE23D68" w14:textId="105420FC" w:rsidR="0085109B" w:rsidRPr="0085109B" w:rsidRDefault="0085109B" w:rsidP="0085109B">
      <w:pPr>
        <w:pStyle w:val="Bullet"/>
        <w:numPr>
          <w:ilvl w:val="0"/>
          <w:numId w:val="0"/>
        </w:numPr>
        <w:rPr>
          <w:b/>
          <w:bCs/>
        </w:rPr>
      </w:pPr>
      <w:r>
        <w:rPr>
          <w:b/>
          <w:bCs/>
        </w:rPr>
        <w:t>DCM Utility Functions</w:t>
      </w:r>
    </w:p>
    <w:p w14:paraId="5782C59D" w14:textId="2EEEA6D1" w:rsidR="0085109B" w:rsidRDefault="0085109B" w:rsidP="0085109B">
      <w:pPr>
        <w:pStyle w:val="Bullet"/>
      </w:pPr>
      <w:r>
        <w:t xml:space="preserve">1. </w:t>
      </w:r>
      <w:r>
        <w:t>The About function displays the following:</w:t>
      </w:r>
    </w:p>
    <w:p w14:paraId="4EE3EC2E" w14:textId="6CD3C261" w:rsidR="0085109B" w:rsidRDefault="0085109B" w:rsidP="0085109B">
      <w:pPr>
        <w:pStyle w:val="Bullet"/>
        <w:numPr>
          <w:ilvl w:val="1"/>
          <w:numId w:val="2"/>
        </w:numPr>
      </w:pPr>
      <w:r>
        <w:t>Application model number</w:t>
      </w:r>
    </w:p>
    <w:p w14:paraId="18E879E1" w14:textId="117331E8" w:rsidR="0085109B" w:rsidRDefault="0085109B" w:rsidP="0085109B">
      <w:pPr>
        <w:pStyle w:val="Bullet"/>
        <w:numPr>
          <w:ilvl w:val="1"/>
          <w:numId w:val="2"/>
        </w:numPr>
      </w:pPr>
      <w:r>
        <w:t>Application software revision number currently in use</w:t>
      </w:r>
    </w:p>
    <w:p w14:paraId="2998660F" w14:textId="5593ADEE" w:rsidR="0085109B" w:rsidRDefault="0085109B" w:rsidP="0085109B">
      <w:pPr>
        <w:pStyle w:val="Bullet"/>
        <w:numPr>
          <w:ilvl w:val="1"/>
          <w:numId w:val="2"/>
        </w:numPr>
      </w:pPr>
      <w:r>
        <w:t>DCM serial number</w:t>
      </w:r>
    </w:p>
    <w:p w14:paraId="56902590" w14:textId="7CDEE368" w:rsidR="0085109B" w:rsidRDefault="0085109B" w:rsidP="0085109B">
      <w:pPr>
        <w:pStyle w:val="Bullet"/>
        <w:numPr>
          <w:ilvl w:val="1"/>
          <w:numId w:val="2"/>
        </w:numPr>
      </w:pPr>
      <w:r>
        <w:t>Institution name</w:t>
      </w:r>
    </w:p>
    <w:p w14:paraId="72FDF687" w14:textId="77777777" w:rsidR="0085109B" w:rsidRDefault="0085109B" w:rsidP="0085109B">
      <w:pPr>
        <w:pStyle w:val="Bullet"/>
      </w:pPr>
      <w:r>
        <w:t>2. The Set Clock function shall set the date and time of the device.</w:t>
      </w:r>
    </w:p>
    <w:p w14:paraId="33D29B88" w14:textId="4CD95CE9" w:rsidR="0085109B" w:rsidRDefault="0085109B" w:rsidP="00F604FD">
      <w:pPr>
        <w:pStyle w:val="Bullet"/>
      </w:pPr>
      <w:r>
        <w:lastRenderedPageBreak/>
        <w:t>3. The New Patient function shall allow a new device to be interrogated</w:t>
      </w:r>
      <w:r>
        <w:t xml:space="preserve"> </w:t>
      </w:r>
      <w:r>
        <w:t>without exiting the software application.</w:t>
      </w:r>
    </w:p>
    <w:p w14:paraId="797C406C" w14:textId="31A58E5E" w:rsidR="0085109B" w:rsidRDefault="0085109B" w:rsidP="0085109B">
      <w:pPr>
        <w:pStyle w:val="Bullet"/>
      </w:pPr>
      <w:r>
        <w:t>4. The Quit function shall end a telemetry session.</w:t>
      </w:r>
    </w:p>
    <w:p w14:paraId="06325635" w14:textId="77777777" w:rsidR="0085109B" w:rsidRDefault="0085109B" w:rsidP="0085109B">
      <w:pPr>
        <w:pStyle w:val="Bullet"/>
        <w:numPr>
          <w:ilvl w:val="0"/>
          <w:numId w:val="0"/>
        </w:numPr>
      </w:pPr>
    </w:p>
    <w:p w14:paraId="307A4ED6" w14:textId="54FBBF64" w:rsidR="0085109B" w:rsidRDefault="0085109B" w:rsidP="0085109B">
      <w:pPr>
        <w:pStyle w:val="Bullet"/>
        <w:numPr>
          <w:ilvl w:val="0"/>
          <w:numId w:val="0"/>
        </w:numPr>
        <w:rPr>
          <w:b/>
          <w:bCs/>
        </w:rPr>
      </w:pPr>
      <w:r>
        <w:rPr>
          <w:b/>
          <w:bCs/>
        </w:rPr>
        <w:t>DCM Printed Reports</w:t>
      </w:r>
    </w:p>
    <w:p w14:paraId="092343AF" w14:textId="77777777" w:rsidR="0085109B" w:rsidRDefault="0085109B" w:rsidP="0085109B">
      <w:pPr>
        <w:pStyle w:val="Bullet"/>
      </w:pPr>
      <w:r>
        <w:t>The following parameter and status reports are available at the user’s request:</w:t>
      </w:r>
    </w:p>
    <w:p w14:paraId="28E84361" w14:textId="77777777" w:rsidR="0085109B" w:rsidRDefault="0085109B" w:rsidP="0085109B">
      <w:pPr>
        <w:pStyle w:val="Bullet"/>
        <w:numPr>
          <w:ilvl w:val="1"/>
          <w:numId w:val="2"/>
        </w:numPr>
      </w:pPr>
      <w:r>
        <w:t>1. A Bradycardia Parameters Report shall be available.</w:t>
      </w:r>
    </w:p>
    <w:p w14:paraId="716D998E" w14:textId="77777777" w:rsidR="0085109B" w:rsidRDefault="0085109B" w:rsidP="0085109B">
      <w:pPr>
        <w:pStyle w:val="Bullet"/>
        <w:numPr>
          <w:ilvl w:val="1"/>
          <w:numId w:val="2"/>
        </w:numPr>
      </w:pPr>
      <w:r>
        <w:t>2. A Temporary Parameters Report shall be available.</w:t>
      </w:r>
    </w:p>
    <w:p w14:paraId="14A8DB11" w14:textId="77777777" w:rsidR="0085109B" w:rsidRDefault="0085109B" w:rsidP="0085109B">
      <w:pPr>
        <w:pStyle w:val="Bullet"/>
        <w:numPr>
          <w:ilvl w:val="1"/>
          <w:numId w:val="2"/>
        </w:numPr>
      </w:pPr>
      <w:r>
        <w:t>3. An Implant Data Report shall be available.</w:t>
      </w:r>
    </w:p>
    <w:p w14:paraId="2CE8E608" w14:textId="77777777" w:rsidR="0085109B" w:rsidRDefault="0085109B" w:rsidP="0085109B">
      <w:pPr>
        <w:pStyle w:val="Bullet"/>
        <w:numPr>
          <w:ilvl w:val="1"/>
          <w:numId w:val="2"/>
        </w:numPr>
      </w:pPr>
      <w:r>
        <w:t>4. A Threshold Test Results Report shall be available.</w:t>
      </w:r>
    </w:p>
    <w:p w14:paraId="7DCD85FD" w14:textId="77777777" w:rsidR="0085109B" w:rsidRDefault="0085109B" w:rsidP="0085109B">
      <w:pPr>
        <w:pStyle w:val="Bullet"/>
        <w:numPr>
          <w:ilvl w:val="1"/>
          <w:numId w:val="2"/>
        </w:numPr>
      </w:pPr>
      <w:r>
        <w:t>5. A Measured Data Report shall be available.</w:t>
      </w:r>
    </w:p>
    <w:p w14:paraId="509A26E2" w14:textId="77777777" w:rsidR="0085109B" w:rsidRDefault="0085109B" w:rsidP="0085109B">
      <w:pPr>
        <w:pStyle w:val="Bullet"/>
        <w:numPr>
          <w:ilvl w:val="1"/>
          <w:numId w:val="2"/>
        </w:numPr>
      </w:pPr>
      <w:r>
        <w:t>6. A Marker Legend Report shall be available.</w:t>
      </w:r>
    </w:p>
    <w:p w14:paraId="44D27C33" w14:textId="77777777" w:rsidR="0085109B" w:rsidRDefault="0085109B" w:rsidP="0085109B">
      <w:pPr>
        <w:pStyle w:val="Bullet"/>
        <w:numPr>
          <w:ilvl w:val="1"/>
          <w:numId w:val="2"/>
        </w:numPr>
      </w:pPr>
      <w:r>
        <w:t>7. A Session Net Change Report shall be available.</w:t>
      </w:r>
    </w:p>
    <w:p w14:paraId="2B63DD86" w14:textId="4C95F174" w:rsidR="0085109B" w:rsidRDefault="0085109B" w:rsidP="00BC06C1">
      <w:pPr>
        <w:pStyle w:val="Bullet"/>
        <w:numPr>
          <w:ilvl w:val="1"/>
          <w:numId w:val="2"/>
        </w:numPr>
      </w:pPr>
      <w:r>
        <w:t>8. A Final Report shall be available. This will consist of the Measured Data,</w:t>
      </w:r>
      <w:r>
        <w:t xml:space="preserve"> </w:t>
      </w:r>
      <w:r>
        <w:t>Threshold Test, Trending, Histograms, Implant Data, and Net Change</w:t>
      </w:r>
      <w:r>
        <w:t xml:space="preserve"> </w:t>
      </w:r>
      <w:r>
        <w:t>reports.</w:t>
      </w:r>
    </w:p>
    <w:p w14:paraId="4B52BD31" w14:textId="348DE88F" w:rsidR="0085109B" w:rsidRDefault="0085109B" w:rsidP="00382C46">
      <w:pPr>
        <w:pStyle w:val="Bullet"/>
      </w:pPr>
      <w:r>
        <w:t>The following bradycardia diagnostic reports are available at the user’s request:</w:t>
      </w:r>
    </w:p>
    <w:p w14:paraId="304014B9" w14:textId="77777777" w:rsidR="0085109B" w:rsidRDefault="0085109B" w:rsidP="0085109B">
      <w:pPr>
        <w:pStyle w:val="Bullet"/>
        <w:numPr>
          <w:ilvl w:val="1"/>
          <w:numId w:val="2"/>
        </w:numPr>
      </w:pPr>
      <w:r>
        <w:t>1. A Rate Histogram Report shall be available.</w:t>
      </w:r>
    </w:p>
    <w:p w14:paraId="15355B41" w14:textId="2567BC73" w:rsidR="0085109B" w:rsidRDefault="0085109B" w:rsidP="0085109B">
      <w:pPr>
        <w:pStyle w:val="Bullet"/>
        <w:numPr>
          <w:ilvl w:val="1"/>
          <w:numId w:val="2"/>
        </w:numPr>
      </w:pPr>
      <w:r>
        <w:t>2. A Trending Report shall be available.</w:t>
      </w:r>
    </w:p>
    <w:p w14:paraId="6964836B" w14:textId="77777777" w:rsidR="0085109B" w:rsidRDefault="0085109B" w:rsidP="0085109B">
      <w:pPr>
        <w:pStyle w:val="Bullet"/>
      </w:pPr>
      <w:r>
        <w:t>Each report shall contain the following header information:</w:t>
      </w:r>
    </w:p>
    <w:p w14:paraId="50127C42" w14:textId="77777777" w:rsidR="0085109B" w:rsidRDefault="0085109B" w:rsidP="0085109B">
      <w:pPr>
        <w:pStyle w:val="Bullet"/>
        <w:numPr>
          <w:ilvl w:val="1"/>
          <w:numId w:val="2"/>
        </w:numPr>
      </w:pPr>
      <w:r>
        <w:t>1. Institution name</w:t>
      </w:r>
    </w:p>
    <w:p w14:paraId="7035C864" w14:textId="77777777" w:rsidR="0085109B" w:rsidRDefault="0085109B" w:rsidP="0085109B">
      <w:pPr>
        <w:pStyle w:val="Bullet"/>
        <w:numPr>
          <w:ilvl w:val="1"/>
          <w:numId w:val="2"/>
        </w:numPr>
      </w:pPr>
      <w:r>
        <w:t>2. Date and time of report printing</w:t>
      </w:r>
    </w:p>
    <w:p w14:paraId="5A558B0E" w14:textId="77777777" w:rsidR="0085109B" w:rsidRDefault="0085109B" w:rsidP="0085109B">
      <w:pPr>
        <w:pStyle w:val="Bullet"/>
        <w:numPr>
          <w:ilvl w:val="1"/>
          <w:numId w:val="2"/>
        </w:numPr>
      </w:pPr>
      <w:r>
        <w:t>3. Device model and serial number</w:t>
      </w:r>
    </w:p>
    <w:p w14:paraId="1EC47320" w14:textId="77777777" w:rsidR="0085109B" w:rsidRDefault="0085109B" w:rsidP="0085109B">
      <w:pPr>
        <w:pStyle w:val="Bullet"/>
        <w:numPr>
          <w:ilvl w:val="1"/>
          <w:numId w:val="2"/>
        </w:numPr>
      </w:pPr>
      <w:r>
        <w:t>4. DCM serial number</w:t>
      </w:r>
    </w:p>
    <w:p w14:paraId="718160B3" w14:textId="77777777" w:rsidR="0085109B" w:rsidRDefault="0085109B" w:rsidP="0085109B">
      <w:pPr>
        <w:pStyle w:val="Bullet"/>
        <w:numPr>
          <w:ilvl w:val="1"/>
          <w:numId w:val="2"/>
        </w:numPr>
      </w:pPr>
      <w:r>
        <w:t>5. Application model and version number</w:t>
      </w:r>
    </w:p>
    <w:p w14:paraId="2C914D6B" w14:textId="0B679736" w:rsidR="0085109B" w:rsidRDefault="0085109B" w:rsidP="0085109B">
      <w:pPr>
        <w:pStyle w:val="Bullet"/>
        <w:numPr>
          <w:ilvl w:val="1"/>
          <w:numId w:val="2"/>
        </w:numPr>
      </w:pPr>
      <w:r>
        <w:t>6. Report name</w:t>
      </w:r>
    </w:p>
    <w:p w14:paraId="5CA24CA0" w14:textId="77777777" w:rsidR="0085109B" w:rsidRDefault="0085109B" w:rsidP="0085109B">
      <w:pPr>
        <w:pStyle w:val="Bullet"/>
        <w:numPr>
          <w:ilvl w:val="0"/>
          <w:numId w:val="0"/>
        </w:numPr>
      </w:pPr>
    </w:p>
    <w:p w14:paraId="3495B88E" w14:textId="79CCE732" w:rsidR="0085109B" w:rsidRDefault="0085109B" w:rsidP="0085109B">
      <w:pPr>
        <w:pStyle w:val="Bullet"/>
        <w:numPr>
          <w:ilvl w:val="0"/>
          <w:numId w:val="0"/>
        </w:numPr>
        <w:rPr>
          <w:b/>
          <w:bCs/>
        </w:rPr>
      </w:pPr>
      <w:r>
        <w:rPr>
          <w:b/>
          <w:bCs/>
        </w:rPr>
        <w:t>DCM Strip Chart Recording Support</w:t>
      </w:r>
    </w:p>
    <w:p w14:paraId="2FF9DA6F" w14:textId="55EC7325" w:rsidR="0033740B" w:rsidRDefault="0033740B" w:rsidP="00FE4404">
      <w:pPr>
        <w:pStyle w:val="Bullet"/>
      </w:pPr>
      <w:r>
        <w:t xml:space="preserve">1. </w:t>
      </w:r>
      <w:r>
        <w:t>The DCM shall be capable of displaying real time and surface ECG data,</w:t>
      </w:r>
      <w:r>
        <w:t xml:space="preserve"> </w:t>
      </w:r>
      <w:r>
        <w:t>which shall be accomplished using the DCM’s internal monitor.</w:t>
      </w:r>
    </w:p>
    <w:p w14:paraId="63E286F2" w14:textId="534CE7D3" w:rsidR="0033740B" w:rsidRDefault="0033740B" w:rsidP="00532EBC">
      <w:pPr>
        <w:pStyle w:val="Bullet"/>
      </w:pPr>
      <w:r>
        <w:t>2. The system shall be capable of displaying up to three Real-Time traces</w:t>
      </w:r>
      <w:r>
        <w:t xml:space="preserve"> </w:t>
      </w:r>
      <w:r>
        <w:t>(2 Telemetered, 1 Surface ECG), along with an annotation for display of</w:t>
      </w:r>
      <w:r>
        <w:t xml:space="preserve"> </w:t>
      </w:r>
      <w:r>
        <w:t>event markers, in a scrollable fashion.</w:t>
      </w:r>
    </w:p>
    <w:p w14:paraId="6D545789" w14:textId="1F222356" w:rsidR="0033740B" w:rsidRDefault="0033740B" w:rsidP="005A2B4C">
      <w:pPr>
        <w:pStyle w:val="Bullet"/>
      </w:pPr>
      <w:r>
        <w:t>3. The DCM shall use the DCM’s internal strip chart recorder to provide a</w:t>
      </w:r>
      <w:r>
        <w:t xml:space="preserve"> </w:t>
      </w:r>
      <w:r>
        <w:t>means of printing combinations of real time data.</w:t>
      </w:r>
    </w:p>
    <w:p w14:paraId="752838D7" w14:textId="6DD9B5B1" w:rsidR="0033740B" w:rsidRDefault="0033740B" w:rsidP="00842ACD">
      <w:pPr>
        <w:pStyle w:val="Bullet"/>
      </w:pPr>
      <w:r>
        <w:t>4. The DCM shall be capable of printing real time telemetered data and a</w:t>
      </w:r>
      <w:r>
        <w:t xml:space="preserve"> </w:t>
      </w:r>
      <w:r>
        <w:t>surface ECG.</w:t>
      </w:r>
    </w:p>
    <w:p w14:paraId="57AE59CE" w14:textId="2590C89A" w:rsidR="0033740B" w:rsidRDefault="0033740B" w:rsidP="0033740B">
      <w:pPr>
        <w:pStyle w:val="Bullet"/>
      </w:pPr>
      <w:r>
        <w:t>5. The printer shall be capable of simultaneously printing up to three real</w:t>
      </w:r>
      <w:r>
        <w:t>-</w:t>
      </w:r>
      <w:r>
        <w:t>time traces, along with full annotation for display of event markers.</w:t>
      </w:r>
    </w:p>
    <w:p w14:paraId="61B06BC2" w14:textId="77777777" w:rsidR="0033740B" w:rsidRDefault="0033740B" w:rsidP="0033740B">
      <w:pPr>
        <w:pStyle w:val="Bullet"/>
        <w:numPr>
          <w:ilvl w:val="0"/>
          <w:numId w:val="0"/>
        </w:numPr>
      </w:pPr>
    </w:p>
    <w:p w14:paraId="7B23857B" w14:textId="486ED4FD" w:rsidR="0033740B" w:rsidRDefault="0033740B" w:rsidP="0033740B">
      <w:pPr>
        <w:pStyle w:val="Heading3"/>
      </w:pPr>
      <w:bookmarkStart w:id="28" w:name="_Toc148121978"/>
      <w:r>
        <w:t>Pacing Pulse (Simulink)</w:t>
      </w:r>
      <w:bookmarkEnd w:id="28"/>
    </w:p>
    <w:p w14:paraId="62967393" w14:textId="63AD9068" w:rsidR="0033740B" w:rsidRDefault="0033740B" w:rsidP="0033740B">
      <w:pPr>
        <w:rPr>
          <w:b/>
          <w:bCs/>
        </w:rPr>
      </w:pPr>
      <w:r>
        <w:rPr>
          <w:b/>
          <w:bCs/>
        </w:rPr>
        <w:t>Pacing Pulse</w:t>
      </w:r>
    </w:p>
    <w:p w14:paraId="67DD9E2A" w14:textId="14F711F1" w:rsidR="0033740B" w:rsidRDefault="0033740B" w:rsidP="00254C98">
      <w:pPr>
        <w:pStyle w:val="Bullet"/>
      </w:pPr>
      <w:r>
        <w:t>The device shall output pulses with programmable voltages and widths (atrial</w:t>
      </w:r>
      <w:r>
        <w:t xml:space="preserve"> </w:t>
      </w:r>
      <w:r>
        <w:t>and ventricular) which provide electrical stimulation to the heart for pacing.</w:t>
      </w:r>
    </w:p>
    <w:p w14:paraId="7039ECEF" w14:textId="77777777" w:rsidR="0033740B" w:rsidRDefault="0033740B" w:rsidP="0033740B">
      <w:pPr>
        <w:pStyle w:val="Bullet"/>
        <w:numPr>
          <w:ilvl w:val="0"/>
          <w:numId w:val="0"/>
        </w:numPr>
        <w:rPr>
          <w:b/>
          <w:bCs/>
        </w:rPr>
      </w:pPr>
    </w:p>
    <w:p w14:paraId="3C099FA1" w14:textId="73391725" w:rsidR="0033740B" w:rsidRPr="0033740B" w:rsidRDefault="0033740B" w:rsidP="0033740B">
      <w:pPr>
        <w:pStyle w:val="Bullet"/>
        <w:numPr>
          <w:ilvl w:val="0"/>
          <w:numId w:val="0"/>
        </w:numPr>
        <w:rPr>
          <w:b/>
          <w:bCs/>
        </w:rPr>
      </w:pPr>
      <w:r w:rsidRPr="0033740B">
        <w:rPr>
          <w:b/>
          <w:bCs/>
        </w:rPr>
        <w:t>Pulse Amplitude</w:t>
      </w:r>
    </w:p>
    <w:p w14:paraId="505152A5" w14:textId="236B173A" w:rsidR="0033740B" w:rsidRDefault="0033740B" w:rsidP="00E12B3E">
      <w:pPr>
        <w:pStyle w:val="Bullet"/>
      </w:pPr>
      <w:r>
        <w:lastRenderedPageBreak/>
        <w:t>The atrial and ventricular pacing pulse amplitudes shall be independently programmable.</w:t>
      </w:r>
    </w:p>
    <w:p w14:paraId="468FED44" w14:textId="77777777" w:rsidR="0033740B" w:rsidRDefault="0033740B" w:rsidP="0033740B">
      <w:pPr>
        <w:pStyle w:val="Bullet"/>
        <w:numPr>
          <w:ilvl w:val="0"/>
          <w:numId w:val="0"/>
        </w:numPr>
      </w:pPr>
    </w:p>
    <w:p w14:paraId="55C9B383" w14:textId="5062E45D" w:rsidR="0033740B" w:rsidRPr="0033740B" w:rsidRDefault="0033740B" w:rsidP="0033740B">
      <w:pPr>
        <w:pStyle w:val="Bullet"/>
        <w:numPr>
          <w:ilvl w:val="0"/>
          <w:numId w:val="0"/>
        </w:numPr>
        <w:rPr>
          <w:b/>
          <w:bCs/>
        </w:rPr>
      </w:pPr>
      <w:r w:rsidRPr="0033740B">
        <w:rPr>
          <w:b/>
          <w:bCs/>
        </w:rPr>
        <w:t>Pulse Width</w:t>
      </w:r>
    </w:p>
    <w:p w14:paraId="35F89802" w14:textId="77777777" w:rsidR="0033740B" w:rsidRDefault="0033740B" w:rsidP="0033740B">
      <w:pPr>
        <w:pStyle w:val="Bullet"/>
      </w:pPr>
      <w:r>
        <w:t>The atrial and ventricular pacing pulse width shall be independently programmable.</w:t>
      </w:r>
    </w:p>
    <w:p w14:paraId="3B19F546" w14:textId="77777777" w:rsidR="0033740B" w:rsidRDefault="0033740B" w:rsidP="0033740B">
      <w:pPr>
        <w:pStyle w:val="Bullet"/>
        <w:numPr>
          <w:ilvl w:val="0"/>
          <w:numId w:val="0"/>
        </w:numPr>
      </w:pPr>
    </w:p>
    <w:p w14:paraId="1CEC6264" w14:textId="10AF95FE" w:rsidR="0033740B" w:rsidRPr="0033740B" w:rsidRDefault="0033740B" w:rsidP="0033740B">
      <w:pPr>
        <w:pStyle w:val="Bullet"/>
        <w:numPr>
          <w:ilvl w:val="0"/>
          <w:numId w:val="0"/>
        </w:numPr>
        <w:rPr>
          <w:b/>
          <w:bCs/>
        </w:rPr>
      </w:pPr>
      <w:r w:rsidRPr="0033740B">
        <w:rPr>
          <w:b/>
          <w:bCs/>
        </w:rPr>
        <w:t>Rate Sensing</w:t>
      </w:r>
    </w:p>
    <w:p w14:paraId="33874BC1" w14:textId="77777777" w:rsidR="0033740B" w:rsidRDefault="0033740B" w:rsidP="0033740B">
      <w:pPr>
        <w:pStyle w:val="Bullet"/>
      </w:pPr>
      <w:r>
        <w:t>Rate sensing shall be accomplished using bipolar electrodes and sensing circuits.</w:t>
      </w:r>
    </w:p>
    <w:p w14:paraId="766356C5" w14:textId="78864A91" w:rsidR="0033740B" w:rsidRDefault="0033740B" w:rsidP="006B6021">
      <w:pPr>
        <w:pStyle w:val="Bullet"/>
      </w:pPr>
      <w:r>
        <w:t>All rate detection decisions shall be based on the measured cardiac cycle lengths</w:t>
      </w:r>
      <w:r>
        <w:t xml:space="preserve"> </w:t>
      </w:r>
      <w:r>
        <w:t>of the sensed rhythm. Rate shall be evaluated on an interval-by-interval basis.</w:t>
      </w:r>
    </w:p>
    <w:p w14:paraId="16C2D74C" w14:textId="77777777" w:rsidR="0033740B" w:rsidRDefault="0033740B" w:rsidP="0033740B">
      <w:pPr>
        <w:pStyle w:val="Bullet"/>
        <w:numPr>
          <w:ilvl w:val="0"/>
          <w:numId w:val="0"/>
        </w:numPr>
      </w:pPr>
    </w:p>
    <w:p w14:paraId="5C04C1E5" w14:textId="218C14E4" w:rsidR="0033740B" w:rsidRPr="0033740B" w:rsidRDefault="0033740B" w:rsidP="0033740B">
      <w:pPr>
        <w:pStyle w:val="Bullet"/>
        <w:numPr>
          <w:ilvl w:val="0"/>
          <w:numId w:val="0"/>
        </w:numPr>
        <w:rPr>
          <w:b/>
          <w:bCs/>
        </w:rPr>
      </w:pPr>
      <w:r w:rsidRPr="0033740B">
        <w:rPr>
          <w:b/>
          <w:bCs/>
        </w:rPr>
        <w:t>Sensitivity Adjustment</w:t>
      </w:r>
    </w:p>
    <w:p w14:paraId="04F8F7E2" w14:textId="361E2114" w:rsidR="0033740B" w:rsidRDefault="0033740B" w:rsidP="00894684">
      <w:pPr>
        <w:pStyle w:val="Bullet"/>
      </w:pPr>
      <w:r>
        <w:t>A means shall be provided for the physician to manually adjust the sensing</w:t>
      </w:r>
      <w:r>
        <w:t xml:space="preserve"> </w:t>
      </w:r>
      <w:r>
        <w:t>threshold of the device for both the ventricular and atrial sense channels.</w:t>
      </w:r>
    </w:p>
    <w:p w14:paraId="2133A7D7" w14:textId="77777777" w:rsidR="0033740B" w:rsidRDefault="0033740B" w:rsidP="0033740B">
      <w:pPr>
        <w:pStyle w:val="Bullet"/>
        <w:numPr>
          <w:ilvl w:val="0"/>
          <w:numId w:val="0"/>
        </w:numPr>
      </w:pPr>
    </w:p>
    <w:p w14:paraId="76FB0C93" w14:textId="001680BE" w:rsidR="0033740B" w:rsidRDefault="0033740B" w:rsidP="0033740B">
      <w:pPr>
        <w:pStyle w:val="Heading3"/>
      </w:pPr>
      <w:bookmarkStart w:id="29" w:name="_Toc148121979"/>
      <w:r>
        <w:t>Bradycardia Operating Modes</w:t>
      </w:r>
      <w:bookmarkEnd w:id="29"/>
    </w:p>
    <w:p w14:paraId="212156CF" w14:textId="77777777" w:rsidR="0033740B" w:rsidRDefault="0033740B" w:rsidP="0033740B">
      <w:pPr>
        <w:pStyle w:val="Bullet"/>
      </w:pPr>
      <w:r>
        <w:t xml:space="preserve">The following bradycardia operating modes shall be programmable: </w:t>
      </w:r>
    </w:p>
    <w:p w14:paraId="465E3ED5" w14:textId="77777777" w:rsidR="0033740B" w:rsidRDefault="0033740B" w:rsidP="0033740B">
      <w:pPr>
        <w:pStyle w:val="Bullet"/>
        <w:numPr>
          <w:ilvl w:val="1"/>
          <w:numId w:val="2"/>
        </w:numPr>
      </w:pPr>
      <w:r>
        <w:t>O</w:t>
      </w:r>
      <w:r>
        <w:t>ff</w:t>
      </w:r>
      <w:r>
        <w:t xml:space="preserve">, </w:t>
      </w:r>
    </w:p>
    <w:p w14:paraId="33AF6C17" w14:textId="170C1A6B" w:rsidR="0033740B" w:rsidRDefault="0033740B" w:rsidP="0033740B">
      <w:pPr>
        <w:pStyle w:val="Bullet"/>
        <w:numPr>
          <w:ilvl w:val="1"/>
          <w:numId w:val="2"/>
        </w:numPr>
      </w:pPr>
      <w:r>
        <w:t>DDDR,</w:t>
      </w:r>
    </w:p>
    <w:p w14:paraId="56C2E0DD" w14:textId="77777777" w:rsidR="0033740B" w:rsidRDefault="0033740B" w:rsidP="0033740B">
      <w:pPr>
        <w:pStyle w:val="Bullet"/>
        <w:numPr>
          <w:ilvl w:val="1"/>
          <w:numId w:val="2"/>
        </w:numPr>
      </w:pPr>
      <w:r>
        <w:t xml:space="preserve">VDDR, </w:t>
      </w:r>
    </w:p>
    <w:p w14:paraId="6BBD17E2" w14:textId="77777777" w:rsidR="0033740B" w:rsidRDefault="0033740B" w:rsidP="0033740B">
      <w:pPr>
        <w:pStyle w:val="Bullet"/>
        <w:numPr>
          <w:ilvl w:val="1"/>
          <w:numId w:val="2"/>
        </w:numPr>
      </w:pPr>
      <w:r>
        <w:t xml:space="preserve">DDIR, </w:t>
      </w:r>
    </w:p>
    <w:p w14:paraId="458EB03F" w14:textId="77777777" w:rsidR="0033740B" w:rsidRDefault="0033740B" w:rsidP="0033740B">
      <w:pPr>
        <w:pStyle w:val="Bullet"/>
        <w:numPr>
          <w:ilvl w:val="1"/>
          <w:numId w:val="2"/>
        </w:numPr>
      </w:pPr>
      <w:r>
        <w:t xml:space="preserve">DOOR, </w:t>
      </w:r>
    </w:p>
    <w:p w14:paraId="04333A65" w14:textId="77777777" w:rsidR="0033740B" w:rsidRDefault="0033740B" w:rsidP="0033740B">
      <w:pPr>
        <w:pStyle w:val="Bullet"/>
        <w:numPr>
          <w:ilvl w:val="1"/>
          <w:numId w:val="2"/>
        </w:numPr>
      </w:pPr>
      <w:r>
        <w:t xml:space="preserve">VOOR, </w:t>
      </w:r>
    </w:p>
    <w:p w14:paraId="7B3D9CEF" w14:textId="77777777" w:rsidR="0033740B" w:rsidRDefault="0033740B" w:rsidP="0033740B">
      <w:pPr>
        <w:pStyle w:val="Bullet"/>
        <w:numPr>
          <w:ilvl w:val="1"/>
          <w:numId w:val="2"/>
        </w:numPr>
      </w:pPr>
      <w:r>
        <w:t xml:space="preserve">AOOR, </w:t>
      </w:r>
    </w:p>
    <w:p w14:paraId="5EBA22F2" w14:textId="77777777" w:rsidR="0033740B" w:rsidRDefault="0033740B" w:rsidP="0033740B">
      <w:pPr>
        <w:pStyle w:val="Bullet"/>
        <w:numPr>
          <w:ilvl w:val="1"/>
          <w:numId w:val="2"/>
        </w:numPr>
      </w:pPr>
      <w:r>
        <w:t xml:space="preserve">VVIR, </w:t>
      </w:r>
    </w:p>
    <w:p w14:paraId="721A7B6D" w14:textId="77777777" w:rsidR="0033740B" w:rsidRDefault="0033740B" w:rsidP="0033740B">
      <w:pPr>
        <w:pStyle w:val="Bullet"/>
        <w:numPr>
          <w:ilvl w:val="1"/>
          <w:numId w:val="2"/>
        </w:numPr>
      </w:pPr>
      <w:r>
        <w:t xml:space="preserve">AAIR, </w:t>
      </w:r>
    </w:p>
    <w:p w14:paraId="35C37866" w14:textId="77777777" w:rsidR="0033740B" w:rsidRDefault="0033740B" w:rsidP="0033740B">
      <w:pPr>
        <w:pStyle w:val="Bullet"/>
        <w:numPr>
          <w:ilvl w:val="1"/>
          <w:numId w:val="2"/>
        </w:numPr>
      </w:pPr>
      <w:r>
        <w:t>DDD,</w:t>
      </w:r>
    </w:p>
    <w:p w14:paraId="4480570C" w14:textId="77777777" w:rsidR="0033740B" w:rsidRDefault="0033740B" w:rsidP="0033740B">
      <w:pPr>
        <w:pStyle w:val="Bullet"/>
        <w:numPr>
          <w:ilvl w:val="1"/>
          <w:numId w:val="2"/>
        </w:numPr>
      </w:pPr>
      <w:r>
        <w:t xml:space="preserve">VDD, </w:t>
      </w:r>
    </w:p>
    <w:p w14:paraId="0C358848" w14:textId="77777777" w:rsidR="0033740B" w:rsidRDefault="0033740B" w:rsidP="0033740B">
      <w:pPr>
        <w:pStyle w:val="Bullet"/>
        <w:numPr>
          <w:ilvl w:val="1"/>
          <w:numId w:val="2"/>
        </w:numPr>
      </w:pPr>
      <w:r>
        <w:t xml:space="preserve">DDI, </w:t>
      </w:r>
    </w:p>
    <w:p w14:paraId="6BD26FB1" w14:textId="0A9834FD" w:rsidR="0033740B" w:rsidRDefault="0033740B" w:rsidP="0033740B">
      <w:pPr>
        <w:pStyle w:val="Bullet"/>
        <w:numPr>
          <w:ilvl w:val="1"/>
          <w:numId w:val="2"/>
        </w:numPr>
      </w:pPr>
      <w:r>
        <w:t>DOO,</w:t>
      </w:r>
    </w:p>
    <w:p w14:paraId="0588488D" w14:textId="77777777" w:rsidR="0033740B" w:rsidRDefault="0033740B" w:rsidP="0033740B">
      <w:pPr>
        <w:pStyle w:val="Bullet"/>
        <w:numPr>
          <w:ilvl w:val="1"/>
          <w:numId w:val="2"/>
        </w:numPr>
      </w:pPr>
      <w:r>
        <w:t xml:space="preserve">VOO, </w:t>
      </w:r>
    </w:p>
    <w:p w14:paraId="26C20B58" w14:textId="77777777" w:rsidR="0033740B" w:rsidRDefault="0033740B" w:rsidP="0033740B">
      <w:pPr>
        <w:pStyle w:val="Bullet"/>
        <w:numPr>
          <w:ilvl w:val="1"/>
          <w:numId w:val="2"/>
        </w:numPr>
      </w:pPr>
      <w:r>
        <w:t xml:space="preserve">AOO, </w:t>
      </w:r>
    </w:p>
    <w:p w14:paraId="315D7954" w14:textId="77777777" w:rsidR="0033740B" w:rsidRDefault="0033740B" w:rsidP="0033740B">
      <w:pPr>
        <w:pStyle w:val="Bullet"/>
        <w:numPr>
          <w:ilvl w:val="1"/>
          <w:numId w:val="2"/>
        </w:numPr>
      </w:pPr>
      <w:r>
        <w:t xml:space="preserve">VVI, </w:t>
      </w:r>
    </w:p>
    <w:p w14:paraId="3A13BA4D" w14:textId="77777777" w:rsidR="0033740B" w:rsidRDefault="0033740B" w:rsidP="0033740B">
      <w:pPr>
        <w:pStyle w:val="Bullet"/>
        <w:numPr>
          <w:ilvl w:val="1"/>
          <w:numId w:val="2"/>
        </w:numPr>
      </w:pPr>
      <w:r>
        <w:t xml:space="preserve">AAI, </w:t>
      </w:r>
    </w:p>
    <w:p w14:paraId="77658CB0" w14:textId="77777777" w:rsidR="0033740B" w:rsidRDefault="0033740B" w:rsidP="0033740B">
      <w:pPr>
        <w:pStyle w:val="Bullet"/>
        <w:numPr>
          <w:ilvl w:val="1"/>
          <w:numId w:val="2"/>
        </w:numPr>
      </w:pPr>
      <w:r>
        <w:t xml:space="preserve">VVT </w:t>
      </w:r>
    </w:p>
    <w:p w14:paraId="0313C221" w14:textId="71CD98A3" w:rsidR="0033740B" w:rsidRDefault="0033740B" w:rsidP="0033740B">
      <w:pPr>
        <w:pStyle w:val="Bullet"/>
        <w:numPr>
          <w:ilvl w:val="1"/>
          <w:numId w:val="2"/>
        </w:numPr>
      </w:pPr>
      <w:r>
        <w:t>AAT.</w:t>
      </w:r>
    </w:p>
    <w:p w14:paraId="5B838C7A" w14:textId="77777777" w:rsidR="0033740B" w:rsidRDefault="0033740B" w:rsidP="0033740B">
      <w:pPr>
        <w:pStyle w:val="Bullet"/>
      </w:pPr>
      <w:r>
        <w:t xml:space="preserve">Temporary Operation modes: </w:t>
      </w:r>
    </w:p>
    <w:p w14:paraId="00C2C031" w14:textId="77777777" w:rsidR="0033740B" w:rsidRDefault="0033740B" w:rsidP="0033740B">
      <w:pPr>
        <w:pStyle w:val="Bullet"/>
        <w:numPr>
          <w:ilvl w:val="1"/>
          <w:numId w:val="2"/>
        </w:numPr>
      </w:pPr>
      <w:r>
        <w:t xml:space="preserve">OVO, </w:t>
      </w:r>
    </w:p>
    <w:p w14:paraId="14BA6F33" w14:textId="77777777" w:rsidR="0033740B" w:rsidRDefault="0033740B" w:rsidP="0033740B">
      <w:pPr>
        <w:pStyle w:val="Bullet"/>
        <w:numPr>
          <w:ilvl w:val="1"/>
          <w:numId w:val="2"/>
        </w:numPr>
      </w:pPr>
      <w:r>
        <w:t xml:space="preserve">OAO, </w:t>
      </w:r>
    </w:p>
    <w:p w14:paraId="173CC2AC" w14:textId="77777777" w:rsidR="0033740B" w:rsidRDefault="0033740B" w:rsidP="0033740B">
      <w:pPr>
        <w:pStyle w:val="Bullet"/>
        <w:numPr>
          <w:ilvl w:val="1"/>
          <w:numId w:val="2"/>
        </w:numPr>
      </w:pPr>
      <w:r>
        <w:t xml:space="preserve">ODO, </w:t>
      </w:r>
    </w:p>
    <w:p w14:paraId="41F5E81F" w14:textId="63C16B11" w:rsidR="0033740B" w:rsidRDefault="0033740B" w:rsidP="00CE3C21">
      <w:pPr>
        <w:pStyle w:val="Bullet"/>
        <w:numPr>
          <w:ilvl w:val="1"/>
          <w:numId w:val="2"/>
        </w:numPr>
      </w:pPr>
      <w:r>
        <w:t>OOO</w:t>
      </w:r>
    </w:p>
    <w:p w14:paraId="762221E1" w14:textId="4DB5E396" w:rsidR="0033740B" w:rsidRDefault="0033740B" w:rsidP="0033740B">
      <w:pPr>
        <w:pStyle w:val="Bullet"/>
      </w:pPr>
      <w:r w:rsidRPr="0033740B">
        <w:lastRenderedPageBreak/>
        <w:drawing>
          <wp:inline distT="0" distB="0" distL="0" distR="0" wp14:anchorId="55E8C5DC" wp14:editId="5DFB76FD">
            <wp:extent cx="4439270" cy="1152686"/>
            <wp:effectExtent l="0" t="0" r="0" b="9525"/>
            <wp:docPr id="203470428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4287" name="Picture 1" descr="A table with text on it&#10;&#10;Description automatically generated"/>
                    <pic:cNvPicPr/>
                  </pic:nvPicPr>
                  <pic:blipFill>
                    <a:blip r:embed="rId16"/>
                    <a:stretch>
                      <a:fillRect/>
                    </a:stretch>
                  </pic:blipFill>
                  <pic:spPr>
                    <a:xfrm>
                      <a:off x="0" y="0"/>
                      <a:ext cx="4439270" cy="1152686"/>
                    </a:xfrm>
                    <a:prstGeom prst="rect">
                      <a:avLst/>
                    </a:prstGeom>
                  </pic:spPr>
                </pic:pic>
              </a:graphicData>
            </a:graphic>
          </wp:inline>
        </w:drawing>
      </w:r>
    </w:p>
    <w:p w14:paraId="04DFBD76" w14:textId="704C5AFD" w:rsidR="0033740B" w:rsidRDefault="0033740B" w:rsidP="0033740B">
      <w:pPr>
        <w:pStyle w:val="Bullet"/>
      </w:pPr>
      <w:r>
        <w:t>Definitions</w:t>
      </w:r>
    </w:p>
    <w:p w14:paraId="5ACCD37C" w14:textId="230E8FD7" w:rsidR="0033740B" w:rsidRDefault="0033740B" w:rsidP="0033740B">
      <w:pPr>
        <w:pStyle w:val="Bullet"/>
        <w:numPr>
          <w:ilvl w:val="1"/>
          <w:numId w:val="2"/>
        </w:numPr>
      </w:pPr>
      <w:r>
        <w:t>No Response To Sensing (O)</w:t>
      </w:r>
    </w:p>
    <w:p w14:paraId="1446606F" w14:textId="1B30B8D4" w:rsidR="0033740B" w:rsidRDefault="0033740B" w:rsidP="0033740B">
      <w:pPr>
        <w:pStyle w:val="Bullet"/>
        <w:numPr>
          <w:ilvl w:val="2"/>
          <w:numId w:val="2"/>
        </w:numPr>
      </w:pPr>
      <w:r>
        <w:t>Pacing without sensing is asynchronous pacing. During asynchronous pacing,</w:t>
      </w:r>
      <w:r>
        <w:t xml:space="preserve"> </w:t>
      </w:r>
      <w:r>
        <w:t>paces shall be delivered without regard to senses</w:t>
      </w:r>
    </w:p>
    <w:p w14:paraId="6AEE4AED" w14:textId="372F548A" w:rsidR="0033740B" w:rsidRDefault="0033740B" w:rsidP="0033740B">
      <w:pPr>
        <w:pStyle w:val="Bullet"/>
        <w:numPr>
          <w:ilvl w:val="1"/>
          <w:numId w:val="2"/>
        </w:numPr>
      </w:pPr>
      <w:r>
        <w:t>Triggered Response To Sensing (T)</w:t>
      </w:r>
    </w:p>
    <w:p w14:paraId="4718C8FF" w14:textId="0A17AEDA" w:rsidR="0033740B" w:rsidRDefault="0033740B" w:rsidP="0033740B">
      <w:pPr>
        <w:pStyle w:val="Bullet"/>
        <w:numPr>
          <w:ilvl w:val="2"/>
          <w:numId w:val="2"/>
        </w:numPr>
      </w:pPr>
      <w:r>
        <w:t>During triggered pacing, a sense in a chamber shall trigger an immediate pace</w:t>
      </w:r>
      <w:r>
        <w:t xml:space="preserve"> </w:t>
      </w:r>
      <w:r>
        <w:t>in that chamber.</w:t>
      </w:r>
    </w:p>
    <w:p w14:paraId="1CE3C9C9" w14:textId="499B96B2" w:rsidR="0033740B" w:rsidRDefault="0033740B" w:rsidP="0033740B">
      <w:pPr>
        <w:pStyle w:val="Bullet"/>
        <w:numPr>
          <w:ilvl w:val="1"/>
          <w:numId w:val="2"/>
        </w:numPr>
      </w:pPr>
      <w:r>
        <w:t>Inhibited Response To Sensing (I)</w:t>
      </w:r>
    </w:p>
    <w:p w14:paraId="2A620368" w14:textId="49EC658C" w:rsidR="0033740B" w:rsidRDefault="0033740B" w:rsidP="0033740B">
      <w:pPr>
        <w:pStyle w:val="Bullet"/>
        <w:numPr>
          <w:ilvl w:val="2"/>
          <w:numId w:val="2"/>
        </w:numPr>
      </w:pPr>
      <w:r>
        <w:t xml:space="preserve">During </w:t>
      </w:r>
      <w:r>
        <w:t>I</w:t>
      </w:r>
      <w:r>
        <w:t>nhibited pacing, a sense in a chamber shall inhibit a pending pace in</w:t>
      </w:r>
      <w:r>
        <w:t xml:space="preserve"> </w:t>
      </w:r>
      <w:r>
        <w:t>that chamber.</w:t>
      </w:r>
    </w:p>
    <w:p w14:paraId="0D2984D3" w14:textId="25314695" w:rsidR="0033740B" w:rsidRDefault="0033740B" w:rsidP="0033740B">
      <w:pPr>
        <w:pStyle w:val="Bullet"/>
        <w:numPr>
          <w:ilvl w:val="1"/>
          <w:numId w:val="2"/>
        </w:numPr>
      </w:pPr>
      <w:r>
        <w:t>Tracked Response To Sensing (D)</w:t>
      </w:r>
    </w:p>
    <w:p w14:paraId="4EE8A723" w14:textId="5276FB52" w:rsidR="0033740B" w:rsidRDefault="0033740B" w:rsidP="0033740B">
      <w:pPr>
        <w:pStyle w:val="Bullet"/>
        <w:numPr>
          <w:ilvl w:val="2"/>
          <w:numId w:val="2"/>
        </w:numPr>
      </w:pPr>
      <w:r>
        <w:t>D</w:t>
      </w:r>
      <w:r>
        <w:t>uring tracked pacing, an atrial sense shall cause a tracked ventricular pace after</w:t>
      </w:r>
      <w:r>
        <w:t xml:space="preserve"> </w:t>
      </w:r>
      <w:r>
        <w:t>a programmed AV delay, unless a ventricular sense was detected beforehand.</w:t>
      </w:r>
    </w:p>
    <w:p w14:paraId="0BB9AA93" w14:textId="77777777" w:rsidR="0033740B" w:rsidRDefault="0033740B" w:rsidP="0033740B">
      <w:pPr>
        <w:pStyle w:val="Bullet"/>
        <w:numPr>
          <w:ilvl w:val="0"/>
          <w:numId w:val="0"/>
        </w:numPr>
      </w:pPr>
    </w:p>
    <w:p w14:paraId="3DDE3C52" w14:textId="4F0F29BF" w:rsidR="0033740B" w:rsidRDefault="0033740B" w:rsidP="0033740B">
      <w:pPr>
        <w:pStyle w:val="Bullet"/>
        <w:numPr>
          <w:ilvl w:val="0"/>
          <w:numId w:val="0"/>
        </w:numPr>
        <w:rPr>
          <w:b/>
          <w:bCs/>
        </w:rPr>
      </w:pPr>
      <w:r>
        <w:rPr>
          <w:b/>
          <w:bCs/>
        </w:rPr>
        <w:t>Bradycardia States</w:t>
      </w:r>
    </w:p>
    <w:p w14:paraId="1AB00300" w14:textId="27A5BCFB" w:rsidR="00E337C2" w:rsidRDefault="00E337C2" w:rsidP="0094315D">
      <w:pPr>
        <w:pStyle w:val="Bullet"/>
      </w:pPr>
      <w:r>
        <w:t>The following bradycardia states shall be available: Permanent, Temporary,</w:t>
      </w:r>
      <w:r>
        <w:t xml:space="preserve"> </w:t>
      </w:r>
      <w:r>
        <w:t>Pace-Now, Magnet, and Power-On Reset (POR). Operating states shall be mutually exclusive.</w:t>
      </w:r>
    </w:p>
    <w:p w14:paraId="5794506C" w14:textId="77777777" w:rsidR="00E337C2" w:rsidRDefault="00E337C2" w:rsidP="00E337C2">
      <w:pPr>
        <w:pStyle w:val="Bullet"/>
        <w:numPr>
          <w:ilvl w:val="0"/>
          <w:numId w:val="0"/>
        </w:numPr>
        <w:ind w:left="720"/>
      </w:pPr>
    </w:p>
    <w:p w14:paraId="7701E19B" w14:textId="263EF045" w:rsidR="00E337C2" w:rsidRDefault="00E337C2" w:rsidP="00E337C2">
      <w:pPr>
        <w:pStyle w:val="Bullet"/>
      </w:pPr>
      <w:r>
        <w:t>Permanent State</w:t>
      </w:r>
    </w:p>
    <w:p w14:paraId="140B053B" w14:textId="5802BC40" w:rsidR="00E337C2" w:rsidRDefault="00E337C2" w:rsidP="00603C8C">
      <w:pPr>
        <w:pStyle w:val="Bullet"/>
        <w:numPr>
          <w:ilvl w:val="1"/>
          <w:numId w:val="2"/>
        </w:numPr>
      </w:pPr>
      <w:r>
        <w:t>The permanent pacing state is the normal state of operation of the device. The</w:t>
      </w:r>
      <w:r>
        <w:t xml:space="preserve"> </w:t>
      </w:r>
      <w:r>
        <w:t>normal pacing parameters programmed shall be used in the permanent brady</w:t>
      </w:r>
      <w:r>
        <w:t xml:space="preserve"> </w:t>
      </w:r>
      <w:r>
        <w:t>state.</w:t>
      </w:r>
    </w:p>
    <w:p w14:paraId="2CE00B25" w14:textId="77777777" w:rsidR="00E337C2" w:rsidRDefault="00E337C2" w:rsidP="00E337C2">
      <w:pPr>
        <w:pStyle w:val="Bullet"/>
        <w:numPr>
          <w:ilvl w:val="0"/>
          <w:numId w:val="0"/>
        </w:numPr>
        <w:ind w:left="720"/>
      </w:pPr>
    </w:p>
    <w:p w14:paraId="05D45B2A" w14:textId="0BFC9578" w:rsidR="00E337C2" w:rsidRDefault="00E337C2" w:rsidP="00E337C2">
      <w:pPr>
        <w:pStyle w:val="Bullet"/>
      </w:pPr>
      <w:r>
        <w:t>T</w:t>
      </w:r>
      <w:r>
        <w:t>emporary Bradycardia Pacing</w:t>
      </w:r>
    </w:p>
    <w:p w14:paraId="3EBA0C9C" w14:textId="77777777" w:rsidR="00E337C2" w:rsidRDefault="00E337C2" w:rsidP="00E337C2">
      <w:pPr>
        <w:pStyle w:val="Bullet"/>
        <w:numPr>
          <w:ilvl w:val="1"/>
          <w:numId w:val="2"/>
        </w:numPr>
      </w:pPr>
      <w:r>
        <w:t>The temporary brady pacing state is independent of other pacing functions.</w:t>
      </w:r>
    </w:p>
    <w:p w14:paraId="34FCEF10" w14:textId="77777777" w:rsidR="00E337C2" w:rsidRDefault="00E337C2" w:rsidP="00683BD2">
      <w:pPr>
        <w:pStyle w:val="Bullet"/>
        <w:numPr>
          <w:ilvl w:val="1"/>
          <w:numId w:val="2"/>
        </w:numPr>
      </w:pPr>
      <w:r>
        <w:t>The temporary brady parameters programmed shall be used in the temporary</w:t>
      </w:r>
      <w:r>
        <w:t xml:space="preserve"> </w:t>
      </w:r>
      <w:r>
        <w:t xml:space="preserve">brady state. </w:t>
      </w:r>
    </w:p>
    <w:p w14:paraId="59BB71DC" w14:textId="77777777" w:rsidR="00E337C2" w:rsidRDefault="00E337C2" w:rsidP="00683BD2">
      <w:pPr>
        <w:pStyle w:val="Bullet"/>
        <w:numPr>
          <w:ilvl w:val="1"/>
          <w:numId w:val="2"/>
        </w:numPr>
      </w:pPr>
      <w:r>
        <w:t>The temporary state shall be capable of being used to temporarily</w:t>
      </w:r>
      <w:r>
        <w:t xml:space="preserve"> </w:t>
      </w:r>
      <w:r>
        <w:t xml:space="preserve">test various system parameters or provide patient diagnostic testing. </w:t>
      </w:r>
    </w:p>
    <w:p w14:paraId="29C886F5" w14:textId="77777777" w:rsidR="00E337C2" w:rsidRDefault="00E337C2" w:rsidP="00AE0E94">
      <w:pPr>
        <w:pStyle w:val="Bullet"/>
        <w:numPr>
          <w:ilvl w:val="1"/>
          <w:numId w:val="2"/>
        </w:numPr>
      </w:pPr>
      <w:r>
        <w:t>Temporary</w:t>
      </w:r>
      <w:r>
        <w:t xml:space="preserve"> </w:t>
      </w:r>
      <w:r>
        <w:t xml:space="preserve">brady pacing shall be terminated by one of the following: </w:t>
      </w:r>
    </w:p>
    <w:p w14:paraId="56A9CB9D" w14:textId="77777777" w:rsidR="00E337C2" w:rsidRDefault="00E337C2" w:rsidP="00E337C2">
      <w:pPr>
        <w:pStyle w:val="Bullet"/>
        <w:numPr>
          <w:ilvl w:val="2"/>
          <w:numId w:val="2"/>
        </w:numPr>
      </w:pPr>
      <w:r>
        <w:t>breaking the telemetry</w:t>
      </w:r>
      <w:r>
        <w:t xml:space="preserve"> </w:t>
      </w:r>
      <w:r>
        <w:t xml:space="preserve">link, </w:t>
      </w:r>
    </w:p>
    <w:p w14:paraId="3C1080CD" w14:textId="77777777" w:rsidR="00E337C2" w:rsidRDefault="00E337C2" w:rsidP="00E337C2">
      <w:pPr>
        <w:pStyle w:val="Bullet"/>
        <w:numPr>
          <w:ilvl w:val="2"/>
          <w:numId w:val="2"/>
        </w:numPr>
      </w:pPr>
      <w:r>
        <w:t xml:space="preserve">a Pace-Now pace, </w:t>
      </w:r>
    </w:p>
    <w:p w14:paraId="7EDDCAFE" w14:textId="4622BB92" w:rsidR="0033740B" w:rsidRDefault="00E337C2" w:rsidP="00E337C2">
      <w:pPr>
        <w:pStyle w:val="Bullet"/>
        <w:numPr>
          <w:ilvl w:val="2"/>
          <w:numId w:val="2"/>
        </w:numPr>
      </w:pPr>
      <w:r>
        <w:t>or a DCM command to the device to cancel temporary</w:t>
      </w:r>
      <w:r>
        <w:t xml:space="preserve"> </w:t>
      </w:r>
      <w:r>
        <w:t>pacing.</w:t>
      </w:r>
    </w:p>
    <w:p w14:paraId="57ECF7B8" w14:textId="181CFC8C" w:rsidR="00E337C2" w:rsidRDefault="00E337C2" w:rsidP="00E337C2">
      <w:pPr>
        <w:pStyle w:val="Bullet"/>
        <w:numPr>
          <w:ilvl w:val="0"/>
          <w:numId w:val="0"/>
        </w:numPr>
        <w:ind w:left="720"/>
      </w:pPr>
      <w:r>
        <w:t xml:space="preserve"> </w:t>
      </w:r>
    </w:p>
    <w:p w14:paraId="6AE479F0" w14:textId="24F1C5BD" w:rsidR="00E337C2" w:rsidRDefault="00E337C2" w:rsidP="00E337C2">
      <w:pPr>
        <w:pStyle w:val="Bullet"/>
      </w:pPr>
      <w:r>
        <w:t>Pace-Now State</w:t>
      </w:r>
    </w:p>
    <w:p w14:paraId="5A26CEEF" w14:textId="77777777" w:rsidR="00E337C2" w:rsidRDefault="00E337C2" w:rsidP="00E337C2">
      <w:pPr>
        <w:pStyle w:val="Bullet"/>
        <w:numPr>
          <w:ilvl w:val="1"/>
          <w:numId w:val="2"/>
        </w:numPr>
      </w:pPr>
      <w:r>
        <w:t>Commanded emergency bradycardia pacing (Pace-Now) shall be available.</w:t>
      </w:r>
    </w:p>
    <w:p w14:paraId="1DDD80F7" w14:textId="77777777" w:rsidR="00E337C2" w:rsidRDefault="00E337C2" w:rsidP="00E337C2">
      <w:pPr>
        <w:pStyle w:val="Bullet"/>
        <w:numPr>
          <w:ilvl w:val="1"/>
          <w:numId w:val="2"/>
        </w:numPr>
      </w:pPr>
      <w:r>
        <w:t>The Pace-Now Pace parameter values are as follows:</w:t>
      </w:r>
    </w:p>
    <w:p w14:paraId="55A94AE9" w14:textId="77777777" w:rsidR="00E337C2" w:rsidRDefault="00E337C2" w:rsidP="00E337C2">
      <w:pPr>
        <w:pStyle w:val="Bullet"/>
        <w:numPr>
          <w:ilvl w:val="2"/>
          <w:numId w:val="2"/>
        </w:numPr>
      </w:pPr>
      <w:r>
        <w:t>1. The mode Pace-Now pace parameter shall have a value of VVI.</w:t>
      </w:r>
    </w:p>
    <w:p w14:paraId="0954CFBC" w14:textId="1316ABE1" w:rsidR="00E337C2" w:rsidRDefault="00E337C2" w:rsidP="00C133A0">
      <w:pPr>
        <w:pStyle w:val="Bullet"/>
        <w:numPr>
          <w:ilvl w:val="2"/>
          <w:numId w:val="2"/>
        </w:numPr>
      </w:pPr>
      <w:r>
        <w:lastRenderedPageBreak/>
        <w:t>2. The lower rate limit Pace-Now pace parameter shall have a value of 65</w:t>
      </w:r>
      <w:r>
        <w:t xml:space="preserve"> </w:t>
      </w:r>
      <w:r>
        <w:t xml:space="preserve">ppm ±8 </w:t>
      </w:r>
      <w:proofErr w:type="spellStart"/>
      <w:r>
        <w:t>ms.</w:t>
      </w:r>
      <w:proofErr w:type="spellEnd"/>
    </w:p>
    <w:p w14:paraId="6D0DF603" w14:textId="14C304C2" w:rsidR="00E337C2" w:rsidRDefault="00E337C2" w:rsidP="00CC067C">
      <w:pPr>
        <w:pStyle w:val="Bullet"/>
        <w:numPr>
          <w:ilvl w:val="2"/>
          <w:numId w:val="2"/>
        </w:numPr>
      </w:pPr>
      <w:r>
        <w:t>3. The amplitude Pace-Now pace parameter shall have a value of 5.0 V ±0.5</w:t>
      </w:r>
      <w:r>
        <w:t xml:space="preserve"> </w:t>
      </w:r>
      <w:r>
        <w:t>V.</w:t>
      </w:r>
    </w:p>
    <w:p w14:paraId="630EE51E" w14:textId="07541826" w:rsidR="00E337C2" w:rsidRDefault="00E337C2" w:rsidP="00A80A74">
      <w:pPr>
        <w:pStyle w:val="Bullet"/>
        <w:numPr>
          <w:ilvl w:val="2"/>
          <w:numId w:val="2"/>
        </w:numPr>
      </w:pPr>
      <w:r>
        <w:t xml:space="preserve">4. The pulse width Pace-Now pace parameter shall have a value of 1.00 </w:t>
      </w:r>
      <w:proofErr w:type="spellStart"/>
      <w:r>
        <w:t>ms</w:t>
      </w:r>
      <w:proofErr w:type="spellEnd"/>
      <w:r>
        <w:t xml:space="preserve"> </w:t>
      </w:r>
      <w:r>
        <w:t xml:space="preserve">±0.02 </w:t>
      </w:r>
      <w:proofErr w:type="spellStart"/>
      <w:r>
        <w:t>ms.</w:t>
      </w:r>
      <w:proofErr w:type="spellEnd"/>
    </w:p>
    <w:p w14:paraId="262EB37A" w14:textId="5B80CC58" w:rsidR="00E337C2" w:rsidRDefault="00E337C2" w:rsidP="00133B18">
      <w:pPr>
        <w:pStyle w:val="Bullet"/>
        <w:numPr>
          <w:ilvl w:val="2"/>
          <w:numId w:val="2"/>
        </w:numPr>
      </w:pPr>
      <w:r>
        <w:t>5. The ventricular refractory Pace-Now pace parameter shall have a value of</w:t>
      </w:r>
      <w:r>
        <w:t xml:space="preserve"> </w:t>
      </w:r>
      <w:r>
        <w:t xml:space="preserve">320 </w:t>
      </w:r>
      <w:proofErr w:type="spellStart"/>
      <w:r>
        <w:t>ms</w:t>
      </w:r>
      <w:proofErr w:type="spellEnd"/>
      <w:r>
        <w:t xml:space="preserve"> ±8 </w:t>
      </w:r>
      <w:proofErr w:type="spellStart"/>
      <w:r>
        <w:t>ms.</w:t>
      </w:r>
      <w:proofErr w:type="spellEnd"/>
    </w:p>
    <w:p w14:paraId="68A822CA" w14:textId="77777777" w:rsidR="00E337C2" w:rsidRDefault="00E337C2" w:rsidP="00E337C2">
      <w:pPr>
        <w:pStyle w:val="Bullet"/>
        <w:numPr>
          <w:ilvl w:val="2"/>
          <w:numId w:val="2"/>
        </w:numPr>
      </w:pPr>
      <w:r>
        <w:t>6. The ventricular sensitivity shall have a value of 1.5 mV.</w:t>
      </w:r>
    </w:p>
    <w:p w14:paraId="0212702B" w14:textId="12064EE8" w:rsidR="00E337C2" w:rsidRDefault="00E337C2" w:rsidP="00F07E35">
      <w:pPr>
        <w:pStyle w:val="Bullet"/>
        <w:numPr>
          <w:ilvl w:val="2"/>
          <w:numId w:val="2"/>
        </w:numPr>
      </w:pPr>
      <w:r>
        <w:t>7. The first Pace-Now pacing pulse shall be issued within two cardiac cycles</w:t>
      </w:r>
      <w:r>
        <w:t xml:space="preserve"> </w:t>
      </w:r>
      <w:r>
        <w:t xml:space="preserve">plus 500 </w:t>
      </w:r>
      <w:proofErr w:type="spellStart"/>
      <w:r>
        <w:t>ms</w:t>
      </w:r>
      <w:proofErr w:type="spellEnd"/>
      <w:r>
        <w:t xml:space="preserve"> from the time of the last user action required to activate the</w:t>
      </w:r>
      <w:r>
        <w:t xml:space="preserve"> </w:t>
      </w:r>
      <w:r>
        <w:t>Pace-Now state.</w:t>
      </w:r>
    </w:p>
    <w:p w14:paraId="530B37F8" w14:textId="6E1913A6" w:rsidR="00E337C2" w:rsidRDefault="00E337C2" w:rsidP="00837A17">
      <w:pPr>
        <w:pStyle w:val="Bullet"/>
        <w:numPr>
          <w:ilvl w:val="2"/>
          <w:numId w:val="2"/>
        </w:numPr>
      </w:pPr>
      <w:r>
        <w:t>8. Once initiated, Pace-Now pacing shall continue until the DCM changes</w:t>
      </w:r>
      <w:r>
        <w:t xml:space="preserve"> </w:t>
      </w:r>
      <w:r>
        <w:t>the device pacing mode.</w:t>
      </w:r>
    </w:p>
    <w:p w14:paraId="34B4E7C5" w14:textId="77777777" w:rsidR="00E337C2" w:rsidRDefault="00E337C2" w:rsidP="00E337C2">
      <w:pPr>
        <w:pStyle w:val="Bullet"/>
        <w:numPr>
          <w:ilvl w:val="0"/>
          <w:numId w:val="0"/>
        </w:numPr>
      </w:pPr>
    </w:p>
    <w:p w14:paraId="0D20EA1A" w14:textId="7011192B" w:rsidR="00E337C2" w:rsidRDefault="00E337C2" w:rsidP="00E337C2">
      <w:pPr>
        <w:pStyle w:val="Heading3"/>
      </w:pPr>
      <w:bookmarkStart w:id="30" w:name="_Toc148121980"/>
      <w:r>
        <w:t>Diagnostics</w:t>
      </w:r>
      <w:bookmarkEnd w:id="30"/>
    </w:p>
    <w:p w14:paraId="40258D73" w14:textId="77777777" w:rsidR="00E337C2" w:rsidRDefault="00E337C2" w:rsidP="00E337C2">
      <w:pPr>
        <w:pStyle w:val="Bullet"/>
      </w:pPr>
      <w:r>
        <w:t>The system provides the following diagnostic tools:</w:t>
      </w:r>
    </w:p>
    <w:p w14:paraId="7BB05B5A" w14:textId="71C0ACCD" w:rsidR="00E337C2" w:rsidRDefault="00E337C2" w:rsidP="00E337C2">
      <w:pPr>
        <w:pStyle w:val="Bullet"/>
        <w:numPr>
          <w:ilvl w:val="1"/>
          <w:numId w:val="2"/>
        </w:numPr>
      </w:pPr>
      <w:r>
        <w:t>Measured Data diagnostic tools shall be provided.</w:t>
      </w:r>
    </w:p>
    <w:p w14:paraId="37AD7F16" w14:textId="5734A9B4" w:rsidR="00E337C2" w:rsidRDefault="00E337C2" w:rsidP="00E337C2">
      <w:pPr>
        <w:pStyle w:val="Bullet"/>
        <w:numPr>
          <w:ilvl w:val="1"/>
          <w:numId w:val="2"/>
        </w:numPr>
      </w:pPr>
      <w:r>
        <w:t>Threshold Test diagnostic tools shall be provided.</w:t>
      </w:r>
    </w:p>
    <w:p w14:paraId="15F13E58" w14:textId="55137D8A" w:rsidR="00E337C2" w:rsidRDefault="00E337C2" w:rsidP="00E337C2">
      <w:pPr>
        <w:pStyle w:val="Bullet"/>
        <w:numPr>
          <w:ilvl w:val="1"/>
          <w:numId w:val="2"/>
        </w:numPr>
      </w:pPr>
      <w:r>
        <w:t>Rate Trending and Histograms diagnostic tools shall be provided.</w:t>
      </w:r>
    </w:p>
    <w:p w14:paraId="62F17728" w14:textId="65929483" w:rsidR="00E337C2" w:rsidRDefault="00E337C2" w:rsidP="00E337C2">
      <w:pPr>
        <w:pStyle w:val="Bullet"/>
        <w:numPr>
          <w:ilvl w:val="1"/>
          <w:numId w:val="2"/>
        </w:numPr>
      </w:pPr>
      <w:r>
        <w:t>Real-time data diagnostic tools shall be provided.</w:t>
      </w:r>
    </w:p>
    <w:p w14:paraId="2DC236E6" w14:textId="77777777" w:rsidR="00E337C2" w:rsidRDefault="00E337C2" w:rsidP="00E337C2">
      <w:pPr>
        <w:pStyle w:val="Bullet"/>
        <w:numPr>
          <w:ilvl w:val="0"/>
          <w:numId w:val="0"/>
        </w:numPr>
        <w:ind w:left="720"/>
      </w:pPr>
    </w:p>
    <w:p w14:paraId="6475146B" w14:textId="56E57839" w:rsidR="00E337C2" w:rsidRDefault="00E337C2" w:rsidP="00E337C2">
      <w:pPr>
        <w:pStyle w:val="Bullet"/>
      </w:pPr>
      <w:r>
        <w:t>Measured Data</w:t>
      </w:r>
    </w:p>
    <w:p w14:paraId="7A9D335F" w14:textId="77777777" w:rsidR="00E337C2" w:rsidRDefault="00E337C2" w:rsidP="00E337C2">
      <w:pPr>
        <w:pStyle w:val="Bullet"/>
        <w:numPr>
          <w:ilvl w:val="1"/>
          <w:numId w:val="2"/>
        </w:numPr>
      </w:pPr>
      <w:r>
        <w:t>Measured Data tolerances are shown in Appendix B.</w:t>
      </w:r>
    </w:p>
    <w:p w14:paraId="62B23E62" w14:textId="77777777" w:rsidR="00E337C2" w:rsidRDefault="00E337C2" w:rsidP="00E337C2">
      <w:pPr>
        <w:pStyle w:val="Bullet"/>
        <w:numPr>
          <w:ilvl w:val="0"/>
          <w:numId w:val="0"/>
        </w:numPr>
        <w:ind w:left="720"/>
      </w:pPr>
    </w:p>
    <w:p w14:paraId="7BC8AFEE" w14:textId="0444E92E" w:rsidR="00E337C2" w:rsidRDefault="00E337C2" w:rsidP="00E337C2">
      <w:pPr>
        <w:pStyle w:val="Bullet"/>
      </w:pPr>
      <w:r>
        <w:t>P and R Wave Measurements</w:t>
      </w:r>
    </w:p>
    <w:p w14:paraId="5D12375E" w14:textId="77777777" w:rsidR="00E337C2" w:rsidRDefault="00E337C2" w:rsidP="00E337C2">
      <w:pPr>
        <w:pStyle w:val="Bullet"/>
        <w:numPr>
          <w:ilvl w:val="1"/>
          <w:numId w:val="2"/>
        </w:numPr>
      </w:pPr>
      <w:r>
        <w:t>The device shall allow for DCM-commanded measurement of P and R waves.</w:t>
      </w:r>
    </w:p>
    <w:p w14:paraId="6629A5CF" w14:textId="77777777" w:rsidR="00E337C2" w:rsidRDefault="00E337C2" w:rsidP="00E337C2">
      <w:pPr>
        <w:pStyle w:val="Bullet"/>
        <w:numPr>
          <w:ilvl w:val="0"/>
          <w:numId w:val="0"/>
        </w:numPr>
        <w:ind w:left="720"/>
      </w:pPr>
    </w:p>
    <w:p w14:paraId="1EE2FF5F" w14:textId="215C3CE0" w:rsidR="00E337C2" w:rsidRDefault="00E337C2" w:rsidP="00E337C2">
      <w:pPr>
        <w:pStyle w:val="Bullet"/>
      </w:pPr>
      <w:r>
        <w:t>Lead Impedance Measurement</w:t>
      </w:r>
    </w:p>
    <w:p w14:paraId="056B9A69" w14:textId="77777777" w:rsidR="00E337C2" w:rsidRDefault="00E337C2" w:rsidP="00E337C2">
      <w:pPr>
        <w:pStyle w:val="Bullet"/>
        <w:numPr>
          <w:ilvl w:val="1"/>
          <w:numId w:val="2"/>
        </w:numPr>
      </w:pPr>
      <w:r>
        <w:t>Lead impedance measurements works as follows:</w:t>
      </w:r>
    </w:p>
    <w:p w14:paraId="0C0F58C8" w14:textId="77777777" w:rsidR="00E337C2" w:rsidRDefault="00E337C2" w:rsidP="00E337C2">
      <w:pPr>
        <w:pStyle w:val="Bullet"/>
        <w:numPr>
          <w:ilvl w:val="1"/>
          <w:numId w:val="2"/>
        </w:numPr>
      </w:pPr>
      <w:r>
        <w:t>1. The device shall allow for manual measurement capability.</w:t>
      </w:r>
    </w:p>
    <w:p w14:paraId="43CDB1B2" w14:textId="77777777" w:rsidR="00E337C2" w:rsidRDefault="00E337C2" w:rsidP="00E337C2">
      <w:pPr>
        <w:pStyle w:val="Bullet"/>
        <w:numPr>
          <w:ilvl w:val="1"/>
          <w:numId w:val="2"/>
        </w:numPr>
      </w:pPr>
      <w:r>
        <w:t>2. DCM commanded lead impedance shall be made with the device in the</w:t>
      </w:r>
    </w:p>
    <w:p w14:paraId="4526C69E" w14:textId="77777777" w:rsidR="00E337C2" w:rsidRDefault="00E337C2" w:rsidP="00E337C2">
      <w:pPr>
        <w:pStyle w:val="Bullet"/>
        <w:numPr>
          <w:ilvl w:val="1"/>
          <w:numId w:val="2"/>
        </w:numPr>
      </w:pPr>
      <w:r>
        <w:t>temporary state.</w:t>
      </w:r>
    </w:p>
    <w:p w14:paraId="7B9E63C7" w14:textId="77777777" w:rsidR="00E337C2" w:rsidRDefault="00E337C2" w:rsidP="00E337C2">
      <w:pPr>
        <w:pStyle w:val="Bullet"/>
        <w:numPr>
          <w:ilvl w:val="1"/>
          <w:numId w:val="2"/>
        </w:numPr>
      </w:pPr>
      <w:r>
        <w:t>3. Lead impedance measurements shall be conducted at a default value of</w:t>
      </w:r>
    </w:p>
    <w:p w14:paraId="0666B4F8" w14:textId="77777777" w:rsidR="00E337C2" w:rsidRDefault="00E337C2" w:rsidP="00E337C2">
      <w:pPr>
        <w:pStyle w:val="Bullet"/>
        <w:numPr>
          <w:ilvl w:val="1"/>
          <w:numId w:val="2"/>
        </w:numPr>
      </w:pPr>
      <w:r>
        <w:t>5.5 V.</w:t>
      </w:r>
    </w:p>
    <w:p w14:paraId="471665A1" w14:textId="77777777" w:rsidR="00E337C2" w:rsidRDefault="00E337C2" w:rsidP="00E337C2">
      <w:pPr>
        <w:pStyle w:val="Bullet"/>
        <w:numPr>
          <w:ilvl w:val="0"/>
          <w:numId w:val="0"/>
        </w:numPr>
        <w:ind w:left="720"/>
      </w:pPr>
    </w:p>
    <w:p w14:paraId="2D394252" w14:textId="63838FC2" w:rsidR="00E337C2" w:rsidRDefault="00E337C2" w:rsidP="00E337C2">
      <w:pPr>
        <w:pStyle w:val="Bullet"/>
      </w:pPr>
      <w:r>
        <w:t>Battery Status</w:t>
      </w:r>
    </w:p>
    <w:p w14:paraId="08B20E6C" w14:textId="77777777" w:rsidR="00E337C2" w:rsidRDefault="00E337C2" w:rsidP="00E337C2">
      <w:pPr>
        <w:pStyle w:val="Bullet"/>
        <w:numPr>
          <w:ilvl w:val="1"/>
          <w:numId w:val="2"/>
        </w:numPr>
      </w:pPr>
      <w:r>
        <w:t>Battery status information includes the following:</w:t>
      </w:r>
    </w:p>
    <w:p w14:paraId="31DFF56A" w14:textId="77777777" w:rsidR="00E337C2" w:rsidRDefault="00E337C2" w:rsidP="00E337C2">
      <w:pPr>
        <w:pStyle w:val="Bullet"/>
        <w:numPr>
          <w:ilvl w:val="1"/>
          <w:numId w:val="2"/>
        </w:numPr>
      </w:pPr>
      <w:r>
        <w:t>1. Monitoring voltage information shall be provided.</w:t>
      </w:r>
    </w:p>
    <w:p w14:paraId="77D6B57A" w14:textId="77777777" w:rsidR="00E337C2" w:rsidRDefault="00E337C2" w:rsidP="00E337C2">
      <w:pPr>
        <w:pStyle w:val="Bullet"/>
        <w:numPr>
          <w:ilvl w:val="1"/>
          <w:numId w:val="2"/>
        </w:numPr>
      </w:pPr>
      <w:r>
        <w:t>2. Battery Status indicator information shall be provided.</w:t>
      </w:r>
    </w:p>
    <w:p w14:paraId="02FCFE96" w14:textId="77777777" w:rsidR="00E337C2" w:rsidRDefault="00E337C2" w:rsidP="00E337C2">
      <w:pPr>
        <w:pStyle w:val="Bullet"/>
        <w:numPr>
          <w:ilvl w:val="1"/>
          <w:numId w:val="2"/>
        </w:numPr>
      </w:pPr>
      <w:r>
        <w:t>3. Last interrogation date information shall be provided.</w:t>
      </w:r>
    </w:p>
    <w:p w14:paraId="1415AA2B" w14:textId="22265B2E" w:rsidR="00E337C2" w:rsidRDefault="00E337C2" w:rsidP="00A26997">
      <w:pPr>
        <w:pStyle w:val="Bullet"/>
        <w:numPr>
          <w:ilvl w:val="1"/>
          <w:numId w:val="2"/>
        </w:numPr>
      </w:pPr>
      <w:r>
        <w:lastRenderedPageBreak/>
        <w:t>4. The battery status for the device shall be used to predict the following</w:t>
      </w:r>
      <w:r>
        <w:t xml:space="preserve"> </w:t>
      </w:r>
      <w:r>
        <w:t>battery status levels:</w:t>
      </w:r>
      <w:r>
        <w:br/>
      </w:r>
      <w:r w:rsidRPr="00E337C2">
        <w:drawing>
          <wp:inline distT="0" distB="0" distL="0" distR="0" wp14:anchorId="3484B99F" wp14:editId="62D1CE4B">
            <wp:extent cx="4010585" cy="1895740"/>
            <wp:effectExtent l="0" t="0" r="0" b="9525"/>
            <wp:docPr id="1035596189"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6189" name="Picture 1" descr="A table with text and words&#10;&#10;Description automatically generated with medium confidence"/>
                    <pic:cNvPicPr/>
                  </pic:nvPicPr>
                  <pic:blipFill>
                    <a:blip r:embed="rId17"/>
                    <a:stretch>
                      <a:fillRect/>
                    </a:stretch>
                  </pic:blipFill>
                  <pic:spPr>
                    <a:xfrm>
                      <a:off x="0" y="0"/>
                      <a:ext cx="4010585" cy="1895740"/>
                    </a:xfrm>
                    <a:prstGeom prst="rect">
                      <a:avLst/>
                    </a:prstGeom>
                  </pic:spPr>
                </pic:pic>
              </a:graphicData>
            </a:graphic>
          </wp:inline>
        </w:drawing>
      </w:r>
    </w:p>
    <w:p w14:paraId="3747116B" w14:textId="77777777" w:rsidR="00E337C2" w:rsidRDefault="00E337C2" w:rsidP="00E337C2">
      <w:pPr>
        <w:pStyle w:val="Bullet"/>
        <w:numPr>
          <w:ilvl w:val="0"/>
          <w:numId w:val="0"/>
        </w:numPr>
      </w:pPr>
    </w:p>
    <w:p w14:paraId="16FF2A4E" w14:textId="7572AB37" w:rsidR="00E337C2" w:rsidRDefault="00E337C2" w:rsidP="00E337C2">
      <w:pPr>
        <w:pStyle w:val="Heading3"/>
      </w:pPr>
      <w:bookmarkStart w:id="31" w:name="_Toc148121981"/>
      <w:r>
        <w:t>Threshold Testing</w:t>
      </w:r>
      <w:bookmarkEnd w:id="31"/>
    </w:p>
    <w:p w14:paraId="2F296BFB" w14:textId="77777777" w:rsidR="00E337C2" w:rsidRDefault="00E337C2" w:rsidP="00E337C2">
      <w:pPr>
        <w:pStyle w:val="Bullet"/>
      </w:pPr>
      <w:r>
        <w:t>Auto threshold tests work as follows:</w:t>
      </w:r>
    </w:p>
    <w:p w14:paraId="1F3FFC4D" w14:textId="7B776901" w:rsidR="00E337C2" w:rsidRDefault="00E337C2" w:rsidP="001C6C4C">
      <w:pPr>
        <w:pStyle w:val="Bullet"/>
        <w:numPr>
          <w:ilvl w:val="1"/>
          <w:numId w:val="2"/>
        </w:numPr>
      </w:pPr>
      <w:r>
        <w:t>1. An automatic pacing threshold test in AAI, VVI, and DDD modes shall</w:t>
      </w:r>
      <w:r>
        <w:t xml:space="preserve"> </w:t>
      </w:r>
      <w:r>
        <w:t>be available on command of the DCM for both pulse width and amplitude</w:t>
      </w:r>
      <w:r>
        <w:t xml:space="preserve"> </w:t>
      </w:r>
      <w:r>
        <w:t>measurements.</w:t>
      </w:r>
    </w:p>
    <w:p w14:paraId="21694D54" w14:textId="51174C6E" w:rsidR="00E337C2" w:rsidRDefault="00E337C2" w:rsidP="00525F43">
      <w:pPr>
        <w:pStyle w:val="Bullet"/>
      </w:pPr>
      <w:r>
        <w:t>2. The test starts at a user-selectable amplitude or pulse width. After approximately every fourth cardiac cycle, the DCM automatically steps</w:t>
      </w:r>
      <w:r>
        <w:t xml:space="preserve"> </w:t>
      </w:r>
      <w:r>
        <w:t>down the amplitude or pulse width one setting.</w:t>
      </w:r>
    </w:p>
    <w:p w14:paraId="213D5642" w14:textId="6DE4ABC5" w:rsidR="00E337C2" w:rsidRDefault="00E337C2" w:rsidP="00F916A7">
      <w:pPr>
        <w:pStyle w:val="Bullet"/>
      </w:pPr>
      <w:r>
        <w:t>3. The user is instructed to terminate the test by removing the telemetry</w:t>
      </w:r>
      <w:r>
        <w:t xml:space="preserve"> </w:t>
      </w:r>
      <w:r>
        <w:t>wand or selecting the ”Stop” button when loss of capture is observed.</w:t>
      </w:r>
    </w:p>
    <w:p w14:paraId="59E4C37B" w14:textId="4BE619C7" w:rsidR="00E337C2" w:rsidRDefault="00E337C2" w:rsidP="00461DD2">
      <w:pPr>
        <w:pStyle w:val="Bullet"/>
      </w:pPr>
      <w:r>
        <w:t>4. The last six test results will be displayed (each chamber) on the screen</w:t>
      </w:r>
      <w:r>
        <w:t xml:space="preserve"> </w:t>
      </w:r>
      <w:r>
        <w:t>and printed report.</w:t>
      </w:r>
    </w:p>
    <w:p w14:paraId="1180645B" w14:textId="09670E73" w:rsidR="00E337C2" w:rsidRDefault="00E337C2" w:rsidP="00E337C2">
      <w:pPr>
        <w:pStyle w:val="Bullet"/>
      </w:pPr>
      <w:r>
        <w:t>5. Programmable DDD/AAI back-up pacing with a programmable rate shall</w:t>
      </w:r>
      <w:r>
        <w:t xml:space="preserve"> </w:t>
      </w:r>
      <w:r>
        <w:t>be available for atrial testing, and programmable DDD/VVI back-up pacing with programmable rate shall be available for ventricular testing.</w:t>
      </w:r>
    </w:p>
    <w:p w14:paraId="5076B75C" w14:textId="77777777" w:rsidR="00E337C2" w:rsidRDefault="00E337C2" w:rsidP="00E337C2">
      <w:pPr>
        <w:pStyle w:val="Bullet"/>
        <w:numPr>
          <w:ilvl w:val="0"/>
          <w:numId w:val="0"/>
        </w:numPr>
      </w:pPr>
    </w:p>
    <w:p w14:paraId="4696BBDC" w14:textId="2C4E1A92" w:rsidR="00E337C2" w:rsidRDefault="00E337C2" w:rsidP="00E337C2">
      <w:pPr>
        <w:pStyle w:val="Heading3"/>
      </w:pPr>
      <w:bookmarkStart w:id="32" w:name="_Toc148121982"/>
      <w:r>
        <w:t>Bradycardia History</w:t>
      </w:r>
      <w:bookmarkEnd w:id="32"/>
      <w:r>
        <w:t xml:space="preserve"> </w:t>
      </w:r>
    </w:p>
    <w:p w14:paraId="70EAC876" w14:textId="2E82FE95" w:rsidR="00E337C2" w:rsidRDefault="00E337C2" w:rsidP="00A63A0F">
      <w:pPr>
        <w:pStyle w:val="Bullet"/>
      </w:pPr>
      <w:r>
        <w:t>To assist adjustment of pacing parameters, bradycardia history is retained in</w:t>
      </w:r>
      <w:r>
        <w:t xml:space="preserve"> </w:t>
      </w:r>
      <w:r>
        <w:t>PGs for viewing with DCM.</w:t>
      </w:r>
    </w:p>
    <w:p w14:paraId="7ADE6863" w14:textId="77777777" w:rsidR="00E337C2" w:rsidRDefault="00E337C2" w:rsidP="00E337C2">
      <w:pPr>
        <w:pStyle w:val="Bullet"/>
        <w:numPr>
          <w:ilvl w:val="0"/>
          <w:numId w:val="0"/>
        </w:numPr>
        <w:rPr>
          <w:b/>
          <w:bCs/>
        </w:rPr>
      </w:pPr>
    </w:p>
    <w:p w14:paraId="7A194768" w14:textId="32C641FD" w:rsidR="00E337C2" w:rsidRPr="00E337C2" w:rsidRDefault="00E337C2" w:rsidP="00E337C2">
      <w:pPr>
        <w:pStyle w:val="Bullet"/>
        <w:numPr>
          <w:ilvl w:val="0"/>
          <w:numId w:val="0"/>
        </w:numPr>
        <w:rPr>
          <w:b/>
          <w:bCs/>
        </w:rPr>
      </w:pPr>
      <w:r w:rsidRPr="00E337C2">
        <w:rPr>
          <w:b/>
          <w:bCs/>
        </w:rPr>
        <w:t>Rate Histograms</w:t>
      </w:r>
    </w:p>
    <w:p w14:paraId="31F980AD" w14:textId="2824B037" w:rsidR="00E337C2" w:rsidRDefault="00E337C2" w:rsidP="00E44786">
      <w:pPr>
        <w:pStyle w:val="Bullet"/>
      </w:pPr>
      <w:r>
        <w:t>The operator interface of the system shall be able to display histograms of pacing</w:t>
      </w:r>
      <w:r>
        <w:t xml:space="preserve"> </w:t>
      </w:r>
      <w:r>
        <w:t>rate and intrinsic rate distributions from a histogram recording period.</w:t>
      </w:r>
    </w:p>
    <w:p w14:paraId="747421DC" w14:textId="4BCA383A" w:rsidR="00E337C2" w:rsidRDefault="00E337C2" w:rsidP="00E337C2">
      <w:pPr>
        <w:pStyle w:val="Bullet"/>
      </w:pPr>
      <w:r>
        <w:t>Histogram data are recorded as follows:</w:t>
      </w:r>
    </w:p>
    <w:p w14:paraId="260A9E34" w14:textId="77777777" w:rsidR="00E337C2" w:rsidRDefault="00E337C2" w:rsidP="00E337C2">
      <w:pPr>
        <w:pStyle w:val="Bullet"/>
        <w:numPr>
          <w:ilvl w:val="1"/>
          <w:numId w:val="2"/>
        </w:numPr>
      </w:pPr>
      <w:r>
        <w:t>1. Distributions shall be recorded for all paced atrial events.</w:t>
      </w:r>
    </w:p>
    <w:p w14:paraId="0063F468" w14:textId="77777777" w:rsidR="00E337C2" w:rsidRDefault="00E337C2" w:rsidP="00E337C2">
      <w:pPr>
        <w:pStyle w:val="Bullet"/>
        <w:numPr>
          <w:ilvl w:val="1"/>
          <w:numId w:val="2"/>
        </w:numPr>
      </w:pPr>
      <w:r>
        <w:t>2. Distributions shall be recorded for all sensed atrial events.</w:t>
      </w:r>
    </w:p>
    <w:p w14:paraId="15A3E026" w14:textId="77777777" w:rsidR="00E337C2" w:rsidRDefault="00E337C2" w:rsidP="00E337C2">
      <w:pPr>
        <w:pStyle w:val="Bullet"/>
        <w:numPr>
          <w:ilvl w:val="1"/>
          <w:numId w:val="2"/>
        </w:numPr>
      </w:pPr>
      <w:r>
        <w:t>3. Distributions shall be recorded for all paced ventricular events.</w:t>
      </w:r>
    </w:p>
    <w:p w14:paraId="4ADAC548" w14:textId="77777777" w:rsidR="00E337C2" w:rsidRDefault="00E337C2" w:rsidP="00E337C2">
      <w:pPr>
        <w:pStyle w:val="Bullet"/>
        <w:numPr>
          <w:ilvl w:val="1"/>
          <w:numId w:val="2"/>
        </w:numPr>
      </w:pPr>
      <w:r>
        <w:t>4. Distributions shall be recorded for all sensed ventricular events.</w:t>
      </w:r>
    </w:p>
    <w:p w14:paraId="4A29DE82" w14:textId="5C8850DE" w:rsidR="00E337C2" w:rsidRDefault="00E337C2" w:rsidP="00311513">
      <w:pPr>
        <w:pStyle w:val="Bullet"/>
        <w:numPr>
          <w:ilvl w:val="1"/>
          <w:numId w:val="2"/>
        </w:numPr>
      </w:pPr>
      <w:r>
        <w:t>5. The number of premature ventricular contractions (PVCs) and atrial tachycardia response episodes shall be recorded and displayed.</w:t>
      </w:r>
    </w:p>
    <w:p w14:paraId="56239F6E" w14:textId="498C1DE0" w:rsidR="00E337C2" w:rsidRDefault="00E337C2" w:rsidP="00746B8D">
      <w:pPr>
        <w:pStyle w:val="Bullet"/>
        <w:numPr>
          <w:ilvl w:val="1"/>
          <w:numId w:val="2"/>
        </w:numPr>
      </w:pPr>
      <w:r>
        <w:t>6. The recording period for a rate histogram shall be the time since the rate</w:t>
      </w:r>
      <w:r>
        <w:t xml:space="preserve"> </w:t>
      </w:r>
      <w:r>
        <w:t>histograms were last reset to the present.</w:t>
      </w:r>
    </w:p>
    <w:p w14:paraId="5DE08CBF" w14:textId="6AE1EF41" w:rsidR="00E337C2" w:rsidRDefault="00E337C2" w:rsidP="00772209">
      <w:pPr>
        <w:pStyle w:val="Bullet"/>
        <w:numPr>
          <w:ilvl w:val="1"/>
          <w:numId w:val="2"/>
        </w:numPr>
      </w:pPr>
      <w:r>
        <w:lastRenderedPageBreak/>
        <w:t>7. The rate histograms shall be resettable (clearing previously recorded data)</w:t>
      </w:r>
      <w:r>
        <w:t xml:space="preserve"> </w:t>
      </w:r>
      <w:r>
        <w:t>via telemetry.</w:t>
      </w:r>
    </w:p>
    <w:p w14:paraId="0A8473CD" w14:textId="77777777" w:rsidR="00E337C2" w:rsidRDefault="00E337C2" w:rsidP="00E337C2">
      <w:pPr>
        <w:pStyle w:val="Bullet"/>
        <w:numPr>
          <w:ilvl w:val="1"/>
          <w:numId w:val="2"/>
        </w:numPr>
      </w:pPr>
      <w:r>
        <w:t>8. All rate histograms shall be cleared simultaneously.</w:t>
      </w:r>
    </w:p>
    <w:p w14:paraId="7B407483" w14:textId="1853670B" w:rsidR="00E337C2" w:rsidRDefault="00E337C2" w:rsidP="000473C2">
      <w:pPr>
        <w:pStyle w:val="Bullet"/>
        <w:numPr>
          <w:ilvl w:val="1"/>
          <w:numId w:val="2"/>
        </w:numPr>
      </w:pPr>
      <w:r>
        <w:t xml:space="preserve">9. The intervals associated with the </w:t>
      </w:r>
      <w:proofErr w:type="spellStart"/>
      <w:r>
        <w:t>histogrammed</w:t>
      </w:r>
      <w:proofErr w:type="spellEnd"/>
      <w:r>
        <w:t xml:space="preserve"> events</w:t>
      </w:r>
      <w:r>
        <w:t xml:space="preserve"> </w:t>
      </w:r>
      <w:r>
        <w:t>shall begin and</w:t>
      </w:r>
      <w:r>
        <w:t xml:space="preserve"> </w:t>
      </w:r>
      <w:r>
        <w:t>end at the events specified in the following table:</w:t>
      </w:r>
    </w:p>
    <w:p w14:paraId="41337118" w14:textId="299652F5" w:rsidR="00E337C2" w:rsidRDefault="00E337C2" w:rsidP="00E337C2">
      <w:pPr>
        <w:pStyle w:val="Bullet"/>
        <w:numPr>
          <w:ilvl w:val="2"/>
          <w:numId w:val="2"/>
        </w:numPr>
      </w:pPr>
      <w:r w:rsidRPr="00E337C2">
        <w:drawing>
          <wp:inline distT="0" distB="0" distL="0" distR="0" wp14:anchorId="06F9512E" wp14:editId="25AC12D3">
            <wp:extent cx="4448796" cy="1514686"/>
            <wp:effectExtent l="0" t="0" r="9525" b="9525"/>
            <wp:docPr id="431091218" name="Picture 1" descr="A list of event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1218" name="Picture 1" descr="A list of events with text&#10;&#10;Description automatically generated with medium confidence"/>
                    <pic:cNvPicPr/>
                  </pic:nvPicPr>
                  <pic:blipFill>
                    <a:blip r:embed="rId18"/>
                    <a:stretch>
                      <a:fillRect/>
                    </a:stretch>
                  </pic:blipFill>
                  <pic:spPr>
                    <a:xfrm>
                      <a:off x="0" y="0"/>
                      <a:ext cx="4448796" cy="1514686"/>
                    </a:xfrm>
                    <a:prstGeom prst="rect">
                      <a:avLst/>
                    </a:prstGeom>
                  </pic:spPr>
                </pic:pic>
              </a:graphicData>
            </a:graphic>
          </wp:inline>
        </w:drawing>
      </w:r>
    </w:p>
    <w:p w14:paraId="1E9857AA" w14:textId="77777777" w:rsidR="00E337C2" w:rsidRDefault="00E337C2" w:rsidP="00E337C2">
      <w:pPr>
        <w:pStyle w:val="Bullet"/>
        <w:numPr>
          <w:ilvl w:val="0"/>
          <w:numId w:val="0"/>
        </w:numPr>
      </w:pPr>
    </w:p>
    <w:p w14:paraId="0C33F80C" w14:textId="112D727D" w:rsidR="00E337C2" w:rsidRDefault="00E337C2" w:rsidP="00E337C2">
      <w:pPr>
        <w:pStyle w:val="Bullet"/>
        <w:numPr>
          <w:ilvl w:val="0"/>
          <w:numId w:val="0"/>
        </w:numPr>
        <w:rPr>
          <w:b/>
          <w:bCs/>
        </w:rPr>
      </w:pPr>
      <w:r>
        <w:rPr>
          <w:b/>
          <w:bCs/>
        </w:rPr>
        <w:t>Rate Trending</w:t>
      </w:r>
    </w:p>
    <w:p w14:paraId="46CE8B79" w14:textId="62B9CE80" w:rsidR="00E337C2" w:rsidRDefault="00E337C2" w:rsidP="003B0F7D">
      <w:pPr>
        <w:pStyle w:val="Bullet"/>
      </w:pPr>
      <w:r>
        <w:t>The system shall be configurable to record and display the following data items</w:t>
      </w:r>
      <w:r>
        <w:t xml:space="preserve"> </w:t>
      </w:r>
      <w:r>
        <w:t>separately or concurrently over a programmable duration and storage method:</w:t>
      </w:r>
    </w:p>
    <w:p w14:paraId="7CC983B6" w14:textId="77777777" w:rsidR="00E337C2" w:rsidRDefault="00E337C2" w:rsidP="00E337C2">
      <w:pPr>
        <w:pStyle w:val="Bullet"/>
        <w:numPr>
          <w:ilvl w:val="1"/>
          <w:numId w:val="2"/>
        </w:numPr>
      </w:pPr>
      <w:r>
        <w:t>1. Pacing Rate</w:t>
      </w:r>
    </w:p>
    <w:p w14:paraId="3A6CAF9E" w14:textId="59CEC664" w:rsidR="00E337C2" w:rsidRDefault="00E337C2" w:rsidP="00E337C2">
      <w:pPr>
        <w:pStyle w:val="Bullet"/>
        <w:numPr>
          <w:ilvl w:val="1"/>
          <w:numId w:val="2"/>
        </w:numPr>
      </w:pPr>
      <w:r>
        <w:t>2. Sensor Data</w:t>
      </w:r>
    </w:p>
    <w:p w14:paraId="379CEEAD" w14:textId="77777777" w:rsidR="00E337C2" w:rsidRDefault="00E337C2" w:rsidP="00E337C2">
      <w:pPr>
        <w:pStyle w:val="Bullet"/>
        <w:numPr>
          <w:ilvl w:val="0"/>
          <w:numId w:val="0"/>
        </w:numPr>
      </w:pPr>
    </w:p>
    <w:p w14:paraId="56336504" w14:textId="0D8A216D" w:rsidR="00E337C2" w:rsidRDefault="00E337C2" w:rsidP="00E337C2">
      <w:pPr>
        <w:pStyle w:val="Bullet"/>
        <w:numPr>
          <w:ilvl w:val="0"/>
          <w:numId w:val="0"/>
        </w:numPr>
        <w:rPr>
          <w:b/>
          <w:bCs/>
        </w:rPr>
      </w:pPr>
      <w:r>
        <w:rPr>
          <w:b/>
          <w:bCs/>
        </w:rPr>
        <w:t>Rate</w:t>
      </w:r>
      <w:r w:rsidR="00E63073">
        <w:rPr>
          <w:b/>
          <w:bCs/>
        </w:rPr>
        <w:t xml:space="preserve"> Duration and Time Stamp</w:t>
      </w:r>
    </w:p>
    <w:p w14:paraId="023E8D8C" w14:textId="77777777" w:rsidR="00E63073" w:rsidRDefault="00E63073" w:rsidP="00E63073">
      <w:pPr>
        <w:pStyle w:val="Bullet"/>
      </w:pPr>
      <w:r>
        <w:t>The recording duration shall be programmed to one of the following options:</w:t>
      </w:r>
    </w:p>
    <w:p w14:paraId="1A31A1FD" w14:textId="534C1DB0" w:rsidR="00E63073" w:rsidRDefault="00E63073" w:rsidP="00064B2C">
      <w:pPr>
        <w:pStyle w:val="Bullet"/>
        <w:numPr>
          <w:ilvl w:val="1"/>
          <w:numId w:val="2"/>
        </w:numPr>
      </w:pPr>
      <w:r>
        <w:t>1. Fixed: Start recording now and stop when available storage is full (time</w:t>
      </w:r>
      <w:r>
        <w:t xml:space="preserve"> </w:t>
      </w:r>
      <w:r>
        <w:t>stamped at beginning).</w:t>
      </w:r>
    </w:p>
    <w:p w14:paraId="55646555" w14:textId="5115A948" w:rsidR="00E63073" w:rsidRDefault="00E63073" w:rsidP="007E4924">
      <w:pPr>
        <w:pStyle w:val="Bullet"/>
        <w:numPr>
          <w:ilvl w:val="1"/>
          <w:numId w:val="2"/>
        </w:numPr>
      </w:pPr>
      <w:r>
        <w:t xml:space="preserve">2. Continuous: Circular </w:t>
      </w:r>
      <w:proofErr w:type="spellStart"/>
      <w:r>
        <w:t>buÆer</w:t>
      </w:r>
      <w:proofErr w:type="spellEnd"/>
      <w:r>
        <w:t xml:space="preserve"> keeping the latest information (time stamped</w:t>
      </w:r>
      <w:r>
        <w:t xml:space="preserve"> </w:t>
      </w:r>
      <w:r>
        <w:t>at end).</w:t>
      </w:r>
    </w:p>
    <w:p w14:paraId="4E9D1D15" w14:textId="77777777" w:rsidR="00E63073" w:rsidRDefault="00E63073" w:rsidP="00E63073">
      <w:pPr>
        <w:pStyle w:val="Bullet"/>
      </w:pPr>
      <w:r>
        <w:t>The recording duration shall be time stamped as indicated above.</w:t>
      </w:r>
    </w:p>
    <w:p w14:paraId="43C26F2C" w14:textId="6909903A" w:rsidR="00E63073" w:rsidRDefault="00E63073" w:rsidP="00D43EDA">
      <w:pPr>
        <w:pStyle w:val="Bullet"/>
        <w:numPr>
          <w:ilvl w:val="1"/>
          <w:numId w:val="2"/>
        </w:numPr>
      </w:pPr>
      <w:r>
        <w:t>The system shall display only the programmable durations that are applicable for the current pacing mode.</w:t>
      </w:r>
    </w:p>
    <w:p w14:paraId="205BBFC3" w14:textId="77777777" w:rsidR="00E63073" w:rsidRDefault="00E63073" w:rsidP="00E63073">
      <w:pPr>
        <w:pStyle w:val="Bullet"/>
        <w:numPr>
          <w:ilvl w:val="0"/>
          <w:numId w:val="0"/>
        </w:numPr>
      </w:pPr>
    </w:p>
    <w:p w14:paraId="633A345C" w14:textId="3CA135E9" w:rsidR="00E63073" w:rsidRPr="00E63073" w:rsidRDefault="00E63073" w:rsidP="00E63073">
      <w:pPr>
        <w:pStyle w:val="Bullet"/>
        <w:numPr>
          <w:ilvl w:val="0"/>
          <w:numId w:val="0"/>
        </w:numPr>
        <w:rPr>
          <w:b/>
          <w:bCs/>
        </w:rPr>
      </w:pPr>
      <w:r w:rsidRPr="00E63073">
        <w:rPr>
          <w:b/>
          <w:bCs/>
        </w:rPr>
        <w:t>Sensor Trending</w:t>
      </w:r>
    </w:p>
    <w:p w14:paraId="020752F2" w14:textId="52037068" w:rsidR="00E63073" w:rsidRDefault="00E63073" w:rsidP="00C728A1">
      <w:pPr>
        <w:pStyle w:val="Bullet"/>
      </w:pPr>
      <w:r>
        <w:t xml:space="preserve">The system shall provide </w:t>
      </w:r>
      <w:r>
        <w:t>off</w:t>
      </w:r>
      <w:r>
        <w:t>-line prediction analysis of sensor indicated rate</w:t>
      </w:r>
      <w:r>
        <w:t xml:space="preserve"> </w:t>
      </w:r>
      <w:r>
        <w:t>with or without intrinsic rate for the synchronized data collected.</w:t>
      </w:r>
    </w:p>
    <w:p w14:paraId="2AD48E41" w14:textId="77777777" w:rsidR="00E63073" w:rsidRDefault="00E63073" w:rsidP="00E63073">
      <w:pPr>
        <w:pStyle w:val="Bullet"/>
        <w:numPr>
          <w:ilvl w:val="0"/>
          <w:numId w:val="0"/>
        </w:numPr>
      </w:pPr>
    </w:p>
    <w:p w14:paraId="5AF404B1" w14:textId="68FC1C3F" w:rsidR="00E63073" w:rsidRDefault="00E63073" w:rsidP="00E63073">
      <w:pPr>
        <w:pStyle w:val="Heading3"/>
      </w:pPr>
      <w:bookmarkStart w:id="33" w:name="_Toc148121983"/>
      <w:r>
        <w:t>4.7 Real-time Electrograms</w:t>
      </w:r>
      <w:bookmarkEnd w:id="33"/>
    </w:p>
    <w:p w14:paraId="5E64EB11" w14:textId="77777777" w:rsidR="00E63073" w:rsidRDefault="00E63073" w:rsidP="00E63073">
      <w:pPr>
        <w:pStyle w:val="Bullet"/>
      </w:pPr>
      <w:r>
        <w:t>Real-time internal electrograms shall be made available from</w:t>
      </w:r>
    </w:p>
    <w:p w14:paraId="609AD32D" w14:textId="77777777" w:rsidR="00E63073" w:rsidRDefault="00E63073" w:rsidP="00E63073">
      <w:pPr>
        <w:pStyle w:val="Bullet"/>
        <w:numPr>
          <w:ilvl w:val="1"/>
          <w:numId w:val="2"/>
        </w:numPr>
      </w:pPr>
      <w:r>
        <w:t>1. The atrial and ventricular sense/pace leads.</w:t>
      </w:r>
    </w:p>
    <w:p w14:paraId="2EA443AF" w14:textId="77777777" w:rsidR="00E63073" w:rsidRDefault="00E63073" w:rsidP="00E63073">
      <w:pPr>
        <w:pStyle w:val="Bullet"/>
        <w:numPr>
          <w:ilvl w:val="1"/>
          <w:numId w:val="2"/>
        </w:numPr>
      </w:pPr>
      <w:r>
        <w:t>2. A surface electrogram.</w:t>
      </w:r>
    </w:p>
    <w:p w14:paraId="24C16B01" w14:textId="77428FA5" w:rsidR="00E63073" w:rsidRDefault="00E63073" w:rsidP="00863395">
      <w:pPr>
        <w:pStyle w:val="Bullet"/>
      </w:pPr>
      <w:r>
        <w:t>The real-time electrogram transmission shall be re-initiated if the telemetry</w:t>
      </w:r>
      <w:r>
        <w:t xml:space="preserve"> </w:t>
      </w:r>
      <w:r>
        <w:t>link was broken during the transmission of electrograms and then reestablished.</w:t>
      </w:r>
    </w:p>
    <w:p w14:paraId="2B32C3C8" w14:textId="77777777" w:rsidR="00E63073" w:rsidRPr="00E63073" w:rsidRDefault="00E63073" w:rsidP="00E63073">
      <w:pPr>
        <w:pStyle w:val="Bullet"/>
        <w:numPr>
          <w:ilvl w:val="0"/>
          <w:numId w:val="0"/>
        </w:numPr>
        <w:rPr>
          <w:b/>
          <w:bCs/>
        </w:rPr>
      </w:pPr>
      <w:r w:rsidRPr="00E63073">
        <w:rPr>
          <w:b/>
          <w:bCs/>
        </w:rPr>
        <w:t>4.7.1 Electrogram Viewing</w:t>
      </w:r>
    </w:p>
    <w:p w14:paraId="558D8EE5" w14:textId="77777777" w:rsidR="00E63073" w:rsidRDefault="00E63073" w:rsidP="00E63073">
      <w:pPr>
        <w:pStyle w:val="Bullet"/>
      </w:pPr>
      <w:r>
        <w:t>The user shall have the option of viewing the electrograms</w:t>
      </w:r>
    </w:p>
    <w:p w14:paraId="32AFCCB8" w14:textId="77777777" w:rsidR="00E63073" w:rsidRDefault="00E63073" w:rsidP="00E63073">
      <w:pPr>
        <w:pStyle w:val="Bullet"/>
        <w:numPr>
          <w:ilvl w:val="1"/>
          <w:numId w:val="2"/>
        </w:numPr>
      </w:pPr>
      <w:r>
        <w:t>1. On the screen</w:t>
      </w:r>
    </w:p>
    <w:p w14:paraId="1D4D8D68" w14:textId="77777777" w:rsidR="00E63073" w:rsidRDefault="00E63073" w:rsidP="00E63073">
      <w:pPr>
        <w:pStyle w:val="Bullet"/>
        <w:numPr>
          <w:ilvl w:val="1"/>
          <w:numId w:val="2"/>
        </w:numPr>
      </w:pPr>
      <w:r>
        <w:t>2. Through a printed copy</w:t>
      </w:r>
    </w:p>
    <w:p w14:paraId="1E832064" w14:textId="3957952B" w:rsidR="00E63073" w:rsidRDefault="00E63073" w:rsidP="00E63073">
      <w:pPr>
        <w:pStyle w:val="Bullet"/>
        <w:numPr>
          <w:ilvl w:val="1"/>
          <w:numId w:val="2"/>
        </w:numPr>
      </w:pPr>
      <w:r>
        <w:lastRenderedPageBreak/>
        <w:t>The user shall have the option of selecting which electrograms are viewed</w:t>
      </w:r>
      <w:r>
        <w:t xml:space="preserve"> </w:t>
      </w:r>
      <w:r>
        <w:t>and the resolution utilized.</w:t>
      </w:r>
    </w:p>
    <w:p w14:paraId="277E5BCB" w14:textId="77777777" w:rsidR="00E63073" w:rsidRDefault="00E63073" w:rsidP="00E63073">
      <w:pPr>
        <w:pStyle w:val="Bullet"/>
      </w:pPr>
      <w:r>
        <w:t>Internal electrogram (EGM) options provided are the following:</w:t>
      </w:r>
    </w:p>
    <w:p w14:paraId="35944ED1" w14:textId="77777777" w:rsidR="00E63073" w:rsidRDefault="00E63073" w:rsidP="00E63073">
      <w:pPr>
        <w:pStyle w:val="Bullet"/>
        <w:numPr>
          <w:ilvl w:val="1"/>
          <w:numId w:val="2"/>
        </w:numPr>
      </w:pPr>
      <w:r>
        <w:t>1. An atrial internal electrogram option shall be provided.</w:t>
      </w:r>
    </w:p>
    <w:p w14:paraId="15A07A20" w14:textId="77777777" w:rsidR="00E63073" w:rsidRDefault="00E63073" w:rsidP="00E63073">
      <w:pPr>
        <w:pStyle w:val="Bullet"/>
        <w:numPr>
          <w:ilvl w:val="1"/>
          <w:numId w:val="2"/>
        </w:numPr>
      </w:pPr>
      <w:r>
        <w:t>2. A ventricular internal electrogram option shall be provided.</w:t>
      </w:r>
    </w:p>
    <w:p w14:paraId="455A7895" w14:textId="77777777" w:rsidR="00E63073" w:rsidRDefault="00E63073" w:rsidP="00DA6109">
      <w:pPr>
        <w:pStyle w:val="Bullet"/>
        <w:numPr>
          <w:ilvl w:val="1"/>
          <w:numId w:val="2"/>
        </w:numPr>
      </w:pPr>
      <w:r>
        <w:t>3. An atrial and ventricular internal electrogram option shall be provided.</w:t>
      </w:r>
    </w:p>
    <w:p w14:paraId="654C045E" w14:textId="77777777" w:rsidR="00E63073" w:rsidRDefault="00E63073" w:rsidP="00E63073">
      <w:pPr>
        <w:pStyle w:val="Bullet"/>
        <w:numPr>
          <w:ilvl w:val="1"/>
          <w:numId w:val="2"/>
        </w:numPr>
      </w:pPr>
      <w:r>
        <w:t>For the surface electrocardiogram (ECG), the user shall have the capability</w:t>
      </w:r>
      <w:r>
        <w:t xml:space="preserve"> </w:t>
      </w:r>
      <w:r>
        <w:t>to select</w:t>
      </w:r>
    </w:p>
    <w:p w14:paraId="588C9C98" w14:textId="49769557" w:rsidR="00E63073" w:rsidRDefault="00E63073" w:rsidP="00E63073">
      <w:pPr>
        <w:pStyle w:val="Bullet"/>
        <w:numPr>
          <w:ilvl w:val="2"/>
          <w:numId w:val="2"/>
        </w:numPr>
      </w:pPr>
      <w:r>
        <w:t>1. The gain utilized (0.5X, 1X, or 2X)</w:t>
      </w:r>
    </w:p>
    <w:p w14:paraId="483814DD" w14:textId="77777777" w:rsidR="00E63073" w:rsidRDefault="00E63073" w:rsidP="00E63073">
      <w:pPr>
        <w:pStyle w:val="Bullet"/>
        <w:numPr>
          <w:ilvl w:val="2"/>
          <w:numId w:val="2"/>
        </w:numPr>
      </w:pPr>
      <w:r>
        <w:t>2. Whether high pass filtering is on</w:t>
      </w:r>
    </w:p>
    <w:p w14:paraId="2A854292" w14:textId="77777777" w:rsidR="00E63073" w:rsidRDefault="00E63073" w:rsidP="00E63073">
      <w:pPr>
        <w:pStyle w:val="Bullet"/>
        <w:numPr>
          <w:ilvl w:val="1"/>
          <w:numId w:val="2"/>
        </w:numPr>
      </w:pPr>
      <w:r>
        <w:t>For the internal electrogram (EGM), the display gain shall</w:t>
      </w:r>
    </w:p>
    <w:p w14:paraId="55579E2D" w14:textId="77777777" w:rsidR="00E63073" w:rsidRDefault="00E63073" w:rsidP="00E63073">
      <w:pPr>
        <w:pStyle w:val="Bullet"/>
        <w:numPr>
          <w:ilvl w:val="2"/>
          <w:numId w:val="2"/>
        </w:numPr>
      </w:pPr>
      <w:r>
        <w:t>1. Be selectable (0.5X, 1X, or 2X)</w:t>
      </w:r>
    </w:p>
    <w:p w14:paraId="1A93CA7E" w14:textId="1D5BF499" w:rsidR="00E63073" w:rsidRDefault="00E63073" w:rsidP="00E63073">
      <w:pPr>
        <w:pStyle w:val="Bullet"/>
        <w:numPr>
          <w:ilvl w:val="2"/>
          <w:numId w:val="2"/>
        </w:numPr>
      </w:pPr>
      <w:r>
        <w:t>2. Apply to all channels</w:t>
      </w:r>
    </w:p>
    <w:p w14:paraId="6CB7388D" w14:textId="77777777" w:rsidR="00E63073" w:rsidRDefault="00E63073" w:rsidP="00E63073">
      <w:pPr>
        <w:pStyle w:val="Bullet"/>
        <w:numPr>
          <w:ilvl w:val="0"/>
          <w:numId w:val="0"/>
        </w:numPr>
      </w:pPr>
    </w:p>
    <w:p w14:paraId="7034756A" w14:textId="24F67095" w:rsidR="00E63073" w:rsidRDefault="00E63073" w:rsidP="00E63073">
      <w:pPr>
        <w:pStyle w:val="Heading3"/>
      </w:pPr>
      <w:bookmarkStart w:id="34" w:name="_Toc148121984"/>
      <w:r w:rsidRPr="00E63073">
        <w:t>Real-time Electrogram Event Marker Annotations</w:t>
      </w:r>
      <w:bookmarkEnd w:id="34"/>
    </w:p>
    <w:p w14:paraId="03BE4D99" w14:textId="04498431" w:rsidR="00E63073" w:rsidRDefault="00E63073" w:rsidP="00E63073">
      <w:r>
        <w:t>The capability shall exist to print and display annotated event marker abbreviations listed below on the real-time electrogram. These markers shall be a</w:t>
      </w:r>
      <w:r>
        <w:t xml:space="preserve"> </w:t>
      </w:r>
      <w:r>
        <w:t>combination of intrinsic cardiac and device-related events.</w:t>
      </w:r>
    </w:p>
    <w:p w14:paraId="217516C8" w14:textId="0D463059" w:rsidR="00E63073" w:rsidRDefault="00E63073" w:rsidP="00E63073">
      <w:pPr>
        <w:pStyle w:val="Bullet"/>
      </w:pPr>
      <w:r>
        <w:t xml:space="preserve">1. Each marker shall show time-or-occurrence, accurate to 1 </w:t>
      </w:r>
      <w:proofErr w:type="spellStart"/>
      <w:r>
        <w:t>ms</w:t>
      </w:r>
      <w:proofErr w:type="spellEnd"/>
      <w:r>
        <w:t>, since the</w:t>
      </w:r>
      <w:r>
        <w:t xml:space="preserve"> </w:t>
      </w:r>
      <w:r>
        <w:t>most recent, non-refractory event in that chamber.</w:t>
      </w:r>
    </w:p>
    <w:p w14:paraId="23F7B646" w14:textId="77777777" w:rsidR="00E63073" w:rsidRDefault="00E63073" w:rsidP="00E63073">
      <w:pPr>
        <w:pStyle w:val="Bullet"/>
      </w:pPr>
      <w:r>
        <w:t xml:space="preserve">2. At most one atrial marker will occur each 1 </w:t>
      </w:r>
      <w:proofErr w:type="spellStart"/>
      <w:r>
        <w:t>ms.</w:t>
      </w:r>
      <w:proofErr w:type="spellEnd"/>
    </w:p>
    <w:p w14:paraId="71185712" w14:textId="77777777" w:rsidR="00E63073" w:rsidRDefault="00E63073" w:rsidP="00E63073">
      <w:pPr>
        <w:pStyle w:val="Bullet"/>
      </w:pPr>
      <w:r>
        <w:t xml:space="preserve">3. At most one ventricular marker will occur each 1 </w:t>
      </w:r>
      <w:proofErr w:type="spellStart"/>
      <w:r>
        <w:t>ms.</w:t>
      </w:r>
      <w:proofErr w:type="spellEnd"/>
    </w:p>
    <w:p w14:paraId="4DD13DDB" w14:textId="77777777" w:rsidR="00E63073" w:rsidRDefault="00E63073" w:rsidP="00E63073">
      <w:pPr>
        <w:pStyle w:val="Bullet"/>
      </w:pPr>
      <w:r>
        <w:t xml:space="preserve">4. At most one augmentation marker will occur each 1 </w:t>
      </w:r>
      <w:proofErr w:type="spellStart"/>
      <w:r>
        <w:t>ms.</w:t>
      </w:r>
      <w:proofErr w:type="spellEnd"/>
    </w:p>
    <w:p w14:paraId="3057A402" w14:textId="52681DB6" w:rsidR="00E63073" w:rsidRDefault="00E63073" w:rsidP="00E63073">
      <w:r w:rsidRPr="00E63073">
        <w:drawing>
          <wp:inline distT="0" distB="0" distL="0" distR="0" wp14:anchorId="7F48A86E" wp14:editId="21727195">
            <wp:extent cx="3410426" cy="2791215"/>
            <wp:effectExtent l="0" t="0" r="0" b="9525"/>
            <wp:docPr id="34330159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01598" name="Picture 1" descr="A table with text on it&#10;&#10;Description automatically generated"/>
                    <pic:cNvPicPr/>
                  </pic:nvPicPr>
                  <pic:blipFill>
                    <a:blip r:embed="rId19"/>
                    <a:stretch>
                      <a:fillRect/>
                    </a:stretch>
                  </pic:blipFill>
                  <pic:spPr>
                    <a:xfrm>
                      <a:off x="0" y="0"/>
                      <a:ext cx="3410426" cy="2791215"/>
                    </a:xfrm>
                    <a:prstGeom prst="rect">
                      <a:avLst/>
                    </a:prstGeom>
                  </pic:spPr>
                </pic:pic>
              </a:graphicData>
            </a:graphic>
          </wp:inline>
        </w:drawing>
      </w:r>
    </w:p>
    <w:p w14:paraId="3D739ED6" w14:textId="77777777" w:rsidR="00E63073" w:rsidRDefault="00E63073" w:rsidP="00E63073"/>
    <w:p w14:paraId="711D0804" w14:textId="6AE4FB20" w:rsidR="0003503D" w:rsidRDefault="0003503D" w:rsidP="00E63073">
      <w:r w:rsidRPr="0003503D">
        <w:lastRenderedPageBreak/>
        <w:drawing>
          <wp:inline distT="0" distB="0" distL="0" distR="0" wp14:anchorId="6D82FC79" wp14:editId="551CA5EB">
            <wp:extent cx="4582164" cy="6935168"/>
            <wp:effectExtent l="0" t="0" r="8890" b="0"/>
            <wp:docPr id="42984896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8963" name="Picture 1" descr="A screenshot of a document&#10;&#10;Description automatically generated"/>
                    <pic:cNvPicPr/>
                  </pic:nvPicPr>
                  <pic:blipFill>
                    <a:blip r:embed="rId20"/>
                    <a:stretch>
                      <a:fillRect/>
                    </a:stretch>
                  </pic:blipFill>
                  <pic:spPr>
                    <a:xfrm>
                      <a:off x="0" y="0"/>
                      <a:ext cx="4582164" cy="6935168"/>
                    </a:xfrm>
                    <a:prstGeom prst="rect">
                      <a:avLst/>
                    </a:prstGeom>
                  </pic:spPr>
                </pic:pic>
              </a:graphicData>
            </a:graphic>
          </wp:inline>
        </w:drawing>
      </w:r>
    </w:p>
    <w:p w14:paraId="3145EFF7" w14:textId="77777777" w:rsidR="0003503D" w:rsidRDefault="0003503D" w:rsidP="00E63073"/>
    <w:p w14:paraId="02A0C2CA" w14:textId="5C3EA19B" w:rsidR="0003503D" w:rsidRDefault="0003503D" w:rsidP="0003503D">
      <w:pPr>
        <w:pStyle w:val="Heading3"/>
      </w:pPr>
      <w:bookmarkStart w:id="35" w:name="_Toc148121985"/>
      <w:r>
        <w:t>Faults and Error Handling</w:t>
      </w:r>
      <w:bookmarkEnd w:id="35"/>
    </w:p>
    <w:p w14:paraId="22B04C91" w14:textId="77777777" w:rsidR="0003503D" w:rsidRPr="0003503D" w:rsidRDefault="0003503D" w:rsidP="0003503D">
      <w:pPr>
        <w:rPr>
          <w:b/>
          <w:bCs/>
        </w:rPr>
      </w:pPr>
      <w:r w:rsidRPr="0003503D">
        <w:rPr>
          <w:b/>
          <w:bCs/>
        </w:rPr>
        <w:t>4.9.1 Faults</w:t>
      </w:r>
    </w:p>
    <w:p w14:paraId="607629D8" w14:textId="77777777" w:rsidR="0003503D" w:rsidRDefault="0003503D" w:rsidP="0003503D">
      <w:pPr>
        <w:pStyle w:val="Bullet"/>
      </w:pPr>
      <w:r>
        <w:t>DCM malfunctions shall be indicated.</w:t>
      </w:r>
    </w:p>
    <w:p w14:paraId="30303523" w14:textId="77777777" w:rsidR="0003503D" w:rsidRPr="0003503D" w:rsidRDefault="0003503D" w:rsidP="0003503D">
      <w:pPr>
        <w:rPr>
          <w:b/>
          <w:bCs/>
        </w:rPr>
      </w:pPr>
      <w:r w:rsidRPr="0003503D">
        <w:rPr>
          <w:b/>
          <w:bCs/>
        </w:rPr>
        <w:t>4.9.2 Errors</w:t>
      </w:r>
    </w:p>
    <w:p w14:paraId="4473483F" w14:textId="77777777" w:rsidR="0003503D" w:rsidRDefault="0003503D" w:rsidP="0003503D">
      <w:pPr>
        <w:pStyle w:val="Bullet"/>
      </w:pPr>
      <w:r>
        <w:t>Errors indicated are the following:</w:t>
      </w:r>
    </w:p>
    <w:p w14:paraId="15A76C23" w14:textId="77777777" w:rsidR="0003503D" w:rsidRDefault="0003503D" w:rsidP="0003503D">
      <w:pPr>
        <w:pStyle w:val="Bullet"/>
        <w:numPr>
          <w:ilvl w:val="1"/>
          <w:numId w:val="2"/>
        </w:numPr>
      </w:pPr>
      <w:r>
        <w:lastRenderedPageBreak/>
        <w:t>1. Parameter interactive limit errors shall be indicated.</w:t>
      </w:r>
    </w:p>
    <w:p w14:paraId="3C67904C" w14:textId="52EC269F" w:rsidR="0003503D" w:rsidRDefault="0003503D" w:rsidP="0003503D">
      <w:pPr>
        <w:pStyle w:val="Bullet"/>
        <w:numPr>
          <w:ilvl w:val="1"/>
          <w:numId w:val="2"/>
        </w:numPr>
      </w:pPr>
      <w:r>
        <w:t>2. Printer errors shall be indicated.</w:t>
      </w:r>
    </w:p>
    <w:p w14:paraId="39263764" w14:textId="77777777" w:rsidR="0003503D" w:rsidRDefault="0003503D" w:rsidP="0003503D">
      <w:pPr>
        <w:pStyle w:val="Bullet"/>
        <w:numPr>
          <w:ilvl w:val="0"/>
          <w:numId w:val="0"/>
        </w:numPr>
        <w:ind w:left="720" w:hanging="360"/>
      </w:pPr>
    </w:p>
    <w:p w14:paraId="175C7191" w14:textId="4B2FA474" w:rsidR="0003503D" w:rsidRDefault="0003503D" w:rsidP="0003503D">
      <w:pPr>
        <w:pStyle w:val="Heading3"/>
      </w:pPr>
      <w:bookmarkStart w:id="36" w:name="_Toc148121986"/>
      <w:r>
        <w:t>Bradycardia Therapy</w:t>
      </w:r>
      <w:bookmarkEnd w:id="36"/>
    </w:p>
    <w:p w14:paraId="0390D4AB" w14:textId="0B572279" w:rsidR="0003503D" w:rsidRDefault="0003503D" w:rsidP="0003503D">
      <w:r w:rsidRPr="0003503D">
        <w:drawing>
          <wp:inline distT="0" distB="0" distL="0" distR="0" wp14:anchorId="28D23222" wp14:editId="22DA0258">
            <wp:extent cx="4753638" cy="4220164"/>
            <wp:effectExtent l="0" t="0" r="8890" b="9525"/>
            <wp:docPr id="1303358025" name="Picture 1" descr="A table of a patient's recov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8025" name="Picture 1" descr="A table of a patient's recovery&#10;&#10;Description automatically generated with medium confidence"/>
                    <pic:cNvPicPr/>
                  </pic:nvPicPr>
                  <pic:blipFill>
                    <a:blip r:embed="rId21"/>
                    <a:stretch>
                      <a:fillRect/>
                    </a:stretch>
                  </pic:blipFill>
                  <pic:spPr>
                    <a:xfrm>
                      <a:off x="0" y="0"/>
                      <a:ext cx="4753638" cy="4220164"/>
                    </a:xfrm>
                    <a:prstGeom prst="rect">
                      <a:avLst/>
                    </a:prstGeom>
                  </pic:spPr>
                </pic:pic>
              </a:graphicData>
            </a:graphic>
          </wp:inline>
        </w:drawing>
      </w:r>
    </w:p>
    <w:p w14:paraId="1A8F2812" w14:textId="77777777" w:rsidR="0003503D" w:rsidRDefault="0003503D" w:rsidP="0003503D"/>
    <w:p w14:paraId="1D9ACB67" w14:textId="5CC211F3" w:rsidR="0003503D" w:rsidRDefault="0003503D" w:rsidP="0003503D">
      <w:pPr>
        <w:pStyle w:val="Heading3"/>
      </w:pPr>
      <w:bookmarkStart w:id="37" w:name="_Toc148121987"/>
      <w:r>
        <w:lastRenderedPageBreak/>
        <w:t>Programmable Features</w:t>
      </w:r>
      <w:bookmarkEnd w:id="37"/>
    </w:p>
    <w:p w14:paraId="17DE47D9" w14:textId="42015F16" w:rsidR="0003503D" w:rsidRDefault="0003503D" w:rsidP="0003503D">
      <w:r w:rsidRPr="0003503D">
        <w:drawing>
          <wp:inline distT="0" distB="0" distL="0" distR="0" wp14:anchorId="49A9B485" wp14:editId="0E7F30E1">
            <wp:extent cx="4305901" cy="5992061"/>
            <wp:effectExtent l="0" t="0" r="0" b="8890"/>
            <wp:docPr id="636362699" name="Picture 1" descr="A table of electrical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2699" name="Picture 1" descr="A table of electrical equipment&#10;&#10;Description automatically generated with medium confidence"/>
                    <pic:cNvPicPr/>
                  </pic:nvPicPr>
                  <pic:blipFill>
                    <a:blip r:embed="rId22"/>
                    <a:stretch>
                      <a:fillRect/>
                    </a:stretch>
                  </pic:blipFill>
                  <pic:spPr>
                    <a:xfrm>
                      <a:off x="0" y="0"/>
                      <a:ext cx="4305901" cy="5992061"/>
                    </a:xfrm>
                    <a:prstGeom prst="rect">
                      <a:avLst/>
                    </a:prstGeom>
                  </pic:spPr>
                </pic:pic>
              </a:graphicData>
            </a:graphic>
          </wp:inline>
        </w:drawing>
      </w:r>
    </w:p>
    <w:p w14:paraId="7873CF64" w14:textId="77777777" w:rsidR="0003503D" w:rsidRDefault="0003503D" w:rsidP="0003503D"/>
    <w:p w14:paraId="1B8073AE" w14:textId="645F72F7" w:rsidR="0003503D" w:rsidRDefault="0003503D" w:rsidP="0003503D">
      <w:pPr>
        <w:pStyle w:val="Heading3"/>
      </w:pPr>
      <w:bookmarkStart w:id="38" w:name="_Toc148121988"/>
      <w:r>
        <w:t>Measured Parameters</w:t>
      </w:r>
      <w:bookmarkEnd w:id="38"/>
    </w:p>
    <w:p w14:paraId="393C45C9" w14:textId="24019ACA" w:rsidR="0003503D" w:rsidRPr="0003503D" w:rsidRDefault="0003503D" w:rsidP="0003503D">
      <w:r w:rsidRPr="0003503D">
        <w:drawing>
          <wp:inline distT="0" distB="0" distL="0" distR="0" wp14:anchorId="6C9BF7BF" wp14:editId="367C40DA">
            <wp:extent cx="4572638" cy="1171739"/>
            <wp:effectExtent l="0" t="0" r="0" b="9525"/>
            <wp:docPr id="196967807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8075" name="Picture 1" descr="A white sheet with black text&#10;&#10;Description automatically generated"/>
                    <pic:cNvPicPr/>
                  </pic:nvPicPr>
                  <pic:blipFill>
                    <a:blip r:embed="rId23"/>
                    <a:stretch>
                      <a:fillRect/>
                    </a:stretch>
                  </pic:blipFill>
                  <pic:spPr>
                    <a:xfrm>
                      <a:off x="0" y="0"/>
                      <a:ext cx="4572638" cy="1171739"/>
                    </a:xfrm>
                    <a:prstGeom prst="rect">
                      <a:avLst/>
                    </a:prstGeom>
                  </pic:spPr>
                </pic:pic>
              </a:graphicData>
            </a:graphic>
          </wp:inline>
        </w:drawing>
      </w:r>
    </w:p>
    <w:p w14:paraId="7E88AF82" w14:textId="77777777" w:rsidR="0003503D" w:rsidRDefault="0003503D" w:rsidP="0003503D"/>
    <w:p w14:paraId="3197D704" w14:textId="18A826AA" w:rsidR="0003503D" w:rsidRDefault="0003503D" w:rsidP="0003503D">
      <w:pPr>
        <w:pStyle w:val="Heading1"/>
      </w:pPr>
      <w:bookmarkStart w:id="39" w:name="_Toc148121989"/>
      <w:r w:rsidRPr="00AC0BAB">
        <w:rPr>
          <w:i/>
          <w:iCs/>
        </w:rPr>
        <w:lastRenderedPageBreak/>
        <w:t>Doc</w:t>
      </w:r>
      <w:r w:rsidR="00DC4A7D">
        <w:rPr>
          <w:i/>
          <w:iCs/>
        </w:rPr>
        <w:t>8</w:t>
      </w:r>
      <w:r w:rsidRPr="00AC0BAB">
        <w:rPr>
          <w:i/>
          <w:iCs/>
        </w:rPr>
        <w:t>:</w:t>
      </w:r>
      <w:r w:rsidRPr="00AC0BAB">
        <w:t xml:space="preserve"> </w:t>
      </w:r>
      <w:r>
        <w:t>Pacemaker Shield Explained</w:t>
      </w:r>
      <w:bookmarkEnd w:id="39"/>
    </w:p>
    <w:p w14:paraId="29207DA9" w14:textId="77777777" w:rsidR="0003503D" w:rsidRDefault="0003503D" w:rsidP="0003503D">
      <w:pPr>
        <w:pStyle w:val="Heading2"/>
      </w:pPr>
      <w:bookmarkStart w:id="40" w:name="_Toc148121990"/>
      <w:r>
        <w:t xml:space="preserve">Apparent </w:t>
      </w:r>
      <w:r w:rsidRPr="008970CA">
        <w:t>Purpose</w:t>
      </w:r>
      <w:bookmarkEnd w:id="40"/>
    </w:p>
    <w:p w14:paraId="503D8652" w14:textId="058993E3" w:rsidR="0003503D" w:rsidRDefault="0003503D" w:rsidP="0003503D">
      <w:pPr>
        <w:pStyle w:val="Bullet"/>
      </w:pPr>
      <w:r>
        <w:t xml:space="preserve"> </w:t>
      </w:r>
    </w:p>
    <w:p w14:paraId="7F3593DF" w14:textId="1749F784" w:rsidR="0003503D" w:rsidRDefault="0003503D" w:rsidP="0003503D">
      <w:pPr>
        <w:pStyle w:val="Heading2"/>
      </w:pPr>
      <w:bookmarkStart w:id="41" w:name="_Toc148121991"/>
      <w:r>
        <w:t>Key Content</w:t>
      </w:r>
      <w:bookmarkEnd w:id="41"/>
    </w:p>
    <w:p w14:paraId="52EA8105" w14:textId="1EAA9571" w:rsidR="001E6F3B" w:rsidRPr="001E6F3B" w:rsidRDefault="001E6F3B" w:rsidP="001E6F3B">
      <w:pPr>
        <w:pStyle w:val="Heading3"/>
      </w:pPr>
      <w:bookmarkStart w:id="42" w:name="_Toc148121992"/>
      <w:r>
        <w:t>System Overview</w:t>
      </w:r>
      <w:bookmarkEnd w:id="42"/>
    </w:p>
    <w:p w14:paraId="127FC966" w14:textId="6D398685" w:rsidR="0003503D" w:rsidRDefault="0003503D" w:rsidP="0003503D">
      <w:pPr>
        <w:pStyle w:val="Bullet"/>
      </w:pPr>
      <w:r w:rsidRPr="0003503D">
        <w:t>Pacemaker shield is designed to simulate the bioelectrical interface between the heart and a real-time microcontroller</w:t>
      </w:r>
    </w:p>
    <w:p w14:paraId="49D2EEBD" w14:textId="27F2FC50" w:rsidR="0003503D" w:rsidRDefault="0003503D" w:rsidP="0003503D">
      <w:pPr>
        <w:pStyle w:val="Bullet"/>
      </w:pPr>
      <w:r>
        <w:t>Total electrical signal = PQRST</w:t>
      </w:r>
    </w:p>
    <w:p w14:paraId="40A65ACE" w14:textId="77777777" w:rsidR="0003503D" w:rsidRPr="0003503D" w:rsidRDefault="0003503D" w:rsidP="0003503D">
      <w:pPr>
        <w:pStyle w:val="Bullet"/>
        <w:rPr>
          <w:highlight w:val="green"/>
        </w:rPr>
      </w:pPr>
      <w:r w:rsidRPr="0003503D">
        <w:rPr>
          <w:highlight w:val="green"/>
        </w:rPr>
        <w:t xml:space="preserve">Note that a single electrical pulse can trigger the entire waveform. </w:t>
      </w:r>
    </w:p>
    <w:p w14:paraId="2D4264BB" w14:textId="77777777" w:rsidR="0003503D" w:rsidRPr="0003503D" w:rsidRDefault="0003503D" w:rsidP="0003503D">
      <w:pPr>
        <w:pStyle w:val="Bullet"/>
        <w:rPr>
          <w:highlight w:val="green"/>
        </w:rPr>
      </w:pPr>
      <w:r w:rsidRPr="0003503D">
        <w:rPr>
          <w:highlight w:val="green"/>
        </w:rPr>
        <w:t xml:space="preserve">If the heart is pacing correctly without electrical assistance the pacemaker must then continue monitoring its activity until a malfunction is detected. </w:t>
      </w:r>
    </w:p>
    <w:p w14:paraId="663AC734" w14:textId="48F655B2" w:rsidR="0003503D" w:rsidRPr="0003503D" w:rsidRDefault="0003503D" w:rsidP="0003503D">
      <w:pPr>
        <w:pStyle w:val="Bullet"/>
        <w:rPr>
          <w:highlight w:val="green"/>
        </w:rPr>
      </w:pPr>
      <w:r w:rsidRPr="0003503D">
        <w:rPr>
          <w:highlight w:val="green"/>
        </w:rPr>
        <w:t>Otherwise, the pacemaker will continually pace the heart to maintain proper functionality.</w:t>
      </w:r>
    </w:p>
    <w:p w14:paraId="5FF51213" w14:textId="77777777" w:rsidR="0003503D" w:rsidRDefault="0003503D" w:rsidP="0003503D">
      <w:pPr>
        <w:pStyle w:val="Bullet"/>
      </w:pPr>
      <w:r>
        <w:t xml:space="preserve">For this application, a two-lead connection is utilized; </w:t>
      </w:r>
    </w:p>
    <w:p w14:paraId="7AEC54F0" w14:textId="77777777" w:rsidR="0003503D" w:rsidRDefault="0003503D" w:rsidP="0003503D">
      <w:pPr>
        <w:pStyle w:val="Bullet"/>
        <w:numPr>
          <w:ilvl w:val="1"/>
          <w:numId w:val="2"/>
        </w:numPr>
      </w:pPr>
      <w:r>
        <w:t xml:space="preserve">one to the ventricle (lower chamber of the heart), </w:t>
      </w:r>
    </w:p>
    <w:p w14:paraId="69D9A061" w14:textId="77777777" w:rsidR="0003503D" w:rsidRDefault="0003503D" w:rsidP="0003503D">
      <w:pPr>
        <w:pStyle w:val="Bullet"/>
        <w:numPr>
          <w:ilvl w:val="1"/>
          <w:numId w:val="2"/>
        </w:numPr>
      </w:pPr>
      <w:r>
        <w:t xml:space="preserve">and one to the atrium (higher chamber of the heart). </w:t>
      </w:r>
    </w:p>
    <w:p w14:paraId="2DEFC6A9" w14:textId="77777777" w:rsidR="0003503D" w:rsidRDefault="0003503D" w:rsidP="0003503D">
      <w:pPr>
        <w:pStyle w:val="Bullet"/>
      </w:pPr>
      <w:r>
        <w:t xml:space="preserve">These leads apply pulses at offset time instances to allow blood to flow throughout the heart and into the body. </w:t>
      </w:r>
    </w:p>
    <w:p w14:paraId="403ED7B2" w14:textId="77777777" w:rsidR="0003503D" w:rsidRDefault="0003503D" w:rsidP="0003503D">
      <w:pPr>
        <w:pStyle w:val="Bullet"/>
      </w:pPr>
      <w:r>
        <w:t xml:space="preserve">While sensing heart signals, data is collected through the same bipolar electrodes. </w:t>
      </w:r>
      <w:r>
        <w:t xml:space="preserve"> </w:t>
      </w:r>
      <w:r>
        <w:t xml:space="preserve">The data from each chamber (atrium or ventricle) provides analog signals indicative of its electrical activity. </w:t>
      </w:r>
    </w:p>
    <w:p w14:paraId="3373C035" w14:textId="6F1CD5B1" w:rsidR="0003503D" w:rsidRDefault="0003503D" w:rsidP="0003503D">
      <w:pPr>
        <w:pStyle w:val="Bullet"/>
      </w:pPr>
      <w:r>
        <w:t>This signal can be compared with a baseline voltage to detect a natural pulse. An electrode is found in each chamber and is responsible for both the sensing and the pacing.</w:t>
      </w:r>
    </w:p>
    <w:p w14:paraId="1258473B" w14:textId="77777777" w:rsidR="0003503D" w:rsidRDefault="0003503D" w:rsidP="0003503D">
      <w:pPr>
        <w:pStyle w:val="Bullet"/>
        <w:numPr>
          <w:ilvl w:val="0"/>
          <w:numId w:val="0"/>
        </w:numPr>
        <w:ind w:left="360"/>
      </w:pPr>
    </w:p>
    <w:p w14:paraId="4F0DF5EE" w14:textId="7A002445" w:rsidR="001E6F3B" w:rsidRPr="0003503D" w:rsidRDefault="001E6F3B" w:rsidP="00E3677E">
      <w:pPr>
        <w:pStyle w:val="Bullet"/>
      </w:pPr>
      <w:r>
        <w:t>The</w:t>
      </w:r>
      <w:r>
        <w:t xml:space="preserve"> </w:t>
      </w:r>
      <w:r>
        <w:t>shield accepts PWM input used to charge capacitors that determine voltage settings in various locations of the shield (</w:t>
      </w:r>
      <w:proofErr w:type="spellStart"/>
      <w:r>
        <w:t>ie</w:t>
      </w:r>
      <w:proofErr w:type="spellEnd"/>
      <w:r>
        <w:t>.</w:t>
      </w:r>
      <w:r>
        <w:t xml:space="preserve"> </w:t>
      </w:r>
      <w:r>
        <w:t>pulse voltage, comparator voltage, ...). In the case of an artificial pace (generated by the pacemaker) the shield utilizes</w:t>
      </w:r>
      <w:r>
        <w:t xml:space="preserve"> </w:t>
      </w:r>
      <w:r>
        <w:t xml:space="preserve">the PWM input from the board to achieve the programmed pacing voltage. But if a natural pace </w:t>
      </w:r>
      <w:proofErr w:type="spellStart"/>
      <w:r>
        <w:t>preceeds</w:t>
      </w:r>
      <w:proofErr w:type="spellEnd"/>
      <w:r>
        <w:t xml:space="preserve"> it then the</w:t>
      </w:r>
      <w:r>
        <w:t xml:space="preserve"> </w:t>
      </w:r>
      <w:r>
        <w:t>shield will detect the natural pace with the use of a comparator circuit and tuned PWM duty cycles.</w:t>
      </w:r>
    </w:p>
    <w:p w14:paraId="269FB0AF" w14:textId="77777777" w:rsidR="001E6F3B" w:rsidRDefault="001E6F3B" w:rsidP="0003503D"/>
    <w:p w14:paraId="485E85A2" w14:textId="67703FCB" w:rsidR="001E6F3B" w:rsidRDefault="001E6F3B" w:rsidP="001E6F3B">
      <w:pPr>
        <w:pStyle w:val="Heading3"/>
      </w:pPr>
      <w:bookmarkStart w:id="43" w:name="_Toc148121993"/>
      <w:r>
        <w:lastRenderedPageBreak/>
        <w:t>Pinout</w:t>
      </w:r>
      <w:bookmarkEnd w:id="43"/>
    </w:p>
    <w:p w14:paraId="0078293B" w14:textId="0607ED95" w:rsidR="001E6F3B" w:rsidRDefault="001E6F3B" w:rsidP="001E6F3B">
      <w:r w:rsidRPr="001E6F3B">
        <w:drawing>
          <wp:inline distT="0" distB="0" distL="0" distR="0" wp14:anchorId="7932198F" wp14:editId="3730358E">
            <wp:extent cx="5943600" cy="5848985"/>
            <wp:effectExtent l="0" t="0" r="0" b="0"/>
            <wp:docPr id="176491364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3643" name="Picture 1" descr="A white sheet with black text&#10;&#10;Description automatically generated"/>
                    <pic:cNvPicPr/>
                  </pic:nvPicPr>
                  <pic:blipFill>
                    <a:blip r:embed="rId24"/>
                    <a:stretch>
                      <a:fillRect/>
                    </a:stretch>
                  </pic:blipFill>
                  <pic:spPr>
                    <a:xfrm>
                      <a:off x="0" y="0"/>
                      <a:ext cx="5943600" cy="5848985"/>
                    </a:xfrm>
                    <a:prstGeom prst="rect">
                      <a:avLst/>
                    </a:prstGeom>
                  </pic:spPr>
                </pic:pic>
              </a:graphicData>
            </a:graphic>
          </wp:inline>
        </w:drawing>
      </w:r>
    </w:p>
    <w:p w14:paraId="7F1E98DC" w14:textId="75FF81B8" w:rsidR="001E6F3B" w:rsidRDefault="001E6F3B" w:rsidP="001E6F3B">
      <w:r w:rsidRPr="001E6F3B">
        <w:lastRenderedPageBreak/>
        <w:drawing>
          <wp:inline distT="0" distB="0" distL="0" distR="0" wp14:anchorId="662066FA" wp14:editId="041B7DD5">
            <wp:extent cx="4972744" cy="6439799"/>
            <wp:effectExtent l="0" t="0" r="0" b="0"/>
            <wp:docPr id="1896666152"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6152" name="Picture 1" descr="A white sheet of paper with black text&#10;&#10;Description automatically generated"/>
                    <pic:cNvPicPr/>
                  </pic:nvPicPr>
                  <pic:blipFill>
                    <a:blip r:embed="rId25"/>
                    <a:stretch>
                      <a:fillRect/>
                    </a:stretch>
                  </pic:blipFill>
                  <pic:spPr>
                    <a:xfrm>
                      <a:off x="0" y="0"/>
                      <a:ext cx="4972744" cy="6439799"/>
                    </a:xfrm>
                    <a:prstGeom prst="rect">
                      <a:avLst/>
                    </a:prstGeom>
                  </pic:spPr>
                </pic:pic>
              </a:graphicData>
            </a:graphic>
          </wp:inline>
        </w:drawing>
      </w:r>
    </w:p>
    <w:p w14:paraId="63B7B714" w14:textId="3D803736" w:rsidR="001E6F3B" w:rsidRDefault="001E6F3B" w:rsidP="001E6F3B">
      <w:r w:rsidRPr="001E6F3B">
        <w:lastRenderedPageBreak/>
        <w:drawing>
          <wp:inline distT="0" distB="0" distL="0" distR="0" wp14:anchorId="7AD2DCF1" wp14:editId="067310F3">
            <wp:extent cx="5001323" cy="5020376"/>
            <wp:effectExtent l="0" t="0" r="8890" b="8890"/>
            <wp:docPr id="722006966"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06966" name="Picture 1" descr="A white text on a black background&#10;&#10;Description automatically generated"/>
                    <pic:cNvPicPr/>
                  </pic:nvPicPr>
                  <pic:blipFill>
                    <a:blip r:embed="rId26"/>
                    <a:stretch>
                      <a:fillRect/>
                    </a:stretch>
                  </pic:blipFill>
                  <pic:spPr>
                    <a:xfrm>
                      <a:off x="0" y="0"/>
                      <a:ext cx="5001323" cy="5020376"/>
                    </a:xfrm>
                    <a:prstGeom prst="rect">
                      <a:avLst/>
                    </a:prstGeom>
                  </pic:spPr>
                </pic:pic>
              </a:graphicData>
            </a:graphic>
          </wp:inline>
        </w:drawing>
      </w:r>
    </w:p>
    <w:p w14:paraId="3AC447C9" w14:textId="77777777" w:rsidR="001E6F3B" w:rsidRDefault="001E6F3B" w:rsidP="001E6F3B"/>
    <w:p w14:paraId="5D68FFE4" w14:textId="78C7B323" w:rsidR="001E6F3B" w:rsidRDefault="001E6F3B" w:rsidP="001E6F3B">
      <w:pPr>
        <w:pStyle w:val="Heading3"/>
      </w:pPr>
      <w:bookmarkStart w:id="44" w:name="_Toc148121994"/>
      <w:r>
        <w:t>Sensing Circuitry Flowchart</w:t>
      </w:r>
      <w:bookmarkEnd w:id="44"/>
    </w:p>
    <w:p w14:paraId="52D7E38A" w14:textId="6819E533" w:rsidR="001E6F3B" w:rsidRDefault="001E6F3B" w:rsidP="001E6F3B">
      <w:r w:rsidRPr="001E6F3B">
        <w:drawing>
          <wp:inline distT="0" distB="0" distL="0" distR="0" wp14:anchorId="447ABCB4" wp14:editId="6BA20C1E">
            <wp:extent cx="5943600" cy="2186305"/>
            <wp:effectExtent l="0" t="0" r="0" b="4445"/>
            <wp:docPr id="146171789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17899" name="Picture 1" descr="A diagram of a computer component&#10;&#10;Description automatically generated"/>
                    <pic:cNvPicPr/>
                  </pic:nvPicPr>
                  <pic:blipFill>
                    <a:blip r:embed="rId27"/>
                    <a:stretch>
                      <a:fillRect/>
                    </a:stretch>
                  </pic:blipFill>
                  <pic:spPr>
                    <a:xfrm>
                      <a:off x="0" y="0"/>
                      <a:ext cx="5943600" cy="2186305"/>
                    </a:xfrm>
                    <a:prstGeom prst="rect">
                      <a:avLst/>
                    </a:prstGeom>
                  </pic:spPr>
                </pic:pic>
              </a:graphicData>
            </a:graphic>
          </wp:inline>
        </w:drawing>
      </w:r>
    </w:p>
    <w:p w14:paraId="228E23EC" w14:textId="07E15FA8" w:rsidR="001E6F3B" w:rsidRDefault="001E6F3B" w:rsidP="001E6F3B">
      <w:r>
        <w:t>See document for explanation</w:t>
      </w:r>
    </w:p>
    <w:p w14:paraId="09143C9A" w14:textId="77777777" w:rsidR="001E6F3B" w:rsidRDefault="001E6F3B" w:rsidP="001E6F3B"/>
    <w:p w14:paraId="1EC0C649" w14:textId="77777777" w:rsidR="001E6F3B" w:rsidRDefault="001E6F3B" w:rsidP="001E6F3B"/>
    <w:p w14:paraId="26DAF16E" w14:textId="54B5EF7B" w:rsidR="001E6F3B" w:rsidRDefault="001E6F3B" w:rsidP="001E6F3B">
      <w:pPr>
        <w:pStyle w:val="Heading3"/>
      </w:pPr>
      <w:bookmarkStart w:id="45" w:name="_Toc148121995"/>
      <w:r>
        <w:lastRenderedPageBreak/>
        <w:t>Pacing Circuitry Flowchart</w:t>
      </w:r>
      <w:bookmarkEnd w:id="45"/>
    </w:p>
    <w:p w14:paraId="3F0C7A44" w14:textId="5D91FB0A" w:rsidR="001E6F3B" w:rsidRDefault="001E6F3B" w:rsidP="001E6F3B">
      <w:r w:rsidRPr="001E6F3B">
        <w:drawing>
          <wp:inline distT="0" distB="0" distL="0" distR="0" wp14:anchorId="44589090" wp14:editId="7AFF4455">
            <wp:extent cx="5943600" cy="2428240"/>
            <wp:effectExtent l="0" t="0" r="0" b="0"/>
            <wp:docPr id="87274538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5385" name="Picture 1" descr="A diagram of a computer system&#10;&#10;Description automatically generated"/>
                    <pic:cNvPicPr/>
                  </pic:nvPicPr>
                  <pic:blipFill>
                    <a:blip r:embed="rId28"/>
                    <a:stretch>
                      <a:fillRect/>
                    </a:stretch>
                  </pic:blipFill>
                  <pic:spPr>
                    <a:xfrm>
                      <a:off x="0" y="0"/>
                      <a:ext cx="5943600" cy="2428240"/>
                    </a:xfrm>
                    <a:prstGeom prst="rect">
                      <a:avLst/>
                    </a:prstGeom>
                  </pic:spPr>
                </pic:pic>
              </a:graphicData>
            </a:graphic>
          </wp:inline>
        </w:drawing>
      </w:r>
    </w:p>
    <w:p w14:paraId="06F8BCE6" w14:textId="0C415ADF" w:rsidR="001E6F3B" w:rsidRDefault="001E6F3B" w:rsidP="001E6F3B">
      <w:r>
        <w:t>See document for explanation</w:t>
      </w:r>
    </w:p>
    <w:p w14:paraId="5769A4D7" w14:textId="77777777" w:rsidR="001E6F3B" w:rsidRDefault="001E6F3B" w:rsidP="001E6F3B"/>
    <w:p w14:paraId="299A29E1" w14:textId="4680DFFA" w:rsidR="001E6F3B" w:rsidRDefault="001E6F3B" w:rsidP="001E6F3B">
      <w:pPr>
        <w:pStyle w:val="Heading3"/>
      </w:pPr>
      <w:bookmarkStart w:id="46" w:name="_Toc148121996"/>
      <w:r>
        <w:t>Mandatory Pin Arrangement for Pacing</w:t>
      </w:r>
      <w:bookmarkEnd w:id="46"/>
    </w:p>
    <w:p w14:paraId="5489D2CA" w14:textId="2E84FFE0" w:rsidR="001E6F3B" w:rsidRDefault="001E6F3B" w:rsidP="001E6F3B">
      <w:pPr>
        <w:pStyle w:val="Bullet"/>
      </w:pPr>
      <w:r>
        <w:t>This section will describe the mandatory pin settings in order to successfully pace. These are set as such in order to avoid critical errors that may occur otherwise (i.e. unwanted pacing, risking patient, false charging...).</w:t>
      </w:r>
    </w:p>
    <w:p w14:paraId="62E23FAB" w14:textId="77777777" w:rsidR="001E6F3B" w:rsidRDefault="001E6F3B" w:rsidP="001E6F3B">
      <w:pPr>
        <w:pStyle w:val="Bullet"/>
      </w:pPr>
      <w:r>
        <w:t>The pacing process is composed of three major cyclic states:</w:t>
      </w:r>
    </w:p>
    <w:p w14:paraId="5CF1935D" w14:textId="77777777" w:rsidR="001E6F3B" w:rsidRDefault="001E6F3B" w:rsidP="001E6F3B">
      <w:pPr>
        <w:pStyle w:val="Bullet"/>
        <w:numPr>
          <w:ilvl w:val="1"/>
          <w:numId w:val="2"/>
        </w:numPr>
      </w:pPr>
      <w:r>
        <w:t xml:space="preserve"> 1. Charging primary capacitor (C22) </w:t>
      </w:r>
    </w:p>
    <w:p w14:paraId="6D39E3AF" w14:textId="77777777" w:rsidR="001E6F3B" w:rsidRDefault="001E6F3B" w:rsidP="001E6F3B">
      <w:pPr>
        <w:pStyle w:val="Bullet"/>
        <w:numPr>
          <w:ilvl w:val="1"/>
          <w:numId w:val="2"/>
        </w:numPr>
      </w:pPr>
      <w:r>
        <w:t xml:space="preserve">2. Pacing either Atrium or Ventricle </w:t>
      </w:r>
    </w:p>
    <w:p w14:paraId="00DD98A3" w14:textId="3AAF2C0E" w:rsidR="001E6F3B" w:rsidRDefault="001E6F3B" w:rsidP="001E6F3B">
      <w:pPr>
        <w:pStyle w:val="Bullet"/>
        <w:numPr>
          <w:ilvl w:val="1"/>
          <w:numId w:val="2"/>
        </w:numPr>
      </w:pPr>
      <w:r>
        <w:t>3. Discharging blocking capacitor (C21)</w:t>
      </w:r>
    </w:p>
    <w:p w14:paraId="2447125C" w14:textId="2169E717" w:rsidR="001E6F3B" w:rsidRDefault="001E6F3B" w:rsidP="001E6F3B">
      <w:pPr>
        <w:pStyle w:val="Bullet"/>
        <w:numPr>
          <w:ilvl w:val="1"/>
          <w:numId w:val="2"/>
        </w:numPr>
      </w:pPr>
      <w:r>
        <w:t>Steps 1 and 3 can (and should) be done at the same time since they are not electrically dependent.</w:t>
      </w:r>
    </w:p>
    <w:p w14:paraId="2DDC6D77" w14:textId="29FA82E3" w:rsidR="001E6F3B" w:rsidRDefault="001E6F3B" w:rsidP="001E6F3B">
      <w:pPr>
        <w:pStyle w:val="Bullet"/>
        <w:numPr>
          <w:ilvl w:val="0"/>
          <w:numId w:val="0"/>
        </w:numPr>
        <w:rPr>
          <w:b/>
          <w:bCs/>
        </w:rPr>
      </w:pPr>
      <w:r>
        <w:rPr>
          <w:b/>
          <w:bCs/>
        </w:rPr>
        <w:t>Charging C22</w:t>
      </w:r>
    </w:p>
    <w:p w14:paraId="52E8DA99" w14:textId="56C5F230" w:rsidR="001E6F3B" w:rsidRDefault="001E6F3B" w:rsidP="001E6F3B">
      <w:pPr>
        <w:pStyle w:val="Bullet"/>
        <w:numPr>
          <w:ilvl w:val="0"/>
          <w:numId w:val="0"/>
        </w:numPr>
        <w:rPr>
          <w:b/>
          <w:bCs/>
        </w:rPr>
      </w:pPr>
      <w:r w:rsidRPr="001E6F3B">
        <w:rPr>
          <w:b/>
          <w:bCs/>
        </w:rPr>
        <w:drawing>
          <wp:inline distT="0" distB="0" distL="0" distR="0" wp14:anchorId="02E8F4D5" wp14:editId="0B418AC0">
            <wp:extent cx="5943600" cy="2011680"/>
            <wp:effectExtent l="0" t="0" r="0" b="7620"/>
            <wp:docPr id="1194637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7901" name="Picture 1" descr="A screenshot of a computer program&#10;&#10;Description automatically generated"/>
                    <pic:cNvPicPr/>
                  </pic:nvPicPr>
                  <pic:blipFill>
                    <a:blip r:embed="rId29"/>
                    <a:stretch>
                      <a:fillRect/>
                    </a:stretch>
                  </pic:blipFill>
                  <pic:spPr>
                    <a:xfrm>
                      <a:off x="0" y="0"/>
                      <a:ext cx="5943600" cy="2011680"/>
                    </a:xfrm>
                    <a:prstGeom prst="rect">
                      <a:avLst/>
                    </a:prstGeom>
                  </pic:spPr>
                </pic:pic>
              </a:graphicData>
            </a:graphic>
          </wp:inline>
        </w:drawing>
      </w:r>
    </w:p>
    <w:p w14:paraId="4FC75980" w14:textId="77777777" w:rsidR="001E6F3B" w:rsidRDefault="001E6F3B" w:rsidP="001E6F3B">
      <w:pPr>
        <w:pStyle w:val="Bullet"/>
        <w:numPr>
          <w:ilvl w:val="0"/>
          <w:numId w:val="0"/>
        </w:numPr>
        <w:rPr>
          <w:b/>
          <w:bCs/>
        </w:rPr>
      </w:pPr>
    </w:p>
    <w:p w14:paraId="70AA874E" w14:textId="10C84786" w:rsidR="001E6F3B" w:rsidRDefault="001E6F3B" w:rsidP="001E6F3B">
      <w:pPr>
        <w:pStyle w:val="Bullet"/>
        <w:numPr>
          <w:ilvl w:val="0"/>
          <w:numId w:val="0"/>
        </w:numPr>
        <w:rPr>
          <w:b/>
          <w:bCs/>
        </w:rPr>
      </w:pPr>
      <w:r>
        <w:rPr>
          <w:b/>
          <w:bCs/>
        </w:rPr>
        <w:t>AV Pacing</w:t>
      </w:r>
    </w:p>
    <w:p w14:paraId="58D73A5D" w14:textId="30C0BA26" w:rsidR="001E6F3B" w:rsidRDefault="001E6F3B" w:rsidP="001E6F3B">
      <w:pPr>
        <w:pStyle w:val="Bullet"/>
        <w:numPr>
          <w:ilvl w:val="0"/>
          <w:numId w:val="0"/>
        </w:numPr>
        <w:rPr>
          <w:b/>
          <w:bCs/>
        </w:rPr>
      </w:pPr>
      <w:r w:rsidRPr="001E6F3B">
        <w:rPr>
          <w:b/>
          <w:bCs/>
        </w:rPr>
        <w:lastRenderedPageBreak/>
        <w:drawing>
          <wp:inline distT="0" distB="0" distL="0" distR="0" wp14:anchorId="6CB20C68" wp14:editId="124A66B0">
            <wp:extent cx="5943600" cy="1016000"/>
            <wp:effectExtent l="0" t="0" r="0" b="0"/>
            <wp:docPr id="2833561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56120" name="Picture 1" descr="A close up of text&#10;&#10;Description automatically generated"/>
                    <pic:cNvPicPr/>
                  </pic:nvPicPr>
                  <pic:blipFill>
                    <a:blip r:embed="rId30"/>
                    <a:stretch>
                      <a:fillRect/>
                    </a:stretch>
                  </pic:blipFill>
                  <pic:spPr>
                    <a:xfrm>
                      <a:off x="0" y="0"/>
                      <a:ext cx="5943600" cy="1016000"/>
                    </a:xfrm>
                    <a:prstGeom prst="rect">
                      <a:avLst/>
                    </a:prstGeom>
                  </pic:spPr>
                </pic:pic>
              </a:graphicData>
            </a:graphic>
          </wp:inline>
        </w:drawing>
      </w:r>
    </w:p>
    <w:p w14:paraId="2BEF2D9E" w14:textId="573A3C2C" w:rsidR="001E6F3B" w:rsidRDefault="001E6F3B" w:rsidP="001E6F3B">
      <w:pPr>
        <w:pStyle w:val="Bullet"/>
        <w:numPr>
          <w:ilvl w:val="0"/>
          <w:numId w:val="0"/>
        </w:numPr>
        <w:rPr>
          <w:b/>
          <w:bCs/>
        </w:rPr>
      </w:pPr>
      <w:r w:rsidRPr="001E6F3B">
        <w:rPr>
          <w:b/>
          <w:bCs/>
        </w:rPr>
        <w:drawing>
          <wp:inline distT="0" distB="0" distL="0" distR="0" wp14:anchorId="70233A00" wp14:editId="1274FFEC">
            <wp:extent cx="2295845" cy="2143424"/>
            <wp:effectExtent l="0" t="0" r="9525" b="9525"/>
            <wp:docPr id="14829293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29301" name="Picture 1" descr="A screen shot of a computer&#10;&#10;Description automatically generated"/>
                    <pic:cNvPicPr/>
                  </pic:nvPicPr>
                  <pic:blipFill>
                    <a:blip r:embed="rId31"/>
                    <a:stretch>
                      <a:fillRect/>
                    </a:stretch>
                  </pic:blipFill>
                  <pic:spPr>
                    <a:xfrm>
                      <a:off x="0" y="0"/>
                      <a:ext cx="2295845" cy="2143424"/>
                    </a:xfrm>
                    <a:prstGeom prst="rect">
                      <a:avLst/>
                    </a:prstGeom>
                  </pic:spPr>
                </pic:pic>
              </a:graphicData>
            </a:graphic>
          </wp:inline>
        </w:drawing>
      </w:r>
    </w:p>
    <w:p w14:paraId="3FE22E40" w14:textId="77777777" w:rsidR="001E6F3B" w:rsidRDefault="001E6F3B" w:rsidP="001E6F3B">
      <w:pPr>
        <w:pStyle w:val="Bullet"/>
        <w:numPr>
          <w:ilvl w:val="0"/>
          <w:numId w:val="0"/>
        </w:numPr>
        <w:rPr>
          <w:b/>
          <w:bCs/>
        </w:rPr>
      </w:pPr>
    </w:p>
    <w:p w14:paraId="691DE839" w14:textId="1FE816B6" w:rsidR="001E6F3B" w:rsidRDefault="001E6F3B" w:rsidP="001E6F3B">
      <w:pPr>
        <w:pStyle w:val="Bullet"/>
        <w:numPr>
          <w:ilvl w:val="0"/>
          <w:numId w:val="0"/>
        </w:numPr>
        <w:rPr>
          <w:b/>
          <w:bCs/>
        </w:rPr>
      </w:pPr>
      <w:r w:rsidRPr="001E6F3B">
        <w:rPr>
          <w:b/>
          <w:bCs/>
        </w:rPr>
        <w:t>Discharging Blocking C</w:t>
      </w:r>
      <w:r>
        <w:rPr>
          <w:b/>
          <w:bCs/>
        </w:rPr>
        <w:t xml:space="preserve">apacitor </w:t>
      </w:r>
    </w:p>
    <w:p w14:paraId="383B86B3" w14:textId="33A4C9E8" w:rsidR="001E6F3B" w:rsidRDefault="001E6F3B" w:rsidP="001E6F3B">
      <w:pPr>
        <w:pStyle w:val="Bullet"/>
        <w:numPr>
          <w:ilvl w:val="0"/>
          <w:numId w:val="0"/>
        </w:numPr>
        <w:rPr>
          <w:b/>
          <w:bCs/>
        </w:rPr>
      </w:pPr>
      <w:r w:rsidRPr="001E6F3B">
        <w:rPr>
          <w:b/>
          <w:bCs/>
        </w:rPr>
        <w:drawing>
          <wp:inline distT="0" distB="0" distL="0" distR="0" wp14:anchorId="53E29987" wp14:editId="56F144C6">
            <wp:extent cx="5943600" cy="3127375"/>
            <wp:effectExtent l="0" t="0" r="0" b="0"/>
            <wp:docPr id="1277577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77725" name="Picture 1" descr="A screenshot of a computer&#10;&#10;Description automatically generated"/>
                    <pic:cNvPicPr/>
                  </pic:nvPicPr>
                  <pic:blipFill>
                    <a:blip r:embed="rId32"/>
                    <a:stretch>
                      <a:fillRect/>
                    </a:stretch>
                  </pic:blipFill>
                  <pic:spPr>
                    <a:xfrm>
                      <a:off x="0" y="0"/>
                      <a:ext cx="5943600" cy="3127375"/>
                    </a:xfrm>
                    <a:prstGeom prst="rect">
                      <a:avLst/>
                    </a:prstGeom>
                  </pic:spPr>
                </pic:pic>
              </a:graphicData>
            </a:graphic>
          </wp:inline>
        </w:drawing>
      </w:r>
    </w:p>
    <w:p w14:paraId="6A391280" w14:textId="77777777" w:rsidR="001E6F3B" w:rsidRDefault="001E6F3B" w:rsidP="001E6F3B">
      <w:pPr>
        <w:pStyle w:val="Bullet"/>
        <w:numPr>
          <w:ilvl w:val="0"/>
          <w:numId w:val="0"/>
        </w:numPr>
        <w:rPr>
          <w:b/>
          <w:bCs/>
        </w:rPr>
      </w:pPr>
    </w:p>
    <w:p w14:paraId="373F680A" w14:textId="6EF3ED2D" w:rsidR="001E6F3B" w:rsidRDefault="001E6F3B" w:rsidP="001E6F3B">
      <w:pPr>
        <w:pStyle w:val="Bullet"/>
        <w:numPr>
          <w:ilvl w:val="0"/>
          <w:numId w:val="0"/>
        </w:numPr>
        <w:rPr>
          <w:b/>
          <w:bCs/>
        </w:rPr>
      </w:pPr>
      <w:r>
        <w:rPr>
          <w:b/>
          <w:bCs/>
        </w:rPr>
        <w:t>PWM</w:t>
      </w:r>
    </w:p>
    <w:p w14:paraId="66D7A458" w14:textId="5D3D42C1" w:rsidR="001E6F3B" w:rsidRDefault="001E6F3B" w:rsidP="001E6F3B">
      <w:pPr>
        <w:pStyle w:val="Bullet"/>
        <w:numPr>
          <w:ilvl w:val="0"/>
          <w:numId w:val="0"/>
        </w:numPr>
        <w:rPr>
          <w:b/>
          <w:bCs/>
        </w:rPr>
      </w:pPr>
      <w:r w:rsidRPr="001E6F3B">
        <w:rPr>
          <w:b/>
          <w:bCs/>
        </w:rPr>
        <w:lastRenderedPageBreak/>
        <w:drawing>
          <wp:inline distT="0" distB="0" distL="0" distR="0" wp14:anchorId="1236D71C" wp14:editId="5EE625EB">
            <wp:extent cx="5943600" cy="4272280"/>
            <wp:effectExtent l="0" t="0" r="0" b="0"/>
            <wp:docPr id="47766994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9948" name="Picture 1" descr="A diagram of a circuit&#10;&#10;Description automatically generated"/>
                    <pic:cNvPicPr/>
                  </pic:nvPicPr>
                  <pic:blipFill>
                    <a:blip r:embed="rId33"/>
                    <a:stretch>
                      <a:fillRect/>
                    </a:stretch>
                  </pic:blipFill>
                  <pic:spPr>
                    <a:xfrm>
                      <a:off x="0" y="0"/>
                      <a:ext cx="5943600" cy="4272280"/>
                    </a:xfrm>
                    <a:prstGeom prst="rect">
                      <a:avLst/>
                    </a:prstGeom>
                  </pic:spPr>
                </pic:pic>
              </a:graphicData>
            </a:graphic>
          </wp:inline>
        </w:drawing>
      </w:r>
    </w:p>
    <w:p w14:paraId="28F1F6CD" w14:textId="77777777" w:rsidR="001E6F3B" w:rsidRDefault="001E6F3B" w:rsidP="001E6F3B">
      <w:pPr>
        <w:pStyle w:val="Bullet"/>
        <w:numPr>
          <w:ilvl w:val="0"/>
          <w:numId w:val="0"/>
        </w:numPr>
        <w:rPr>
          <w:b/>
          <w:bCs/>
        </w:rPr>
      </w:pPr>
    </w:p>
    <w:p w14:paraId="4464BC68" w14:textId="06F761AA" w:rsidR="001E6F3B" w:rsidRDefault="001E6F3B" w:rsidP="001E6F3B">
      <w:pPr>
        <w:pStyle w:val="Heading3"/>
      </w:pPr>
      <w:bookmarkStart w:id="47" w:name="_Toc148121997"/>
      <w:r>
        <w:t>Strength Duration Curve</w:t>
      </w:r>
      <w:bookmarkEnd w:id="47"/>
    </w:p>
    <w:p w14:paraId="1E51BC43" w14:textId="6BDC388E" w:rsidR="001E6F3B" w:rsidRDefault="001E6F3B" w:rsidP="001E6F3B">
      <w:pPr>
        <w:pStyle w:val="Bullet"/>
      </w:pPr>
      <w:r>
        <w:t>The heart will only fibrillate if it receives sufficient charge flow for a long enough time. The Strength-Duration Curve (SDC) displays the necessary voltages required for a corresponding pulsing period. Any combination of voltage and duration that is located below the curve will not be captured by the heart and will not properly pace either the ventricle or the atrium.</w:t>
      </w:r>
    </w:p>
    <w:p w14:paraId="0E758CD8" w14:textId="2A24CDCD" w:rsidR="001E6F3B" w:rsidRDefault="001E6F3B" w:rsidP="001E6F3B">
      <w:pPr>
        <w:pStyle w:val="Bullet"/>
      </w:pPr>
      <w:r w:rsidRPr="001E6F3B">
        <w:lastRenderedPageBreak/>
        <w:drawing>
          <wp:inline distT="0" distB="0" distL="0" distR="0" wp14:anchorId="60F80504" wp14:editId="25E5589A">
            <wp:extent cx="4448796" cy="3734321"/>
            <wp:effectExtent l="0" t="0" r="9525" b="0"/>
            <wp:docPr id="958165014" name="Picture 1" descr="A diagram of a norma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5014" name="Picture 1" descr="A diagram of a normal curve&#10;&#10;Description automatically generated with medium confidence"/>
                    <pic:cNvPicPr/>
                  </pic:nvPicPr>
                  <pic:blipFill>
                    <a:blip r:embed="rId34"/>
                    <a:stretch>
                      <a:fillRect/>
                    </a:stretch>
                  </pic:blipFill>
                  <pic:spPr>
                    <a:xfrm>
                      <a:off x="0" y="0"/>
                      <a:ext cx="4448796" cy="3734321"/>
                    </a:xfrm>
                    <a:prstGeom prst="rect">
                      <a:avLst/>
                    </a:prstGeom>
                  </pic:spPr>
                </pic:pic>
              </a:graphicData>
            </a:graphic>
          </wp:inline>
        </w:drawing>
      </w:r>
    </w:p>
    <w:p w14:paraId="01C1A322" w14:textId="77777777" w:rsidR="001E6F3B" w:rsidRDefault="001E6F3B" w:rsidP="001E6F3B">
      <w:pPr>
        <w:pStyle w:val="Bullet"/>
        <w:numPr>
          <w:ilvl w:val="0"/>
          <w:numId w:val="0"/>
        </w:numPr>
      </w:pPr>
    </w:p>
    <w:p w14:paraId="0A1F39EF" w14:textId="189C9DB7" w:rsidR="001E6F3B" w:rsidRDefault="001E6F3B" w:rsidP="001E6F3B">
      <w:pPr>
        <w:pStyle w:val="Heading3"/>
      </w:pPr>
      <w:bookmarkStart w:id="48" w:name="_Toc148121998"/>
      <w:r>
        <w:t>Proper Pace Capture</w:t>
      </w:r>
      <w:bookmarkEnd w:id="48"/>
    </w:p>
    <w:p w14:paraId="04AC2041" w14:textId="13086814" w:rsidR="001E6F3B" w:rsidRDefault="001E6F3B" w:rsidP="001E6F3B">
      <w:r>
        <w:t>A pacemaker is not only responsible for providing timely paces to the heart but also to keep track of which paces were properly captured (a capture refers to the induced pacing of the heart due to an artificial stimuli). After artificial pacing is performed it is the job of the on-board controller to confirm that the proper natural behaviour is detected as a response. If the heart does not properly respond to the pulse it must record this incident and may be required to try again (with adjusted pulse characteristics, if necessary). Remember, the primary responsibility of the pacemaker is to ensure that proper pacing occurs! If an error occurs such as non-captured stimulus it defeats the purpose of the pacemaker.</w:t>
      </w:r>
    </w:p>
    <w:p w14:paraId="1E217C25" w14:textId="77777777" w:rsidR="001E6F3B" w:rsidRDefault="001E6F3B" w:rsidP="001E6F3B"/>
    <w:p w14:paraId="0C817809" w14:textId="48A8CAC7" w:rsidR="001E6F3B" w:rsidRDefault="001E6F3B" w:rsidP="001E6F3B">
      <w:pPr>
        <w:pStyle w:val="Heading3"/>
      </w:pPr>
      <w:bookmarkStart w:id="49" w:name="_Toc148121999"/>
      <w:r>
        <w:lastRenderedPageBreak/>
        <w:t>Desired Waveform</w:t>
      </w:r>
      <w:bookmarkEnd w:id="49"/>
    </w:p>
    <w:p w14:paraId="2FAEB56C" w14:textId="4A84AA01" w:rsidR="001E6F3B" w:rsidRDefault="001E6F3B" w:rsidP="001E6F3B">
      <w:r w:rsidRPr="001E6F3B">
        <w:drawing>
          <wp:inline distT="0" distB="0" distL="0" distR="0" wp14:anchorId="5E7AB311" wp14:editId="2C45D69E">
            <wp:extent cx="5943600" cy="4290695"/>
            <wp:effectExtent l="0" t="0" r="0" b="0"/>
            <wp:docPr id="147674603" name="Picture 1" descr="A diagram of a pul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4603" name="Picture 1" descr="A diagram of a pulse&#10;&#10;Description automatically generated"/>
                    <pic:cNvPicPr/>
                  </pic:nvPicPr>
                  <pic:blipFill>
                    <a:blip r:embed="rId35"/>
                    <a:stretch>
                      <a:fillRect/>
                    </a:stretch>
                  </pic:blipFill>
                  <pic:spPr>
                    <a:xfrm>
                      <a:off x="0" y="0"/>
                      <a:ext cx="5943600" cy="4290695"/>
                    </a:xfrm>
                    <a:prstGeom prst="rect">
                      <a:avLst/>
                    </a:prstGeom>
                  </pic:spPr>
                </pic:pic>
              </a:graphicData>
            </a:graphic>
          </wp:inline>
        </w:drawing>
      </w:r>
    </w:p>
    <w:p w14:paraId="5A417FFE" w14:textId="77777777" w:rsidR="001E6F3B" w:rsidRDefault="001E6F3B" w:rsidP="001E6F3B"/>
    <w:p w14:paraId="072DC42C" w14:textId="77777777" w:rsidR="001E6F3B" w:rsidRDefault="001E6F3B" w:rsidP="001E6F3B"/>
    <w:p w14:paraId="781655D4" w14:textId="3E2C2C61" w:rsidR="001E6F3B" w:rsidRPr="001E6F3B" w:rsidRDefault="001E6F3B" w:rsidP="001E6F3B">
      <w:pPr>
        <w:pStyle w:val="Heading3"/>
      </w:pPr>
      <w:bookmarkStart w:id="50" w:name="_Toc148122000"/>
      <w:r>
        <w:lastRenderedPageBreak/>
        <w:t>Pacemaker Impedance</w:t>
      </w:r>
      <w:bookmarkEnd w:id="50"/>
    </w:p>
    <w:p w14:paraId="2C12E122" w14:textId="120169FE" w:rsidR="001E6F3B" w:rsidRDefault="001E6F3B" w:rsidP="001E6F3B">
      <w:r w:rsidRPr="001E6F3B">
        <w:drawing>
          <wp:inline distT="0" distB="0" distL="0" distR="0" wp14:anchorId="5B4BDF88" wp14:editId="7CAB1922">
            <wp:extent cx="5943600" cy="5833110"/>
            <wp:effectExtent l="0" t="0" r="0" b="0"/>
            <wp:docPr id="2121051057"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1057" name="Picture 1" descr="A paper with text and images&#10;&#10;Description automatically generated with medium confidence"/>
                    <pic:cNvPicPr/>
                  </pic:nvPicPr>
                  <pic:blipFill>
                    <a:blip r:embed="rId36"/>
                    <a:stretch>
                      <a:fillRect/>
                    </a:stretch>
                  </pic:blipFill>
                  <pic:spPr>
                    <a:xfrm>
                      <a:off x="0" y="0"/>
                      <a:ext cx="5943600" cy="5833110"/>
                    </a:xfrm>
                    <a:prstGeom prst="rect">
                      <a:avLst/>
                    </a:prstGeom>
                  </pic:spPr>
                </pic:pic>
              </a:graphicData>
            </a:graphic>
          </wp:inline>
        </w:drawing>
      </w:r>
    </w:p>
    <w:p w14:paraId="7A66D9E2" w14:textId="77777777" w:rsidR="001E6F3B" w:rsidRDefault="001E6F3B" w:rsidP="001E6F3B"/>
    <w:p w14:paraId="61E8938F" w14:textId="61CF88CE" w:rsidR="001E6F3B" w:rsidRDefault="001E6F3B" w:rsidP="001E6F3B">
      <w:r w:rsidRPr="001E6F3B">
        <w:lastRenderedPageBreak/>
        <w:drawing>
          <wp:inline distT="0" distB="0" distL="0" distR="0" wp14:anchorId="71C0259E" wp14:editId="24EEFD2A">
            <wp:extent cx="5943600" cy="4488180"/>
            <wp:effectExtent l="0" t="0" r="0" b="7620"/>
            <wp:docPr id="271619276"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9276" name="Picture 1" descr="A page of a document&#10;&#10;Description automatically generated"/>
                    <pic:cNvPicPr/>
                  </pic:nvPicPr>
                  <pic:blipFill>
                    <a:blip r:embed="rId37"/>
                    <a:stretch>
                      <a:fillRect/>
                    </a:stretch>
                  </pic:blipFill>
                  <pic:spPr>
                    <a:xfrm>
                      <a:off x="0" y="0"/>
                      <a:ext cx="5943600" cy="4488180"/>
                    </a:xfrm>
                    <a:prstGeom prst="rect">
                      <a:avLst/>
                    </a:prstGeom>
                  </pic:spPr>
                </pic:pic>
              </a:graphicData>
            </a:graphic>
          </wp:inline>
        </w:drawing>
      </w:r>
    </w:p>
    <w:p w14:paraId="76A9A389" w14:textId="77777777" w:rsidR="001E6F3B" w:rsidRDefault="001E6F3B" w:rsidP="001E6F3B"/>
    <w:p w14:paraId="72EFCADC" w14:textId="24E3DA6C" w:rsidR="001E6F3B" w:rsidRDefault="001E6F3B" w:rsidP="001E6F3B">
      <w:pPr>
        <w:pStyle w:val="Heading3"/>
      </w:pPr>
      <w:bookmarkStart w:id="51" w:name="_Toc148122001"/>
      <w:proofErr w:type="spellStart"/>
      <w:r>
        <w:lastRenderedPageBreak/>
        <w:t>Hysterisis</w:t>
      </w:r>
      <w:proofErr w:type="spellEnd"/>
      <w:r>
        <w:t xml:space="preserve"> Pacing</w:t>
      </w:r>
      <w:bookmarkEnd w:id="51"/>
    </w:p>
    <w:p w14:paraId="151B43FF" w14:textId="00F6F152" w:rsidR="001E6F3B" w:rsidRDefault="001E6F3B" w:rsidP="001E6F3B">
      <w:r w:rsidRPr="001E6F3B">
        <w:drawing>
          <wp:inline distT="0" distB="0" distL="0" distR="0" wp14:anchorId="1C94810D" wp14:editId="73AB9027">
            <wp:extent cx="5943600" cy="6196330"/>
            <wp:effectExtent l="0" t="0" r="0" b="0"/>
            <wp:docPr id="1619931894" name="Picture 1" descr="A page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1894" name="Picture 1" descr="A page of a medical report&#10;&#10;Description automatically generated"/>
                    <pic:cNvPicPr/>
                  </pic:nvPicPr>
                  <pic:blipFill>
                    <a:blip r:embed="rId38"/>
                    <a:stretch>
                      <a:fillRect/>
                    </a:stretch>
                  </pic:blipFill>
                  <pic:spPr>
                    <a:xfrm>
                      <a:off x="0" y="0"/>
                      <a:ext cx="5943600" cy="6196330"/>
                    </a:xfrm>
                    <a:prstGeom prst="rect">
                      <a:avLst/>
                    </a:prstGeom>
                  </pic:spPr>
                </pic:pic>
              </a:graphicData>
            </a:graphic>
          </wp:inline>
        </w:drawing>
      </w:r>
    </w:p>
    <w:p w14:paraId="27E24EF2" w14:textId="77777777" w:rsidR="001E6F3B" w:rsidRDefault="001E6F3B" w:rsidP="001E6F3B"/>
    <w:p w14:paraId="58BA9125" w14:textId="77777777" w:rsidR="001E6F3B" w:rsidRDefault="001E6F3B" w:rsidP="001E6F3B"/>
    <w:p w14:paraId="03C5F59F" w14:textId="7C3D43E6" w:rsidR="001E6F3B" w:rsidRDefault="001E6F3B" w:rsidP="001E6F3B">
      <w:pPr>
        <w:pStyle w:val="Heading1"/>
      </w:pPr>
      <w:bookmarkStart w:id="52" w:name="_Toc148122002"/>
      <w:r w:rsidRPr="00AC0BAB">
        <w:rPr>
          <w:i/>
          <w:iCs/>
        </w:rPr>
        <w:t>Doc</w:t>
      </w:r>
      <w:r w:rsidR="00DC4A7D">
        <w:rPr>
          <w:i/>
          <w:iCs/>
        </w:rPr>
        <w:t>9</w:t>
      </w:r>
      <w:r w:rsidRPr="00AC0BAB">
        <w:rPr>
          <w:i/>
          <w:iCs/>
        </w:rPr>
        <w:t>:</w:t>
      </w:r>
      <w:r w:rsidRPr="00AC0BAB">
        <w:t xml:space="preserve"> </w:t>
      </w:r>
      <w:proofErr w:type="spellStart"/>
      <w:r>
        <w:t>srsVVI</w:t>
      </w:r>
      <w:proofErr w:type="spellEnd"/>
      <w:r>
        <w:t xml:space="preserve"> rev2</w:t>
      </w:r>
      <w:bookmarkEnd w:id="52"/>
    </w:p>
    <w:p w14:paraId="5C6C83F7" w14:textId="77777777" w:rsidR="001E6F3B" w:rsidRDefault="001E6F3B" w:rsidP="001E6F3B">
      <w:pPr>
        <w:pStyle w:val="Heading2"/>
      </w:pPr>
      <w:bookmarkStart w:id="53" w:name="_Toc148122003"/>
      <w:r>
        <w:t xml:space="preserve">Apparent </w:t>
      </w:r>
      <w:r w:rsidRPr="008970CA">
        <w:t>Purpose</w:t>
      </w:r>
      <w:bookmarkEnd w:id="53"/>
    </w:p>
    <w:p w14:paraId="4A0F8534" w14:textId="77777777" w:rsidR="001E6F3B" w:rsidRDefault="001E6F3B" w:rsidP="001E6F3B">
      <w:pPr>
        <w:pStyle w:val="Bullet"/>
      </w:pPr>
      <w:r>
        <w:t xml:space="preserve"> </w:t>
      </w:r>
    </w:p>
    <w:p w14:paraId="5075FA00" w14:textId="77777777" w:rsidR="001E6F3B" w:rsidRDefault="001E6F3B" w:rsidP="001E6F3B">
      <w:pPr>
        <w:pStyle w:val="Heading2"/>
      </w:pPr>
      <w:bookmarkStart w:id="54" w:name="_Toc148122004"/>
      <w:r>
        <w:lastRenderedPageBreak/>
        <w:t>Key Content</w:t>
      </w:r>
      <w:bookmarkEnd w:id="54"/>
    </w:p>
    <w:p w14:paraId="4158D0D2" w14:textId="6AED903F" w:rsidR="001E6F3B" w:rsidRDefault="0067616A" w:rsidP="0067616A">
      <w:pPr>
        <w:pStyle w:val="Heading3"/>
      </w:pPr>
      <w:bookmarkStart w:id="55" w:name="_Toc148122005"/>
      <w:r>
        <w:t>Types</w:t>
      </w:r>
      <w:bookmarkEnd w:id="55"/>
    </w:p>
    <w:p w14:paraId="0D271473" w14:textId="1A90324C" w:rsidR="0067616A" w:rsidRDefault="0067616A" w:rsidP="0067616A">
      <w:r w:rsidRPr="0067616A">
        <w:drawing>
          <wp:inline distT="0" distB="0" distL="0" distR="0" wp14:anchorId="28E63BEB" wp14:editId="23956397">
            <wp:extent cx="5496692" cy="943107"/>
            <wp:effectExtent l="0" t="0" r="0" b="9525"/>
            <wp:docPr id="10647946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9467" name="Picture 1" descr="A close up of a text&#10;&#10;Description automatically generated"/>
                    <pic:cNvPicPr/>
                  </pic:nvPicPr>
                  <pic:blipFill>
                    <a:blip r:embed="rId39"/>
                    <a:stretch>
                      <a:fillRect/>
                    </a:stretch>
                  </pic:blipFill>
                  <pic:spPr>
                    <a:xfrm>
                      <a:off x="0" y="0"/>
                      <a:ext cx="5496692" cy="943107"/>
                    </a:xfrm>
                    <a:prstGeom prst="rect">
                      <a:avLst/>
                    </a:prstGeom>
                  </pic:spPr>
                </pic:pic>
              </a:graphicData>
            </a:graphic>
          </wp:inline>
        </w:drawing>
      </w:r>
    </w:p>
    <w:p w14:paraId="4F16130A" w14:textId="77777777" w:rsidR="0067616A" w:rsidRDefault="0067616A" w:rsidP="0067616A"/>
    <w:p w14:paraId="21B655D4" w14:textId="386136DD" w:rsidR="0067616A" w:rsidRDefault="0067616A" w:rsidP="0067616A">
      <w:pPr>
        <w:pStyle w:val="Heading3"/>
      </w:pPr>
      <w:bookmarkStart w:id="56" w:name="_Toc148122006"/>
      <w:r>
        <w:t>Variables – relevant to VVI</w:t>
      </w:r>
      <w:bookmarkEnd w:id="56"/>
    </w:p>
    <w:p w14:paraId="1F9B28C0" w14:textId="0BB23144" w:rsidR="0067616A" w:rsidRDefault="0067616A" w:rsidP="0067616A">
      <w:pPr>
        <w:rPr>
          <w:b/>
          <w:bCs/>
        </w:rPr>
      </w:pPr>
      <w:r w:rsidRPr="0067616A">
        <w:rPr>
          <w:b/>
          <w:bCs/>
        </w:rPr>
        <w:drawing>
          <wp:inline distT="0" distB="0" distL="0" distR="0" wp14:anchorId="4E18C40F" wp14:editId="272662CB">
            <wp:extent cx="3858163" cy="3000794"/>
            <wp:effectExtent l="0" t="0" r="0" b="9525"/>
            <wp:docPr id="19707058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5852" name="Picture 1" descr="A diagram of a diagram&#10;&#10;Description automatically generated"/>
                    <pic:cNvPicPr/>
                  </pic:nvPicPr>
                  <pic:blipFill>
                    <a:blip r:embed="rId40"/>
                    <a:stretch>
                      <a:fillRect/>
                    </a:stretch>
                  </pic:blipFill>
                  <pic:spPr>
                    <a:xfrm>
                      <a:off x="0" y="0"/>
                      <a:ext cx="3858163" cy="3000794"/>
                    </a:xfrm>
                    <a:prstGeom prst="rect">
                      <a:avLst/>
                    </a:prstGeom>
                  </pic:spPr>
                </pic:pic>
              </a:graphicData>
            </a:graphic>
          </wp:inline>
        </w:drawing>
      </w:r>
    </w:p>
    <w:p w14:paraId="171D9499" w14:textId="033704F5" w:rsidR="0067616A" w:rsidRDefault="0067616A" w:rsidP="0067616A">
      <w:pPr>
        <w:rPr>
          <w:b/>
          <w:bCs/>
        </w:rPr>
      </w:pPr>
      <w:r w:rsidRPr="0067616A">
        <w:rPr>
          <w:b/>
          <w:bCs/>
        </w:rPr>
        <w:lastRenderedPageBreak/>
        <w:drawing>
          <wp:inline distT="0" distB="0" distL="0" distR="0" wp14:anchorId="70C5DE19" wp14:editId="71E64D83">
            <wp:extent cx="5477639" cy="5125165"/>
            <wp:effectExtent l="0" t="0" r="8890" b="0"/>
            <wp:docPr id="7429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8277" name="Picture 1" descr="A screenshot of a computer&#10;&#10;Description automatically generated"/>
                    <pic:cNvPicPr/>
                  </pic:nvPicPr>
                  <pic:blipFill>
                    <a:blip r:embed="rId41"/>
                    <a:stretch>
                      <a:fillRect/>
                    </a:stretch>
                  </pic:blipFill>
                  <pic:spPr>
                    <a:xfrm>
                      <a:off x="0" y="0"/>
                      <a:ext cx="5477639" cy="5125165"/>
                    </a:xfrm>
                    <a:prstGeom prst="rect">
                      <a:avLst/>
                    </a:prstGeom>
                  </pic:spPr>
                </pic:pic>
              </a:graphicData>
            </a:graphic>
          </wp:inline>
        </w:drawing>
      </w:r>
    </w:p>
    <w:p w14:paraId="35A86EB8" w14:textId="77777777" w:rsidR="0067616A" w:rsidRDefault="0067616A" w:rsidP="0067616A">
      <w:pPr>
        <w:rPr>
          <w:b/>
          <w:bCs/>
        </w:rPr>
      </w:pPr>
    </w:p>
    <w:p w14:paraId="029824AD" w14:textId="77777777" w:rsidR="0067616A" w:rsidRDefault="0067616A" w:rsidP="0067616A">
      <w:pPr>
        <w:rPr>
          <w:b/>
          <w:bCs/>
        </w:rPr>
      </w:pPr>
    </w:p>
    <w:p w14:paraId="61F93E9A" w14:textId="24B92475" w:rsidR="0067616A" w:rsidRDefault="0067616A" w:rsidP="0067616A">
      <w:pPr>
        <w:pStyle w:val="Heading3"/>
      </w:pPr>
      <w:bookmarkStart w:id="57" w:name="_Toc148122007"/>
      <w:r>
        <w:lastRenderedPageBreak/>
        <w:t>Constants</w:t>
      </w:r>
      <w:bookmarkEnd w:id="57"/>
    </w:p>
    <w:p w14:paraId="57DA8890" w14:textId="580DEDC3" w:rsidR="0067616A" w:rsidRDefault="0067616A" w:rsidP="0067616A">
      <w:r w:rsidRPr="0067616A">
        <w:drawing>
          <wp:inline distT="0" distB="0" distL="0" distR="0" wp14:anchorId="2967454E" wp14:editId="79DA97A6">
            <wp:extent cx="5458587" cy="3982006"/>
            <wp:effectExtent l="0" t="0" r="8890" b="0"/>
            <wp:docPr id="1794951006" name="Picture 1" descr="A table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1006" name="Picture 1" descr="A table with black text and white text&#10;&#10;Description automatically generated"/>
                    <pic:cNvPicPr/>
                  </pic:nvPicPr>
                  <pic:blipFill>
                    <a:blip r:embed="rId42"/>
                    <a:stretch>
                      <a:fillRect/>
                    </a:stretch>
                  </pic:blipFill>
                  <pic:spPr>
                    <a:xfrm>
                      <a:off x="0" y="0"/>
                      <a:ext cx="5458587" cy="3982006"/>
                    </a:xfrm>
                    <a:prstGeom prst="rect">
                      <a:avLst/>
                    </a:prstGeom>
                  </pic:spPr>
                </pic:pic>
              </a:graphicData>
            </a:graphic>
          </wp:inline>
        </w:drawing>
      </w:r>
    </w:p>
    <w:p w14:paraId="4FAE2B6B" w14:textId="4162F43A" w:rsidR="0067616A" w:rsidRDefault="0067616A" w:rsidP="0067616A">
      <w:r w:rsidRPr="0067616A">
        <w:lastRenderedPageBreak/>
        <w:drawing>
          <wp:inline distT="0" distB="0" distL="0" distR="0" wp14:anchorId="0C4035CE" wp14:editId="165CE66C">
            <wp:extent cx="5811061" cy="4020111"/>
            <wp:effectExtent l="0" t="0" r="0" b="0"/>
            <wp:docPr id="399138295"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8295" name="Picture 1" descr="A screenshot of a project&#10;&#10;Description automatically generated"/>
                    <pic:cNvPicPr/>
                  </pic:nvPicPr>
                  <pic:blipFill>
                    <a:blip r:embed="rId43"/>
                    <a:stretch>
                      <a:fillRect/>
                    </a:stretch>
                  </pic:blipFill>
                  <pic:spPr>
                    <a:xfrm>
                      <a:off x="0" y="0"/>
                      <a:ext cx="5811061" cy="4020111"/>
                    </a:xfrm>
                    <a:prstGeom prst="rect">
                      <a:avLst/>
                    </a:prstGeom>
                  </pic:spPr>
                </pic:pic>
              </a:graphicData>
            </a:graphic>
          </wp:inline>
        </w:drawing>
      </w:r>
    </w:p>
    <w:p w14:paraId="7D8C00CD" w14:textId="77777777" w:rsidR="0067616A" w:rsidRDefault="0067616A" w:rsidP="0067616A"/>
    <w:p w14:paraId="67588A2D" w14:textId="3B645245" w:rsidR="0067616A" w:rsidRDefault="0067616A" w:rsidP="0067616A">
      <w:pPr>
        <w:pStyle w:val="Heading3"/>
      </w:pPr>
      <w:bookmarkStart w:id="58" w:name="_Toc148122008"/>
      <w:r>
        <w:lastRenderedPageBreak/>
        <w:t>VVI Mode in Permanent Pacing</w:t>
      </w:r>
      <w:bookmarkEnd w:id="58"/>
    </w:p>
    <w:p w14:paraId="453DFA1D" w14:textId="28B351BC" w:rsidR="0067616A" w:rsidRDefault="0067616A" w:rsidP="0067616A">
      <w:r w:rsidRPr="0067616A">
        <w:drawing>
          <wp:inline distT="0" distB="0" distL="0" distR="0" wp14:anchorId="02535FF5" wp14:editId="5394F87E">
            <wp:extent cx="5649113" cy="6030167"/>
            <wp:effectExtent l="0" t="0" r="8890" b="8890"/>
            <wp:docPr id="110466857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68576" name="Picture 1" descr="A screenshot of a diagram&#10;&#10;Description automatically generated"/>
                    <pic:cNvPicPr/>
                  </pic:nvPicPr>
                  <pic:blipFill>
                    <a:blip r:embed="rId44"/>
                    <a:stretch>
                      <a:fillRect/>
                    </a:stretch>
                  </pic:blipFill>
                  <pic:spPr>
                    <a:xfrm>
                      <a:off x="0" y="0"/>
                      <a:ext cx="5649113" cy="6030167"/>
                    </a:xfrm>
                    <a:prstGeom prst="rect">
                      <a:avLst/>
                    </a:prstGeom>
                  </pic:spPr>
                </pic:pic>
              </a:graphicData>
            </a:graphic>
          </wp:inline>
        </w:drawing>
      </w:r>
    </w:p>
    <w:p w14:paraId="33114A7B" w14:textId="32E5AF5C" w:rsidR="00785B05" w:rsidRDefault="00785B05" w:rsidP="0067616A">
      <w:r w:rsidRPr="00785B05">
        <w:lastRenderedPageBreak/>
        <w:drawing>
          <wp:inline distT="0" distB="0" distL="0" distR="0" wp14:anchorId="30853151" wp14:editId="00C1C28D">
            <wp:extent cx="5506218" cy="6496957"/>
            <wp:effectExtent l="0" t="0" r="0" b="0"/>
            <wp:docPr id="2106389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9012" name="Picture 1" descr="A screenshot of a computer program&#10;&#10;Description automatically generated"/>
                    <pic:cNvPicPr/>
                  </pic:nvPicPr>
                  <pic:blipFill>
                    <a:blip r:embed="rId45"/>
                    <a:stretch>
                      <a:fillRect/>
                    </a:stretch>
                  </pic:blipFill>
                  <pic:spPr>
                    <a:xfrm>
                      <a:off x="0" y="0"/>
                      <a:ext cx="5506218" cy="6496957"/>
                    </a:xfrm>
                    <a:prstGeom prst="rect">
                      <a:avLst/>
                    </a:prstGeom>
                  </pic:spPr>
                </pic:pic>
              </a:graphicData>
            </a:graphic>
          </wp:inline>
        </w:drawing>
      </w:r>
    </w:p>
    <w:p w14:paraId="5EB7F587" w14:textId="0D458CDF" w:rsidR="00785B05" w:rsidRDefault="00785B05" w:rsidP="0067616A">
      <w:r w:rsidRPr="00785B05">
        <w:lastRenderedPageBreak/>
        <w:drawing>
          <wp:inline distT="0" distB="0" distL="0" distR="0" wp14:anchorId="403A03EE" wp14:editId="0CB58ECA">
            <wp:extent cx="5744377" cy="6163535"/>
            <wp:effectExtent l="0" t="0" r="8890" b="8890"/>
            <wp:docPr id="178694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48087" name="Picture 1" descr="A screenshot of a computer&#10;&#10;Description automatically generated"/>
                    <pic:cNvPicPr/>
                  </pic:nvPicPr>
                  <pic:blipFill>
                    <a:blip r:embed="rId46"/>
                    <a:stretch>
                      <a:fillRect/>
                    </a:stretch>
                  </pic:blipFill>
                  <pic:spPr>
                    <a:xfrm>
                      <a:off x="0" y="0"/>
                      <a:ext cx="5744377" cy="6163535"/>
                    </a:xfrm>
                    <a:prstGeom prst="rect">
                      <a:avLst/>
                    </a:prstGeom>
                  </pic:spPr>
                </pic:pic>
              </a:graphicData>
            </a:graphic>
          </wp:inline>
        </w:drawing>
      </w:r>
    </w:p>
    <w:p w14:paraId="53974197" w14:textId="1DAD7DE2" w:rsidR="00785B05" w:rsidRDefault="00785B05" w:rsidP="0067616A">
      <w:r w:rsidRPr="00785B05">
        <w:lastRenderedPageBreak/>
        <w:drawing>
          <wp:inline distT="0" distB="0" distL="0" distR="0" wp14:anchorId="23C30465" wp14:editId="0B8C6080">
            <wp:extent cx="5715798" cy="5029902"/>
            <wp:effectExtent l="0" t="0" r="0" b="0"/>
            <wp:docPr id="134814669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6697" name="Picture 1" descr="A screenshot of a document&#10;&#10;Description automatically generated"/>
                    <pic:cNvPicPr/>
                  </pic:nvPicPr>
                  <pic:blipFill>
                    <a:blip r:embed="rId47"/>
                    <a:stretch>
                      <a:fillRect/>
                    </a:stretch>
                  </pic:blipFill>
                  <pic:spPr>
                    <a:xfrm>
                      <a:off x="0" y="0"/>
                      <a:ext cx="5715798" cy="5029902"/>
                    </a:xfrm>
                    <a:prstGeom prst="rect">
                      <a:avLst/>
                    </a:prstGeom>
                  </pic:spPr>
                </pic:pic>
              </a:graphicData>
            </a:graphic>
          </wp:inline>
        </w:drawing>
      </w:r>
    </w:p>
    <w:p w14:paraId="04C8CB0F" w14:textId="2BE5032D" w:rsidR="00785B05" w:rsidRDefault="00785B05" w:rsidP="0067616A">
      <w:r w:rsidRPr="00785B05">
        <w:lastRenderedPageBreak/>
        <w:drawing>
          <wp:inline distT="0" distB="0" distL="0" distR="0" wp14:anchorId="0BB79F01" wp14:editId="1E5BB20C">
            <wp:extent cx="5658640" cy="6544588"/>
            <wp:effectExtent l="0" t="0" r="0" b="8890"/>
            <wp:docPr id="69580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821" name="Picture 1" descr="A screenshot of a computer&#10;&#10;Description automatically generated"/>
                    <pic:cNvPicPr/>
                  </pic:nvPicPr>
                  <pic:blipFill>
                    <a:blip r:embed="rId48"/>
                    <a:stretch>
                      <a:fillRect/>
                    </a:stretch>
                  </pic:blipFill>
                  <pic:spPr>
                    <a:xfrm>
                      <a:off x="0" y="0"/>
                      <a:ext cx="5658640" cy="6544588"/>
                    </a:xfrm>
                    <a:prstGeom prst="rect">
                      <a:avLst/>
                    </a:prstGeom>
                  </pic:spPr>
                </pic:pic>
              </a:graphicData>
            </a:graphic>
          </wp:inline>
        </w:drawing>
      </w:r>
    </w:p>
    <w:p w14:paraId="6DCD7BBD" w14:textId="3695BC3A" w:rsidR="00785B05" w:rsidRDefault="00785B05" w:rsidP="0067616A">
      <w:r w:rsidRPr="00785B05">
        <w:lastRenderedPageBreak/>
        <w:drawing>
          <wp:inline distT="0" distB="0" distL="0" distR="0" wp14:anchorId="2962C407" wp14:editId="4D071AE8">
            <wp:extent cx="5887272" cy="6506483"/>
            <wp:effectExtent l="0" t="0" r="0" b="8890"/>
            <wp:docPr id="954201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01092" name="Picture 1" descr="A screenshot of a computer&#10;&#10;Description automatically generated"/>
                    <pic:cNvPicPr/>
                  </pic:nvPicPr>
                  <pic:blipFill>
                    <a:blip r:embed="rId49"/>
                    <a:stretch>
                      <a:fillRect/>
                    </a:stretch>
                  </pic:blipFill>
                  <pic:spPr>
                    <a:xfrm>
                      <a:off x="0" y="0"/>
                      <a:ext cx="5887272" cy="6506483"/>
                    </a:xfrm>
                    <a:prstGeom prst="rect">
                      <a:avLst/>
                    </a:prstGeom>
                  </pic:spPr>
                </pic:pic>
              </a:graphicData>
            </a:graphic>
          </wp:inline>
        </w:drawing>
      </w:r>
    </w:p>
    <w:p w14:paraId="2BED830E" w14:textId="3AF8FDDB" w:rsidR="00785B05" w:rsidRDefault="00785B05" w:rsidP="0067616A">
      <w:r w:rsidRPr="00785B05">
        <w:lastRenderedPageBreak/>
        <w:drawing>
          <wp:inline distT="0" distB="0" distL="0" distR="0" wp14:anchorId="7D2F9212" wp14:editId="2503C2BD">
            <wp:extent cx="5639587" cy="5506218"/>
            <wp:effectExtent l="0" t="0" r="0" b="0"/>
            <wp:docPr id="139067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2992" name="Picture 1" descr="A screenshot of a computer&#10;&#10;Description automatically generated"/>
                    <pic:cNvPicPr/>
                  </pic:nvPicPr>
                  <pic:blipFill>
                    <a:blip r:embed="rId50"/>
                    <a:stretch>
                      <a:fillRect/>
                    </a:stretch>
                  </pic:blipFill>
                  <pic:spPr>
                    <a:xfrm>
                      <a:off x="0" y="0"/>
                      <a:ext cx="5639587" cy="5506218"/>
                    </a:xfrm>
                    <a:prstGeom prst="rect">
                      <a:avLst/>
                    </a:prstGeom>
                  </pic:spPr>
                </pic:pic>
              </a:graphicData>
            </a:graphic>
          </wp:inline>
        </w:drawing>
      </w:r>
    </w:p>
    <w:p w14:paraId="542FBFF7" w14:textId="77777777" w:rsidR="00785B05" w:rsidRDefault="00785B05" w:rsidP="0067616A"/>
    <w:p w14:paraId="40932FEC" w14:textId="547207DC" w:rsidR="00785B05" w:rsidRDefault="00785B05" w:rsidP="00785B05">
      <w:pPr>
        <w:pStyle w:val="Heading3"/>
      </w:pPr>
      <w:bookmarkStart w:id="59" w:name="_Toc148122009"/>
      <w:r>
        <w:lastRenderedPageBreak/>
        <w:t>Pacemaker Interface with Device-Controller Monitor (DCM)</w:t>
      </w:r>
      <w:bookmarkEnd w:id="59"/>
    </w:p>
    <w:p w14:paraId="25E1FB2E" w14:textId="5E0BABBB" w:rsidR="00785B05" w:rsidRDefault="00785B05" w:rsidP="0067616A">
      <w:r w:rsidRPr="00785B05">
        <w:drawing>
          <wp:inline distT="0" distB="0" distL="0" distR="0" wp14:anchorId="00C81734" wp14:editId="172ED972">
            <wp:extent cx="5763429" cy="6630325"/>
            <wp:effectExtent l="0" t="0" r="8890" b="0"/>
            <wp:docPr id="71462361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3617" name="Picture 1" descr="A diagram of a network&#10;&#10;Description automatically generated"/>
                    <pic:cNvPicPr/>
                  </pic:nvPicPr>
                  <pic:blipFill>
                    <a:blip r:embed="rId51"/>
                    <a:stretch>
                      <a:fillRect/>
                    </a:stretch>
                  </pic:blipFill>
                  <pic:spPr>
                    <a:xfrm>
                      <a:off x="0" y="0"/>
                      <a:ext cx="5763429" cy="6630325"/>
                    </a:xfrm>
                    <a:prstGeom prst="rect">
                      <a:avLst/>
                    </a:prstGeom>
                  </pic:spPr>
                </pic:pic>
              </a:graphicData>
            </a:graphic>
          </wp:inline>
        </w:drawing>
      </w:r>
    </w:p>
    <w:p w14:paraId="030A00E9" w14:textId="77777777" w:rsidR="00785B05" w:rsidRDefault="00785B05" w:rsidP="0067616A"/>
    <w:p w14:paraId="098B96C0" w14:textId="6DF77674" w:rsidR="00785B05" w:rsidRDefault="00785B05" w:rsidP="0067616A">
      <w:r w:rsidRPr="00785B05">
        <w:lastRenderedPageBreak/>
        <w:drawing>
          <wp:inline distT="0" distB="0" distL="0" distR="0" wp14:anchorId="4988224C" wp14:editId="069895A7">
            <wp:extent cx="5620534" cy="5811061"/>
            <wp:effectExtent l="0" t="0" r="0" b="0"/>
            <wp:docPr id="946600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0911" name="Picture 1" descr="A screenshot of a computer program&#10;&#10;Description automatically generated"/>
                    <pic:cNvPicPr/>
                  </pic:nvPicPr>
                  <pic:blipFill>
                    <a:blip r:embed="rId52"/>
                    <a:stretch>
                      <a:fillRect/>
                    </a:stretch>
                  </pic:blipFill>
                  <pic:spPr>
                    <a:xfrm>
                      <a:off x="0" y="0"/>
                      <a:ext cx="5620534" cy="5811061"/>
                    </a:xfrm>
                    <a:prstGeom prst="rect">
                      <a:avLst/>
                    </a:prstGeom>
                  </pic:spPr>
                </pic:pic>
              </a:graphicData>
            </a:graphic>
          </wp:inline>
        </w:drawing>
      </w:r>
    </w:p>
    <w:p w14:paraId="12A66FCB" w14:textId="77777777" w:rsidR="00785B05" w:rsidRDefault="00785B05" w:rsidP="0067616A"/>
    <w:p w14:paraId="38A307BB" w14:textId="0CB00ED4" w:rsidR="00785B05" w:rsidRDefault="00785B05" w:rsidP="0067616A">
      <w:pPr>
        <w:rPr>
          <w:b/>
          <w:bCs/>
          <w:color w:val="FF0000"/>
          <w:sz w:val="56"/>
          <w:szCs w:val="56"/>
        </w:rPr>
      </w:pPr>
      <w:r>
        <w:rPr>
          <w:b/>
          <w:bCs/>
          <w:color w:val="FF0000"/>
          <w:sz w:val="56"/>
          <w:szCs w:val="56"/>
        </w:rPr>
        <w:t>LOL just read the rest of the document</w:t>
      </w:r>
      <w:r w:rsidR="006D5817">
        <w:rPr>
          <w:b/>
          <w:bCs/>
          <w:color w:val="FF0000"/>
          <w:sz w:val="56"/>
          <w:szCs w:val="56"/>
        </w:rPr>
        <w:t xml:space="preserve">, not useful </w:t>
      </w:r>
      <w:proofErr w:type="spellStart"/>
      <w:r w:rsidR="006D5817">
        <w:rPr>
          <w:b/>
          <w:bCs/>
          <w:color w:val="FF0000"/>
          <w:sz w:val="56"/>
          <w:szCs w:val="56"/>
        </w:rPr>
        <w:t>rn</w:t>
      </w:r>
      <w:proofErr w:type="spellEnd"/>
      <w:r w:rsidR="006D5817">
        <w:rPr>
          <w:b/>
          <w:bCs/>
          <w:color w:val="FF0000"/>
          <w:sz w:val="56"/>
          <w:szCs w:val="56"/>
        </w:rPr>
        <w:t xml:space="preserve"> coz no VVI</w:t>
      </w:r>
    </w:p>
    <w:p w14:paraId="7760412A" w14:textId="77777777" w:rsidR="006D5817" w:rsidRDefault="006D5817" w:rsidP="0067616A">
      <w:pPr>
        <w:rPr>
          <w:b/>
          <w:bCs/>
          <w:color w:val="FF0000"/>
          <w:sz w:val="56"/>
          <w:szCs w:val="56"/>
        </w:rPr>
      </w:pPr>
    </w:p>
    <w:p w14:paraId="1879811E" w14:textId="77777777" w:rsidR="006D5817" w:rsidRDefault="006D5817" w:rsidP="0067616A">
      <w:pPr>
        <w:rPr>
          <w:b/>
          <w:bCs/>
          <w:color w:val="FF0000"/>
          <w:sz w:val="56"/>
          <w:szCs w:val="56"/>
        </w:rPr>
      </w:pPr>
    </w:p>
    <w:p w14:paraId="515B30E8" w14:textId="1965190F" w:rsidR="006D5817" w:rsidRDefault="006D5817" w:rsidP="006D5817">
      <w:pPr>
        <w:pStyle w:val="Heading1"/>
      </w:pPr>
      <w:bookmarkStart w:id="60" w:name="_Toc148122010"/>
      <w:r w:rsidRPr="00AC0BAB">
        <w:rPr>
          <w:i/>
          <w:iCs/>
        </w:rPr>
        <w:lastRenderedPageBreak/>
        <w:t>Doc</w:t>
      </w:r>
      <w:r w:rsidR="00DC4A7D">
        <w:rPr>
          <w:i/>
          <w:iCs/>
        </w:rPr>
        <w:t>10</w:t>
      </w:r>
      <w:r w:rsidRPr="00AC0BAB">
        <w:rPr>
          <w:i/>
          <w:iCs/>
        </w:rPr>
        <w:t>:</w:t>
      </w:r>
      <w:r w:rsidRPr="00AC0BAB">
        <w:t xml:space="preserve"> </w:t>
      </w:r>
      <w:r>
        <w:t>Intro to Heartview</w:t>
      </w:r>
      <w:bookmarkEnd w:id="60"/>
    </w:p>
    <w:p w14:paraId="32701FCE" w14:textId="77777777" w:rsidR="006D5817" w:rsidRDefault="006D5817" w:rsidP="006D5817">
      <w:pPr>
        <w:pStyle w:val="Heading2"/>
      </w:pPr>
      <w:bookmarkStart w:id="61" w:name="_Toc148122011"/>
      <w:r>
        <w:t xml:space="preserve">Apparent </w:t>
      </w:r>
      <w:r w:rsidRPr="008970CA">
        <w:t>Purpose</w:t>
      </w:r>
      <w:bookmarkEnd w:id="61"/>
    </w:p>
    <w:p w14:paraId="1280EE6A" w14:textId="48199DAA" w:rsidR="006D5817" w:rsidRDefault="006D5817" w:rsidP="006D5817">
      <w:pPr>
        <w:pStyle w:val="Bullet"/>
      </w:pPr>
      <w:r>
        <w:t xml:space="preserve"> </w:t>
      </w:r>
      <w:r>
        <w:t>Explain Heartview</w:t>
      </w:r>
    </w:p>
    <w:p w14:paraId="3A27D428" w14:textId="381C3F69" w:rsidR="006D5817" w:rsidRDefault="006D5817" w:rsidP="006D5817">
      <w:pPr>
        <w:pStyle w:val="Heading3"/>
      </w:pPr>
      <w:bookmarkStart w:id="62" w:name="_Toc148122012"/>
      <w:r>
        <w:t>Key Content</w:t>
      </w:r>
      <w:bookmarkEnd w:id="62"/>
    </w:p>
    <w:p w14:paraId="1B213BB5" w14:textId="62251525" w:rsidR="006D5817" w:rsidRDefault="006D5817" w:rsidP="006D5817">
      <w:pPr>
        <w:pStyle w:val="Bullet"/>
      </w:pPr>
      <w:r>
        <w:t>Signal Plots</w:t>
      </w:r>
    </w:p>
    <w:p w14:paraId="466B6971" w14:textId="5E30E6DC" w:rsidR="006D5817" w:rsidRDefault="006D5817" w:rsidP="006D5817">
      <w:pPr>
        <w:pStyle w:val="Bullet"/>
      </w:pPr>
      <w:r>
        <w:t>Serial Controls</w:t>
      </w:r>
    </w:p>
    <w:p w14:paraId="322B8566" w14:textId="0FC7080D" w:rsidR="00DC4A7D" w:rsidRDefault="00DC4A7D" w:rsidP="006D5817">
      <w:pPr>
        <w:pStyle w:val="Bullet"/>
      </w:pPr>
      <w:r>
        <w:t>Test Case Builder</w:t>
      </w:r>
    </w:p>
    <w:p w14:paraId="67691582" w14:textId="519B1AE1" w:rsidR="00DC4A7D" w:rsidRDefault="00DC4A7D" w:rsidP="006D5817">
      <w:pPr>
        <w:pStyle w:val="Bullet"/>
      </w:pPr>
      <w:r>
        <w:t>Dispatcher</w:t>
      </w:r>
    </w:p>
    <w:p w14:paraId="5EE09E32" w14:textId="4AFF6F0C" w:rsidR="00DC4A7D" w:rsidRDefault="00DC4A7D" w:rsidP="006D5817">
      <w:pPr>
        <w:pStyle w:val="Bullet"/>
      </w:pPr>
      <w:r>
        <w:t>Active Test Label</w:t>
      </w:r>
    </w:p>
    <w:p w14:paraId="67044EBF" w14:textId="1DD6E9A1" w:rsidR="00DC4A7D" w:rsidRDefault="00DC4A7D" w:rsidP="006D5817">
      <w:pPr>
        <w:pStyle w:val="Bullet"/>
      </w:pPr>
      <w:r>
        <w:t>Help Page</w:t>
      </w:r>
    </w:p>
    <w:p w14:paraId="5D9DCDCA" w14:textId="4C0F0A44" w:rsidR="00DC4A7D" w:rsidRDefault="00DC4A7D" w:rsidP="006D5817">
      <w:pPr>
        <w:pStyle w:val="Bullet"/>
      </w:pPr>
      <w:r>
        <w:t>Report Generation</w:t>
      </w:r>
    </w:p>
    <w:p w14:paraId="290D0110" w14:textId="73D3D980" w:rsidR="00DC4A7D" w:rsidRDefault="00DC4A7D" w:rsidP="006D5817">
      <w:pPr>
        <w:pStyle w:val="Bullet"/>
      </w:pPr>
      <w:r>
        <w:t>Plotter Controls</w:t>
      </w:r>
    </w:p>
    <w:p w14:paraId="6D82A1F2" w14:textId="1632F55A" w:rsidR="00DC4A7D" w:rsidRDefault="00DC4A7D" w:rsidP="00DC4A7D">
      <w:pPr>
        <w:pStyle w:val="Bullet"/>
      </w:pPr>
      <w:r w:rsidRPr="00DC4A7D">
        <w:drawing>
          <wp:inline distT="0" distB="0" distL="0" distR="0" wp14:anchorId="66D05069" wp14:editId="68C0C0A8">
            <wp:extent cx="5943600" cy="3075305"/>
            <wp:effectExtent l="0" t="0" r="0" b="0"/>
            <wp:docPr id="153967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7288" name="Picture 1" descr="A screenshot of a computer&#10;&#10;Description automatically generated"/>
                    <pic:cNvPicPr/>
                  </pic:nvPicPr>
                  <pic:blipFill>
                    <a:blip r:embed="rId53"/>
                    <a:stretch>
                      <a:fillRect/>
                    </a:stretch>
                  </pic:blipFill>
                  <pic:spPr>
                    <a:xfrm>
                      <a:off x="0" y="0"/>
                      <a:ext cx="5943600" cy="3075305"/>
                    </a:xfrm>
                    <a:prstGeom prst="rect">
                      <a:avLst/>
                    </a:prstGeom>
                  </pic:spPr>
                </pic:pic>
              </a:graphicData>
            </a:graphic>
          </wp:inline>
        </w:drawing>
      </w:r>
    </w:p>
    <w:p w14:paraId="2DA8C185" w14:textId="12113100" w:rsidR="00DC4A7D" w:rsidRDefault="00DC4A7D" w:rsidP="00DC4A7D">
      <w:pPr>
        <w:pStyle w:val="Bullet"/>
      </w:pPr>
      <w:r>
        <w:t>How to generate reports</w:t>
      </w:r>
    </w:p>
    <w:p w14:paraId="42DD8444" w14:textId="7042ADE7" w:rsidR="00DC4A7D" w:rsidRDefault="00DC4A7D" w:rsidP="00DC4A7D">
      <w:pPr>
        <w:pStyle w:val="Bullet"/>
      </w:pPr>
      <w:r>
        <w:t>Troubleshooting</w:t>
      </w:r>
    </w:p>
    <w:p w14:paraId="7E210F37" w14:textId="7FD5884A" w:rsidR="00DC4A7D" w:rsidRDefault="00DC4A7D" w:rsidP="00DC4A7D">
      <w:pPr>
        <w:pStyle w:val="Bullet"/>
      </w:pPr>
      <w:r>
        <w:t>Error handling</w:t>
      </w:r>
    </w:p>
    <w:p w14:paraId="03F3AD9A" w14:textId="77777777" w:rsidR="00DC4A7D" w:rsidRPr="006D5817" w:rsidRDefault="00DC4A7D" w:rsidP="00DC4A7D">
      <w:pPr>
        <w:pStyle w:val="Bullet"/>
      </w:pPr>
    </w:p>
    <w:p w14:paraId="111404AF" w14:textId="77777777" w:rsidR="00DC4A7D" w:rsidRDefault="00DC4A7D" w:rsidP="00DC4A7D"/>
    <w:p w14:paraId="325F6E88" w14:textId="3D578F58" w:rsidR="00DC4A7D" w:rsidRDefault="00DC4A7D" w:rsidP="00DC4A7D">
      <w:pPr>
        <w:pStyle w:val="Heading1"/>
      </w:pPr>
      <w:bookmarkStart w:id="63" w:name="_Toc148122013"/>
      <w:r w:rsidRPr="00AC0BAB">
        <w:rPr>
          <w:i/>
          <w:iCs/>
        </w:rPr>
        <w:t>Doc</w:t>
      </w:r>
      <w:r>
        <w:rPr>
          <w:i/>
          <w:iCs/>
        </w:rPr>
        <w:t>11</w:t>
      </w:r>
      <w:r w:rsidRPr="00AC0BAB">
        <w:rPr>
          <w:i/>
          <w:iCs/>
        </w:rPr>
        <w:t>:</w:t>
      </w:r>
      <w:r w:rsidRPr="00AC0BAB">
        <w:t xml:space="preserve"> </w:t>
      </w:r>
      <w:bookmarkEnd w:id="63"/>
      <w:r>
        <w:t>Assignment1.pdf</w:t>
      </w:r>
    </w:p>
    <w:p w14:paraId="12201F7E" w14:textId="77777777" w:rsidR="00DC4A7D" w:rsidRDefault="00DC4A7D" w:rsidP="00DC4A7D">
      <w:pPr>
        <w:pStyle w:val="Heading2"/>
      </w:pPr>
      <w:bookmarkStart w:id="64" w:name="_Toc148122014"/>
      <w:r>
        <w:t xml:space="preserve">Apparent </w:t>
      </w:r>
      <w:r w:rsidRPr="008970CA">
        <w:t>Purpose</w:t>
      </w:r>
      <w:bookmarkEnd w:id="64"/>
    </w:p>
    <w:p w14:paraId="7564CE35" w14:textId="00C5E5B1" w:rsidR="00DC4A7D" w:rsidRDefault="00DC4A7D" w:rsidP="00DC4A7D">
      <w:pPr>
        <w:pStyle w:val="Bullet"/>
      </w:pPr>
      <w:r>
        <w:t xml:space="preserve"> Explain </w:t>
      </w:r>
      <w:r>
        <w:t>assignment</w:t>
      </w:r>
    </w:p>
    <w:p w14:paraId="59721B90" w14:textId="1BF1B540" w:rsidR="00DC4A7D" w:rsidRDefault="00DC4A7D" w:rsidP="00DC4A7D">
      <w:pPr>
        <w:pStyle w:val="Heading3"/>
      </w:pPr>
      <w:r>
        <w:t>Key Content</w:t>
      </w:r>
    </w:p>
    <w:p w14:paraId="2ED0F9D0" w14:textId="77777777" w:rsidR="00DC4A7D" w:rsidRDefault="00DC4A7D" w:rsidP="00DC4A7D"/>
    <w:p w14:paraId="4DCFE5F0" w14:textId="3D840ED8" w:rsidR="00BA634D" w:rsidRDefault="00BA634D" w:rsidP="00BA634D">
      <w:pPr>
        <w:pStyle w:val="Heading3"/>
      </w:pPr>
      <w:r>
        <w:lastRenderedPageBreak/>
        <w:t>Part 1 – Pacemaker Design</w:t>
      </w:r>
    </w:p>
    <w:p w14:paraId="40F5EA54" w14:textId="77777777" w:rsidR="00BA634D" w:rsidRDefault="00BA634D" w:rsidP="00BA634D">
      <w:pPr>
        <w:pStyle w:val="Bullet"/>
      </w:pPr>
      <w:r>
        <w:t xml:space="preserve">Use Simulink to implement </w:t>
      </w:r>
      <w:proofErr w:type="spellStart"/>
      <w:r>
        <w:t>stateflows</w:t>
      </w:r>
      <w:proofErr w:type="spellEnd"/>
      <w:r>
        <w:t xml:space="preserve"> for the following pacemaker modes for a pacemaker in permanent state: </w:t>
      </w:r>
    </w:p>
    <w:p w14:paraId="5F7B56F8" w14:textId="77777777" w:rsidR="00BA634D" w:rsidRDefault="00BA634D" w:rsidP="00BA634D">
      <w:pPr>
        <w:pStyle w:val="Bullet"/>
        <w:numPr>
          <w:ilvl w:val="1"/>
          <w:numId w:val="2"/>
        </w:numPr>
      </w:pPr>
      <w:r>
        <w:t xml:space="preserve">AOO, </w:t>
      </w:r>
    </w:p>
    <w:p w14:paraId="4B6155A3" w14:textId="77777777" w:rsidR="00BA634D" w:rsidRDefault="00BA634D" w:rsidP="00BA634D">
      <w:pPr>
        <w:pStyle w:val="Bullet"/>
        <w:numPr>
          <w:ilvl w:val="1"/>
          <w:numId w:val="2"/>
        </w:numPr>
      </w:pPr>
      <w:r>
        <w:t xml:space="preserve">VOO, </w:t>
      </w:r>
    </w:p>
    <w:p w14:paraId="2893FB6F" w14:textId="77777777" w:rsidR="00BA634D" w:rsidRDefault="00BA634D" w:rsidP="00BA634D">
      <w:pPr>
        <w:pStyle w:val="Bullet"/>
        <w:numPr>
          <w:ilvl w:val="1"/>
          <w:numId w:val="2"/>
        </w:numPr>
      </w:pPr>
      <w:r>
        <w:t xml:space="preserve">AAI, </w:t>
      </w:r>
    </w:p>
    <w:p w14:paraId="3579C9E6" w14:textId="77777777" w:rsidR="00BA634D" w:rsidRDefault="00BA634D" w:rsidP="00BA634D">
      <w:pPr>
        <w:pStyle w:val="Bullet"/>
        <w:numPr>
          <w:ilvl w:val="1"/>
          <w:numId w:val="2"/>
        </w:numPr>
      </w:pPr>
      <w:r>
        <w:t xml:space="preserve">VVI (Hint: Think of the labs and the charts on Simulink). </w:t>
      </w:r>
    </w:p>
    <w:p w14:paraId="3BA208FE" w14:textId="77777777" w:rsidR="00BA634D" w:rsidRDefault="00BA634D" w:rsidP="00BA634D">
      <w:pPr>
        <w:pStyle w:val="Bullet"/>
      </w:pPr>
      <w:r>
        <w:t>The s</w:t>
      </w:r>
      <w:proofErr w:type="spellStart"/>
      <w:r>
        <w:t>tateflow</w:t>
      </w:r>
      <w:proofErr w:type="spellEnd"/>
      <w:r>
        <w:t xml:space="preserve"> should use the programmable parameters listed in the requirements document. </w:t>
      </w:r>
    </w:p>
    <w:p w14:paraId="74E83A27" w14:textId="77777777" w:rsidR="00BA634D" w:rsidRDefault="00BA634D" w:rsidP="00BA634D">
      <w:pPr>
        <w:pStyle w:val="Bullet"/>
      </w:pPr>
      <w:r>
        <w:t xml:space="preserve">You can find them using the references in the ‘Prerequisites’ section above. </w:t>
      </w:r>
    </w:p>
    <w:p w14:paraId="3FC394EA" w14:textId="77777777" w:rsidR="00BA634D" w:rsidRDefault="00BA634D" w:rsidP="00BA634D">
      <w:pPr>
        <w:pStyle w:val="Bullet"/>
        <w:numPr>
          <w:ilvl w:val="1"/>
          <w:numId w:val="2"/>
        </w:numPr>
      </w:pPr>
      <w:r>
        <w:t xml:space="preserve">Specifically of interest are the pulse characteristics (width, and regulated amplitude), rate characteristics (limits, and delays) and what chamber(s) are being paced. </w:t>
      </w:r>
    </w:p>
    <w:p w14:paraId="795B2A0B" w14:textId="77777777" w:rsidR="00BA634D" w:rsidRDefault="00BA634D" w:rsidP="00BA634D">
      <w:pPr>
        <w:pStyle w:val="Bullet"/>
        <w:numPr>
          <w:ilvl w:val="1"/>
          <w:numId w:val="2"/>
        </w:numPr>
      </w:pPr>
      <w:r>
        <w:t xml:space="preserve">Refer to Part 3 for instructions on mapping pins that are referenced by the model. </w:t>
      </w:r>
    </w:p>
    <w:p w14:paraId="6B76B9EA" w14:textId="4D34B045" w:rsidR="00BA634D" w:rsidRDefault="00BA634D" w:rsidP="00BA634D">
      <w:pPr>
        <w:pStyle w:val="Bullet"/>
      </w:pPr>
      <w:r>
        <w:t xml:space="preserve">The </w:t>
      </w:r>
      <w:proofErr w:type="spellStart"/>
      <w:r>
        <w:t>stateflow</w:t>
      </w:r>
      <w:proofErr w:type="spellEnd"/>
      <w:r>
        <w:t xml:space="preserve"> should not change if the </w:t>
      </w:r>
      <w:proofErr w:type="spellStart"/>
      <w:r>
        <w:t>pinmap</w:t>
      </w:r>
      <w:proofErr w:type="spellEnd"/>
      <w:r>
        <w:t xml:space="preserve"> is altered, but rather the correct pin should map to its corresponding component</w:t>
      </w:r>
    </w:p>
    <w:p w14:paraId="3D504AF2" w14:textId="77777777" w:rsidR="00BA634D" w:rsidRDefault="00BA634D" w:rsidP="00BA634D">
      <w:pPr>
        <w:pStyle w:val="Bullet"/>
        <w:numPr>
          <w:ilvl w:val="0"/>
          <w:numId w:val="0"/>
        </w:numPr>
      </w:pPr>
    </w:p>
    <w:p w14:paraId="687F6F53" w14:textId="1A062E05" w:rsidR="00BA634D" w:rsidRDefault="00BA634D" w:rsidP="00BA634D">
      <w:pPr>
        <w:pStyle w:val="Bullet"/>
        <w:numPr>
          <w:ilvl w:val="0"/>
          <w:numId w:val="0"/>
        </w:numPr>
        <w:rPr>
          <w:b/>
          <w:bCs/>
        </w:rPr>
      </w:pPr>
      <w:r>
        <w:rPr>
          <w:b/>
          <w:bCs/>
        </w:rPr>
        <w:t>Hardware Hiding</w:t>
      </w:r>
    </w:p>
    <w:p w14:paraId="404A037E" w14:textId="31F1A714" w:rsidR="00BA634D" w:rsidRDefault="00BA634D" w:rsidP="00BA634D">
      <w:pPr>
        <w:pStyle w:val="Bullet"/>
      </w:pPr>
      <w:r>
        <w:t>You are required to apply hardware hiding to map the correct pins to the Simulink model (Hint: use a Simulink Subsystem to do this). Use the large table in pacemaker shield explained document to help with the mapping between hardware and design.</w:t>
      </w:r>
    </w:p>
    <w:p w14:paraId="00F61E29" w14:textId="77777777" w:rsidR="00BA634D" w:rsidRDefault="00BA634D" w:rsidP="00BA634D">
      <w:pPr>
        <w:pStyle w:val="Bullet"/>
        <w:numPr>
          <w:ilvl w:val="0"/>
          <w:numId w:val="0"/>
        </w:numPr>
      </w:pPr>
    </w:p>
    <w:p w14:paraId="119E3443" w14:textId="22143FCC" w:rsidR="00BA634D" w:rsidRDefault="00BA634D" w:rsidP="00BA634D">
      <w:pPr>
        <w:pStyle w:val="Heading3"/>
      </w:pPr>
      <w:r>
        <w:t>Part 2 – DCM Design</w:t>
      </w:r>
    </w:p>
    <w:p w14:paraId="73A228B3" w14:textId="77777777" w:rsidR="00BA634D" w:rsidRDefault="00BA634D" w:rsidP="00BA634D">
      <w:pPr>
        <w:pStyle w:val="Bullet"/>
      </w:pPr>
      <w:r>
        <w:t xml:space="preserve">The DCM is detailed in the natural language PACEMAKER Requirements. </w:t>
      </w:r>
    </w:p>
    <w:p w14:paraId="3B9BF979" w14:textId="77777777" w:rsidR="00BA634D" w:rsidRDefault="00BA634D" w:rsidP="00BA634D">
      <w:pPr>
        <w:pStyle w:val="Bullet"/>
      </w:pPr>
      <w:r>
        <w:t xml:space="preserve">There is also information in the </w:t>
      </w:r>
      <w:proofErr w:type="spellStart"/>
      <w:r>
        <w:t>srsVVI</w:t>
      </w:r>
      <w:proofErr w:type="spellEnd"/>
      <w:r>
        <w:t xml:space="preserve"> rev 2 document about what specific aspects of the DCM you should concentrate on. </w:t>
      </w:r>
    </w:p>
    <w:p w14:paraId="4B61639D" w14:textId="77777777" w:rsidR="00BA634D" w:rsidRDefault="00BA634D" w:rsidP="00BA634D">
      <w:pPr>
        <w:pStyle w:val="Bullet"/>
      </w:pPr>
      <w:r>
        <w:t xml:space="preserve">You are required to design and operate the DCM on your computer. Your team has the option of programming the DCM in a programming language of your 1 choice. </w:t>
      </w:r>
    </w:p>
    <w:p w14:paraId="416DA5D3" w14:textId="69BE7A29" w:rsidR="00785B05" w:rsidRDefault="00BA634D" w:rsidP="00BA634D">
      <w:pPr>
        <w:pStyle w:val="Bullet"/>
        <w:numPr>
          <w:ilvl w:val="1"/>
          <w:numId w:val="2"/>
        </w:numPr>
      </w:pPr>
      <w:r>
        <w:t>Hint: Python is a common choice to create a simple GUI (with the added bonus of a stable serial communication library, introduced in Assignment 2).</w:t>
      </w:r>
    </w:p>
    <w:p w14:paraId="4FCBC64C" w14:textId="77777777" w:rsidR="00BA634D" w:rsidRDefault="00BA634D" w:rsidP="00BA634D">
      <w:pPr>
        <w:pStyle w:val="Bullet"/>
      </w:pPr>
      <w:r>
        <w:t xml:space="preserve">For this assignment, you are required to: </w:t>
      </w:r>
    </w:p>
    <w:p w14:paraId="5C9CDE2A" w14:textId="77777777" w:rsidR="00BA634D" w:rsidRDefault="00BA634D" w:rsidP="00BA634D">
      <w:pPr>
        <w:pStyle w:val="Bullet"/>
        <w:numPr>
          <w:ilvl w:val="1"/>
          <w:numId w:val="2"/>
        </w:numPr>
      </w:pPr>
      <w:r>
        <w:t xml:space="preserve">1. Develop an interface that includes a welcome screen, including the ability to register a new user (name and password), and to login as an existing user. A maximum of 10 users should be allowed to be stored locally. </w:t>
      </w:r>
    </w:p>
    <w:p w14:paraId="75A10110" w14:textId="77777777" w:rsidR="00BA634D" w:rsidRDefault="00BA634D" w:rsidP="00BA634D">
      <w:pPr>
        <w:pStyle w:val="Bullet"/>
        <w:numPr>
          <w:ilvl w:val="1"/>
          <w:numId w:val="2"/>
        </w:numPr>
      </w:pPr>
      <w:r>
        <w:t xml:space="preserve">2. Develop essential aspects of the user interface – with respect to 3.2.2 in PACEMAKER, you should include: 1, 2 (input buttons), 3, 4, and 7. </w:t>
      </w:r>
    </w:p>
    <w:p w14:paraId="3223D470" w14:textId="77777777" w:rsidR="00BA634D" w:rsidRDefault="00BA634D" w:rsidP="00BA634D">
      <w:pPr>
        <w:pStyle w:val="Bullet"/>
        <w:numPr>
          <w:ilvl w:val="1"/>
          <w:numId w:val="2"/>
        </w:numPr>
      </w:pPr>
      <w:r>
        <w:t xml:space="preserve">3. Develop interfaces to present all of the pacing modes mentioned in Part 1 to the user. </w:t>
      </w:r>
    </w:p>
    <w:p w14:paraId="57C48428" w14:textId="77777777" w:rsidR="00BA634D" w:rsidRDefault="00BA634D" w:rsidP="00BA634D">
      <w:pPr>
        <w:pStyle w:val="Bullet"/>
        <w:numPr>
          <w:ilvl w:val="1"/>
          <w:numId w:val="2"/>
        </w:numPr>
      </w:pPr>
      <w:r>
        <w:t xml:space="preserve">4. Make provision for storing programmable parameter data for checking inputs – for the purposes of this assignment the parameters we want to see specifically on the DCM are: Lower Rate Limit, Upper Rate Limit, Atrial Amplitude, Atrial Pules Width, Ventricular Amplitude, and Ventricular Pulse Width, VRP, ARP. The complete set is in PACEMAKER document on page 28. </w:t>
      </w:r>
    </w:p>
    <w:p w14:paraId="36C91570" w14:textId="77777777" w:rsidR="00BA634D" w:rsidRDefault="00BA634D" w:rsidP="00BA634D">
      <w:pPr>
        <w:pStyle w:val="Bullet"/>
        <w:numPr>
          <w:ilvl w:val="1"/>
          <w:numId w:val="2"/>
        </w:numPr>
      </w:pPr>
      <w:r>
        <w:t xml:space="preserve">5. Develop and document appropriate date structures for </w:t>
      </w:r>
      <w:proofErr w:type="spellStart"/>
      <w:r>
        <w:t>egram</w:t>
      </w:r>
      <w:proofErr w:type="spellEnd"/>
      <w:r>
        <w:t xml:space="preserve"> data required in future assignments. </w:t>
      </w:r>
    </w:p>
    <w:p w14:paraId="536BF8EE" w14:textId="290EC5DA" w:rsidR="00BA634D" w:rsidRDefault="00BA634D" w:rsidP="00BA634D">
      <w:pPr>
        <w:pStyle w:val="Bullet"/>
        <w:numPr>
          <w:ilvl w:val="1"/>
          <w:numId w:val="2"/>
        </w:numPr>
      </w:pPr>
      <w:r>
        <w:lastRenderedPageBreak/>
        <w:t>6. Implement any other requirements you elicit from the documentation that is not explicitly stated in this assignment document.</w:t>
      </w:r>
    </w:p>
    <w:p w14:paraId="7A7F2FD0" w14:textId="62C8BA38" w:rsidR="00BA634D" w:rsidRDefault="00BA634D" w:rsidP="00BA634D">
      <w:pPr>
        <w:pStyle w:val="Bullet"/>
      </w:pPr>
      <w:r>
        <w:t>For this assignment, you are not required to implement the communications between the DCM and Pacemaker (see Information regarding future assignments below). The scope of the DCM portion of this assignment is to implement the presentation layer (the “front-end”) of the DCM user application.</w:t>
      </w:r>
    </w:p>
    <w:p w14:paraId="18EF1F93" w14:textId="77777777" w:rsidR="00BA634D" w:rsidRDefault="00BA634D" w:rsidP="00BA634D">
      <w:pPr>
        <w:pStyle w:val="Bullet"/>
        <w:numPr>
          <w:ilvl w:val="0"/>
          <w:numId w:val="0"/>
        </w:numPr>
      </w:pPr>
    </w:p>
    <w:p w14:paraId="5E2425BC" w14:textId="714595C7" w:rsidR="00BA634D" w:rsidRDefault="00BA634D" w:rsidP="00BA634D">
      <w:pPr>
        <w:pStyle w:val="Heading3"/>
      </w:pPr>
      <w:r>
        <w:t>Part 3 – Documentation</w:t>
      </w:r>
    </w:p>
    <w:p w14:paraId="6B914789" w14:textId="77777777" w:rsidR="00BF3CA9" w:rsidRDefault="00BF3CA9" w:rsidP="00BF3CA9">
      <w:pPr>
        <w:pStyle w:val="Bullet"/>
      </w:pPr>
      <w:r>
        <w:t xml:space="preserve">You are required to have a full requirements document that covers your entire development process for this project. This include: </w:t>
      </w:r>
    </w:p>
    <w:p w14:paraId="1EC958EF" w14:textId="77777777" w:rsidR="00BF3CA9" w:rsidRDefault="00BF3CA9" w:rsidP="00BF3CA9">
      <w:pPr>
        <w:pStyle w:val="Bullet"/>
        <w:numPr>
          <w:ilvl w:val="1"/>
          <w:numId w:val="2"/>
        </w:numPr>
      </w:pPr>
      <w:r>
        <w:t xml:space="preserve">Part 1: For all implemented components you will need to document your design and implement the design in Simulink. </w:t>
      </w:r>
    </w:p>
    <w:p w14:paraId="2CF35E64" w14:textId="77777777" w:rsidR="00BF3CA9" w:rsidRDefault="00BF3CA9" w:rsidP="00BF3CA9">
      <w:pPr>
        <w:pStyle w:val="Bullet"/>
        <w:numPr>
          <w:ilvl w:val="2"/>
          <w:numId w:val="2"/>
        </w:numPr>
      </w:pPr>
      <w:r>
        <w:t xml:space="preserve">Document the design as follows: </w:t>
      </w:r>
    </w:p>
    <w:p w14:paraId="2DD3C1CA" w14:textId="77777777" w:rsidR="00BF3CA9" w:rsidRDefault="00BF3CA9" w:rsidP="00BF3CA9">
      <w:pPr>
        <w:pStyle w:val="Bullet"/>
        <w:numPr>
          <w:ilvl w:val="2"/>
          <w:numId w:val="2"/>
        </w:numPr>
      </w:pPr>
      <w:r>
        <w:t xml:space="preserve">1. List all requirements. This should be done formally (as in not just a bunch of bullet points), but as a group you can decide what formalism you want to use (mathematical, informal, somewhere in between). </w:t>
      </w:r>
    </w:p>
    <w:p w14:paraId="2C5BF372" w14:textId="77777777" w:rsidR="00BF3CA9" w:rsidRDefault="00BF3CA9" w:rsidP="00BF3CA9">
      <w:pPr>
        <w:pStyle w:val="Bullet"/>
        <w:numPr>
          <w:ilvl w:val="2"/>
          <w:numId w:val="2"/>
        </w:numPr>
      </w:pPr>
      <w:r>
        <w:t xml:space="preserve">2. Requirements must be concise and disjoint. They should also be traceable to the design and vice versa </w:t>
      </w:r>
    </w:p>
    <w:p w14:paraId="68A79D31" w14:textId="77777777" w:rsidR="00BF3CA9" w:rsidRDefault="00BF3CA9" w:rsidP="00BF3CA9">
      <w:pPr>
        <w:pStyle w:val="Bullet"/>
        <w:numPr>
          <w:ilvl w:val="2"/>
          <w:numId w:val="2"/>
        </w:numPr>
      </w:pPr>
      <w:r>
        <w:t xml:space="preserve">3. List all design decisions. </w:t>
      </w:r>
    </w:p>
    <w:p w14:paraId="5A882FAE" w14:textId="5E972D09" w:rsidR="00BA634D" w:rsidRDefault="00BF3CA9" w:rsidP="00BF3CA9">
      <w:pPr>
        <w:pStyle w:val="Bullet"/>
        <w:numPr>
          <w:ilvl w:val="2"/>
          <w:numId w:val="2"/>
        </w:numPr>
      </w:pPr>
      <w:r>
        <w:t xml:space="preserve">4. The Simulink diagram must include necessary annotation to understand the model. There should be screenshots of the </w:t>
      </w:r>
      <w:proofErr w:type="spellStart"/>
      <w:r>
        <w:t>simulink</w:t>
      </w:r>
      <w:proofErr w:type="spellEnd"/>
      <w:r>
        <w:t xml:space="preserve"> model in the documentation. Provide an additional section in the document that describes testing you performed, and the results.</w:t>
      </w:r>
    </w:p>
    <w:p w14:paraId="7F6C89ED" w14:textId="687618BB" w:rsidR="00BF3CA9" w:rsidRDefault="00BF3CA9" w:rsidP="00BF3CA9">
      <w:pPr>
        <w:pStyle w:val="Bullet"/>
        <w:numPr>
          <w:ilvl w:val="1"/>
          <w:numId w:val="2"/>
        </w:numPr>
      </w:pPr>
      <w:r>
        <w:t>Part 2:</w:t>
      </w:r>
    </w:p>
    <w:p w14:paraId="7ACE7D89" w14:textId="77777777" w:rsidR="00BF3CA9" w:rsidRDefault="00BF3CA9" w:rsidP="00BF3CA9">
      <w:pPr>
        <w:pStyle w:val="Bullet"/>
        <w:numPr>
          <w:ilvl w:val="2"/>
          <w:numId w:val="2"/>
        </w:numPr>
      </w:pPr>
      <w:r>
        <w:t xml:space="preserve">1. List all requirements changes that are likely. </w:t>
      </w:r>
    </w:p>
    <w:p w14:paraId="12716B2B" w14:textId="77777777" w:rsidR="00BF3CA9" w:rsidRDefault="00BF3CA9" w:rsidP="00BF3CA9">
      <w:pPr>
        <w:pStyle w:val="Bullet"/>
        <w:numPr>
          <w:ilvl w:val="2"/>
          <w:numId w:val="2"/>
        </w:numPr>
      </w:pPr>
      <w:r>
        <w:t xml:space="preserve">2. List all design decisions that are likely to change. </w:t>
      </w:r>
    </w:p>
    <w:p w14:paraId="571B8765" w14:textId="77777777" w:rsidR="00BF3CA9" w:rsidRDefault="00BF3CA9" w:rsidP="00BF3CA9">
      <w:pPr>
        <w:pStyle w:val="Bullet"/>
        <w:numPr>
          <w:ilvl w:val="2"/>
          <w:numId w:val="2"/>
        </w:numPr>
      </w:pPr>
      <w:r>
        <w:t xml:space="preserve">3. For each module: </w:t>
      </w:r>
    </w:p>
    <w:p w14:paraId="0F73F61F" w14:textId="77777777" w:rsidR="00BF3CA9" w:rsidRDefault="00BF3CA9" w:rsidP="00BF3CA9">
      <w:pPr>
        <w:pStyle w:val="Bullet"/>
        <w:numPr>
          <w:ilvl w:val="3"/>
          <w:numId w:val="2"/>
        </w:numPr>
      </w:pPr>
      <w:r>
        <w:t xml:space="preserve">(a) Describe the Purpose of the module. </w:t>
      </w:r>
    </w:p>
    <w:p w14:paraId="4E6B6B29" w14:textId="77777777" w:rsidR="00BF3CA9" w:rsidRDefault="00BF3CA9" w:rsidP="00BF3CA9">
      <w:pPr>
        <w:pStyle w:val="Bullet"/>
        <w:numPr>
          <w:ilvl w:val="3"/>
          <w:numId w:val="2"/>
        </w:numPr>
      </w:pPr>
      <w:r>
        <w:t xml:space="preserve">(b) List public functions provided by the module – with their parameters. </w:t>
      </w:r>
    </w:p>
    <w:p w14:paraId="57F84496" w14:textId="77777777" w:rsidR="00BF3CA9" w:rsidRDefault="00BF3CA9" w:rsidP="00BF3CA9">
      <w:pPr>
        <w:pStyle w:val="Bullet"/>
        <w:numPr>
          <w:ilvl w:val="3"/>
          <w:numId w:val="2"/>
        </w:numPr>
      </w:pPr>
      <w:r>
        <w:t xml:space="preserve">(c) Describe the black-box behaviour of each function (part of the Module Interface Specification). </w:t>
      </w:r>
    </w:p>
    <w:p w14:paraId="4E5498D5" w14:textId="77777777" w:rsidR="00BF3CA9" w:rsidRDefault="00BF3CA9" w:rsidP="00BF3CA9">
      <w:pPr>
        <w:pStyle w:val="Bullet"/>
        <w:numPr>
          <w:ilvl w:val="3"/>
          <w:numId w:val="2"/>
        </w:numPr>
      </w:pPr>
      <w:r>
        <w:t xml:space="preserve">(d) Describe any global variables in the module that are within scope for all functions in the module – we call them state variables. You must describe the date structure where appropriate (part of the Module Internal Design). </w:t>
      </w:r>
    </w:p>
    <w:p w14:paraId="7D1A54ED" w14:textId="77777777" w:rsidR="00BF3CA9" w:rsidRDefault="00BF3CA9" w:rsidP="00BF3CA9">
      <w:pPr>
        <w:pStyle w:val="Bullet"/>
        <w:numPr>
          <w:ilvl w:val="3"/>
          <w:numId w:val="2"/>
        </w:numPr>
      </w:pPr>
      <w:r>
        <w:t xml:space="preserve">(e) List private functions in the module, if any (part of the Module Internal Design). </w:t>
      </w:r>
    </w:p>
    <w:p w14:paraId="2C2B97F1" w14:textId="1E780311" w:rsidR="00BF3CA9" w:rsidRDefault="00BF3CA9" w:rsidP="00BF3CA9">
      <w:pPr>
        <w:pStyle w:val="Bullet"/>
        <w:numPr>
          <w:ilvl w:val="3"/>
          <w:numId w:val="2"/>
        </w:numPr>
      </w:pPr>
      <w:r>
        <w:t>(f) Describe the internal behaviour of each public and private function in enough detail that you can code from it with ease. Pay particular attention to how these functions maintain the state variables, or provide the values of state variables (part of the Module Internal Design).</w:t>
      </w:r>
    </w:p>
    <w:p w14:paraId="02C15D97" w14:textId="0B931D15" w:rsidR="00BF3CA9" w:rsidRPr="00BA634D" w:rsidRDefault="00BF3CA9" w:rsidP="00BF3CA9">
      <w:pPr>
        <w:pStyle w:val="Bullet"/>
        <w:numPr>
          <w:ilvl w:val="1"/>
          <w:numId w:val="2"/>
        </w:numPr>
      </w:pPr>
      <w:r>
        <w:lastRenderedPageBreak/>
        <w:t>Describe testing and results of those tests. This includes whether the test passes or fails. Remember, you should document every part of development, even when things don’t work the way you expect it to. There is a lot to learn from the failures that can occur during development!</w:t>
      </w:r>
    </w:p>
    <w:sectPr w:rsidR="00BF3CA9" w:rsidRPr="00BA634D">
      <w:foot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23EE8" w14:textId="77777777" w:rsidR="000E302B" w:rsidRDefault="000E302B" w:rsidP="008970CA">
      <w:r>
        <w:separator/>
      </w:r>
    </w:p>
  </w:endnote>
  <w:endnote w:type="continuationSeparator" w:id="0">
    <w:p w14:paraId="7A204045" w14:textId="77777777" w:rsidR="000E302B" w:rsidRDefault="000E302B" w:rsidP="00897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721319"/>
      <w:docPartObj>
        <w:docPartGallery w:val="Page Numbers (Bottom of Page)"/>
        <w:docPartUnique/>
      </w:docPartObj>
    </w:sdtPr>
    <w:sdtEndPr>
      <w:rPr>
        <w:noProof/>
      </w:rPr>
    </w:sdtEndPr>
    <w:sdtContent>
      <w:p w14:paraId="66B198E4" w14:textId="77777777" w:rsidR="00FD2A15" w:rsidRDefault="00FD2A15" w:rsidP="008970CA">
        <w:pPr>
          <w:pStyle w:val="Footer"/>
        </w:pPr>
        <w:r>
          <w:fldChar w:fldCharType="begin"/>
        </w:r>
        <w:r>
          <w:instrText xml:space="preserve"> PAGE   \* MERGEFORMAT </w:instrText>
        </w:r>
        <w:r>
          <w:fldChar w:fldCharType="separate"/>
        </w:r>
        <w:r>
          <w:rPr>
            <w:noProof/>
          </w:rPr>
          <w:t>2</w:t>
        </w:r>
        <w:r>
          <w:rPr>
            <w:noProof/>
          </w:rPr>
          <w:fldChar w:fldCharType="end"/>
        </w:r>
      </w:p>
    </w:sdtContent>
  </w:sdt>
  <w:p w14:paraId="464342E3" w14:textId="77777777" w:rsidR="00FD2A15" w:rsidRDefault="00FD2A15" w:rsidP="008970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6D7D1" w14:textId="77777777" w:rsidR="000E302B" w:rsidRDefault="000E302B" w:rsidP="008970CA">
      <w:r>
        <w:separator/>
      </w:r>
    </w:p>
  </w:footnote>
  <w:footnote w:type="continuationSeparator" w:id="0">
    <w:p w14:paraId="73F11D4B" w14:textId="77777777" w:rsidR="000E302B" w:rsidRDefault="000E302B" w:rsidP="008970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7BE45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10BF3"/>
    <w:multiLevelType w:val="hybridMultilevel"/>
    <w:tmpl w:val="58D65D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6605078"/>
    <w:multiLevelType w:val="multilevel"/>
    <w:tmpl w:val="BD9EF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7015C"/>
    <w:multiLevelType w:val="multilevel"/>
    <w:tmpl w:val="AA367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AA7740"/>
    <w:multiLevelType w:val="hybridMultilevel"/>
    <w:tmpl w:val="0A84CA4A"/>
    <w:lvl w:ilvl="0" w:tplc="1009000F">
      <w:start w:val="1"/>
      <w:numFmt w:val="decimal"/>
      <w:lvlText w:val="%1."/>
      <w:lvlJc w:val="lef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19C669A1"/>
    <w:multiLevelType w:val="multilevel"/>
    <w:tmpl w:val="322AF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D0CB8"/>
    <w:multiLevelType w:val="hybridMultilevel"/>
    <w:tmpl w:val="36CA3F06"/>
    <w:lvl w:ilvl="0" w:tplc="E36A0850">
      <w:numFmt w:val="bullet"/>
      <w:lvlText w:val="-"/>
      <w:lvlJc w:val="left"/>
      <w:pPr>
        <w:ind w:left="1440" w:hanging="360"/>
      </w:pPr>
      <w:rPr>
        <w:rFonts w:ascii="Calibri" w:eastAsiaTheme="minorHAnsi" w:hAnsi="Calibri" w:cs="Calibri"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F8B53E4"/>
    <w:multiLevelType w:val="multilevel"/>
    <w:tmpl w:val="3E521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DA16D7"/>
    <w:multiLevelType w:val="hybridMultilevel"/>
    <w:tmpl w:val="7BEA5518"/>
    <w:lvl w:ilvl="0" w:tplc="1009000F">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2C77447"/>
    <w:multiLevelType w:val="hybridMultilevel"/>
    <w:tmpl w:val="A290E222"/>
    <w:lvl w:ilvl="0" w:tplc="0472017E">
      <w:start w:val="1"/>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25086962"/>
    <w:multiLevelType w:val="multilevel"/>
    <w:tmpl w:val="46A8E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CD63E6"/>
    <w:multiLevelType w:val="multilevel"/>
    <w:tmpl w:val="7BB41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CC1C6C"/>
    <w:multiLevelType w:val="hybridMultilevel"/>
    <w:tmpl w:val="5F9E91E4"/>
    <w:lvl w:ilvl="0" w:tplc="48BA5974">
      <w:start w:val="1"/>
      <w:numFmt w:val="bullet"/>
      <w:pStyle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364C24"/>
    <w:multiLevelType w:val="multilevel"/>
    <w:tmpl w:val="40BE35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5B23B5"/>
    <w:multiLevelType w:val="multilevel"/>
    <w:tmpl w:val="35E8721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E65935"/>
    <w:multiLevelType w:val="multilevel"/>
    <w:tmpl w:val="11205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BD464B6"/>
    <w:multiLevelType w:val="multilevel"/>
    <w:tmpl w:val="F9B2BD3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38410A"/>
    <w:multiLevelType w:val="hybridMultilevel"/>
    <w:tmpl w:val="CFB29D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18E2365"/>
    <w:multiLevelType w:val="multilevel"/>
    <w:tmpl w:val="D41831A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874E70"/>
    <w:multiLevelType w:val="multilevel"/>
    <w:tmpl w:val="C78608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9748DD"/>
    <w:multiLevelType w:val="multilevel"/>
    <w:tmpl w:val="2DA6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2041E9"/>
    <w:multiLevelType w:val="multilevel"/>
    <w:tmpl w:val="9C02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2D0C2E"/>
    <w:multiLevelType w:val="multilevel"/>
    <w:tmpl w:val="EC460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C96A3F"/>
    <w:multiLevelType w:val="hybridMultilevel"/>
    <w:tmpl w:val="A47807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0FA4747"/>
    <w:multiLevelType w:val="multilevel"/>
    <w:tmpl w:val="53E63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4C39C4"/>
    <w:multiLevelType w:val="multilevel"/>
    <w:tmpl w:val="8C4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05341B"/>
    <w:multiLevelType w:val="hybridMultilevel"/>
    <w:tmpl w:val="04C676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1373366"/>
    <w:multiLevelType w:val="multilevel"/>
    <w:tmpl w:val="9C0AABD4"/>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1E35B4"/>
    <w:multiLevelType w:val="multilevel"/>
    <w:tmpl w:val="2116C1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333E6C"/>
    <w:multiLevelType w:val="multilevel"/>
    <w:tmpl w:val="EE943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77E1C54"/>
    <w:multiLevelType w:val="multilevel"/>
    <w:tmpl w:val="C160390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9B56D6"/>
    <w:multiLevelType w:val="multilevel"/>
    <w:tmpl w:val="2E4A3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F4204D8"/>
    <w:multiLevelType w:val="multilevel"/>
    <w:tmpl w:val="0082E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BA532AE"/>
    <w:multiLevelType w:val="hybridMultilevel"/>
    <w:tmpl w:val="FD60F5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43440500">
    <w:abstractNumId w:val="0"/>
  </w:num>
  <w:num w:numId="2" w16cid:durableId="1342855331">
    <w:abstractNumId w:val="12"/>
  </w:num>
  <w:num w:numId="3" w16cid:durableId="1923684513">
    <w:abstractNumId w:val="4"/>
  </w:num>
  <w:num w:numId="4" w16cid:durableId="2070223222">
    <w:abstractNumId w:val="6"/>
  </w:num>
  <w:num w:numId="5" w16cid:durableId="1995796668">
    <w:abstractNumId w:val="8"/>
  </w:num>
  <w:num w:numId="6" w16cid:durableId="1622879087">
    <w:abstractNumId w:val="14"/>
  </w:num>
  <w:num w:numId="7" w16cid:durableId="222449884">
    <w:abstractNumId w:val="18"/>
  </w:num>
  <w:num w:numId="8" w16cid:durableId="1320497688">
    <w:abstractNumId w:val="28"/>
  </w:num>
  <w:num w:numId="9" w16cid:durableId="1844398963">
    <w:abstractNumId w:val="13"/>
  </w:num>
  <w:num w:numId="10" w16cid:durableId="857549961">
    <w:abstractNumId w:val="30"/>
  </w:num>
  <w:num w:numId="11" w16cid:durableId="63452491">
    <w:abstractNumId w:val="16"/>
  </w:num>
  <w:num w:numId="12" w16cid:durableId="385841685">
    <w:abstractNumId w:val="27"/>
  </w:num>
  <w:num w:numId="13" w16cid:durableId="1635672665">
    <w:abstractNumId w:val="31"/>
  </w:num>
  <w:num w:numId="14" w16cid:durableId="1022904645">
    <w:abstractNumId w:val="21"/>
  </w:num>
  <w:num w:numId="15" w16cid:durableId="1213612136">
    <w:abstractNumId w:val="3"/>
  </w:num>
  <w:num w:numId="16" w16cid:durableId="1676495665">
    <w:abstractNumId w:val="11"/>
  </w:num>
  <w:num w:numId="17" w16cid:durableId="945965828">
    <w:abstractNumId w:val="19"/>
  </w:num>
  <w:num w:numId="18" w16cid:durableId="2146193442">
    <w:abstractNumId w:val="15"/>
  </w:num>
  <w:num w:numId="19" w16cid:durableId="1907304523">
    <w:abstractNumId w:val="7"/>
  </w:num>
  <w:num w:numId="20" w16cid:durableId="1192955471">
    <w:abstractNumId w:val="22"/>
  </w:num>
  <w:num w:numId="21" w16cid:durableId="812337166">
    <w:abstractNumId w:val="20"/>
  </w:num>
  <w:num w:numId="22" w16cid:durableId="1297102115">
    <w:abstractNumId w:val="23"/>
  </w:num>
  <w:num w:numId="23" w16cid:durableId="2076001926">
    <w:abstractNumId w:val="17"/>
  </w:num>
  <w:num w:numId="24" w16cid:durableId="792405007">
    <w:abstractNumId w:val="29"/>
  </w:num>
  <w:num w:numId="25" w16cid:durableId="1894466684">
    <w:abstractNumId w:val="33"/>
  </w:num>
  <w:num w:numId="26" w16cid:durableId="1403065268">
    <w:abstractNumId w:val="26"/>
  </w:num>
  <w:num w:numId="27" w16cid:durableId="1454202909">
    <w:abstractNumId w:val="9"/>
  </w:num>
  <w:num w:numId="28" w16cid:durableId="497814742">
    <w:abstractNumId w:val="32"/>
  </w:num>
  <w:num w:numId="29" w16cid:durableId="2054379536">
    <w:abstractNumId w:val="5"/>
  </w:num>
  <w:num w:numId="30" w16cid:durableId="828789018">
    <w:abstractNumId w:val="10"/>
  </w:num>
  <w:num w:numId="31" w16cid:durableId="232156094">
    <w:abstractNumId w:val="2"/>
  </w:num>
  <w:num w:numId="32" w16cid:durableId="1349715255">
    <w:abstractNumId w:val="25"/>
  </w:num>
  <w:num w:numId="33" w16cid:durableId="1425489912">
    <w:abstractNumId w:val="24"/>
  </w:num>
  <w:num w:numId="34" w16cid:durableId="14099914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BAB"/>
    <w:rsid w:val="00014AF0"/>
    <w:rsid w:val="00027976"/>
    <w:rsid w:val="0003503D"/>
    <w:rsid w:val="000379C9"/>
    <w:rsid w:val="000742EF"/>
    <w:rsid w:val="000751F5"/>
    <w:rsid w:val="000A32BC"/>
    <w:rsid w:val="000C0217"/>
    <w:rsid w:val="000C02FE"/>
    <w:rsid w:val="000C4292"/>
    <w:rsid w:val="000E302B"/>
    <w:rsid w:val="000F150C"/>
    <w:rsid w:val="000F212C"/>
    <w:rsid w:val="0010482B"/>
    <w:rsid w:val="0011534A"/>
    <w:rsid w:val="00117C09"/>
    <w:rsid w:val="001207CC"/>
    <w:rsid w:val="00156001"/>
    <w:rsid w:val="0015635D"/>
    <w:rsid w:val="00166840"/>
    <w:rsid w:val="00174ECB"/>
    <w:rsid w:val="00187EDF"/>
    <w:rsid w:val="0019789A"/>
    <w:rsid w:val="001C3876"/>
    <w:rsid w:val="001D5D8A"/>
    <w:rsid w:val="001D5F22"/>
    <w:rsid w:val="001E070F"/>
    <w:rsid w:val="001E6F3B"/>
    <w:rsid w:val="001F3B1D"/>
    <w:rsid w:val="00225AD5"/>
    <w:rsid w:val="00240DD1"/>
    <w:rsid w:val="00243F48"/>
    <w:rsid w:val="002458A5"/>
    <w:rsid w:val="0026397B"/>
    <w:rsid w:val="00264DB3"/>
    <w:rsid w:val="00273C47"/>
    <w:rsid w:val="002A13EA"/>
    <w:rsid w:val="002A28DD"/>
    <w:rsid w:val="002B1BEB"/>
    <w:rsid w:val="002D1F0E"/>
    <w:rsid w:val="002D2F8B"/>
    <w:rsid w:val="002E4C1D"/>
    <w:rsid w:val="002F0D20"/>
    <w:rsid w:val="002F0F48"/>
    <w:rsid w:val="002F1D15"/>
    <w:rsid w:val="00301248"/>
    <w:rsid w:val="003244C6"/>
    <w:rsid w:val="00324603"/>
    <w:rsid w:val="00327F82"/>
    <w:rsid w:val="0033740B"/>
    <w:rsid w:val="003537AA"/>
    <w:rsid w:val="00396CBA"/>
    <w:rsid w:val="003B5C4E"/>
    <w:rsid w:val="003C670C"/>
    <w:rsid w:val="003D2F06"/>
    <w:rsid w:val="003E44BD"/>
    <w:rsid w:val="003F6870"/>
    <w:rsid w:val="00407352"/>
    <w:rsid w:val="00424019"/>
    <w:rsid w:val="0043408A"/>
    <w:rsid w:val="00437263"/>
    <w:rsid w:val="00445528"/>
    <w:rsid w:val="00446296"/>
    <w:rsid w:val="00461849"/>
    <w:rsid w:val="00493ABA"/>
    <w:rsid w:val="004B2DD2"/>
    <w:rsid w:val="004B7755"/>
    <w:rsid w:val="004C1091"/>
    <w:rsid w:val="004C3FF3"/>
    <w:rsid w:val="004C5A72"/>
    <w:rsid w:val="004C6CEF"/>
    <w:rsid w:val="004F00DC"/>
    <w:rsid w:val="004F2E37"/>
    <w:rsid w:val="004F51E7"/>
    <w:rsid w:val="00502C8F"/>
    <w:rsid w:val="00510777"/>
    <w:rsid w:val="00515A95"/>
    <w:rsid w:val="005766AC"/>
    <w:rsid w:val="0057767F"/>
    <w:rsid w:val="00577AD0"/>
    <w:rsid w:val="0059123F"/>
    <w:rsid w:val="005B0B8A"/>
    <w:rsid w:val="005B175D"/>
    <w:rsid w:val="005C06D6"/>
    <w:rsid w:val="005C49B6"/>
    <w:rsid w:val="005C7210"/>
    <w:rsid w:val="005D1FD7"/>
    <w:rsid w:val="00603426"/>
    <w:rsid w:val="00606EB9"/>
    <w:rsid w:val="00623A71"/>
    <w:rsid w:val="00645871"/>
    <w:rsid w:val="006545E5"/>
    <w:rsid w:val="00657808"/>
    <w:rsid w:val="00657E0E"/>
    <w:rsid w:val="006647CA"/>
    <w:rsid w:val="0067616A"/>
    <w:rsid w:val="006761C3"/>
    <w:rsid w:val="00683F87"/>
    <w:rsid w:val="006967E9"/>
    <w:rsid w:val="006B7B14"/>
    <w:rsid w:val="006D4E68"/>
    <w:rsid w:val="006D5817"/>
    <w:rsid w:val="006E5866"/>
    <w:rsid w:val="006F5F86"/>
    <w:rsid w:val="00704CA9"/>
    <w:rsid w:val="00720599"/>
    <w:rsid w:val="007302EF"/>
    <w:rsid w:val="00757077"/>
    <w:rsid w:val="00785B05"/>
    <w:rsid w:val="007A1BD4"/>
    <w:rsid w:val="007A408E"/>
    <w:rsid w:val="007D4287"/>
    <w:rsid w:val="0082170E"/>
    <w:rsid w:val="0082279C"/>
    <w:rsid w:val="0082434C"/>
    <w:rsid w:val="0085109B"/>
    <w:rsid w:val="00860172"/>
    <w:rsid w:val="00866A99"/>
    <w:rsid w:val="00874AEF"/>
    <w:rsid w:val="00883F7A"/>
    <w:rsid w:val="008970CA"/>
    <w:rsid w:val="008C6B7A"/>
    <w:rsid w:val="008F6C93"/>
    <w:rsid w:val="009172D8"/>
    <w:rsid w:val="009312AD"/>
    <w:rsid w:val="00972914"/>
    <w:rsid w:val="00976B50"/>
    <w:rsid w:val="00985F4F"/>
    <w:rsid w:val="009A6B27"/>
    <w:rsid w:val="009D747C"/>
    <w:rsid w:val="009E08CB"/>
    <w:rsid w:val="009F58E3"/>
    <w:rsid w:val="009F5A95"/>
    <w:rsid w:val="00A03146"/>
    <w:rsid w:val="00A1325E"/>
    <w:rsid w:val="00A16F98"/>
    <w:rsid w:val="00A21807"/>
    <w:rsid w:val="00A419A4"/>
    <w:rsid w:val="00A51836"/>
    <w:rsid w:val="00A56B62"/>
    <w:rsid w:val="00A839C9"/>
    <w:rsid w:val="00A86C89"/>
    <w:rsid w:val="00A87954"/>
    <w:rsid w:val="00AA2C6D"/>
    <w:rsid w:val="00AA6F14"/>
    <w:rsid w:val="00AA76FE"/>
    <w:rsid w:val="00AC0BAB"/>
    <w:rsid w:val="00AD53FC"/>
    <w:rsid w:val="00AE7F3F"/>
    <w:rsid w:val="00B061BB"/>
    <w:rsid w:val="00B13927"/>
    <w:rsid w:val="00B33013"/>
    <w:rsid w:val="00B44C85"/>
    <w:rsid w:val="00B60080"/>
    <w:rsid w:val="00B60DE6"/>
    <w:rsid w:val="00B6365E"/>
    <w:rsid w:val="00B66D62"/>
    <w:rsid w:val="00B802F3"/>
    <w:rsid w:val="00B83CC2"/>
    <w:rsid w:val="00B84135"/>
    <w:rsid w:val="00B84C48"/>
    <w:rsid w:val="00B95588"/>
    <w:rsid w:val="00BA634D"/>
    <w:rsid w:val="00BB6F95"/>
    <w:rsid w:val="00BE1861"/>
    <w:rsid w:val="00BF2332"/>
    <w:rsid w:val="00BF38D1"/>
    <w:rsid w:val="00BF3CA9"/>
    <w:rsid w:val="00BF7FA7"/>
    <w:rsid w:val="00C06F6C"/>
    <w:rsid w:val="00C1599F"/>
    <w:rsid w:val="00C514E2"/>
    <w:rsid w:val="00C64578"/>
    <w:rsid w:val="00C65BDD"/>
    <w:rsid w:val="00C72679"/>
    <w:rsid w:val="00C73E79"/>
    <w:rsid w:val="00C83669"/>
    <w:rsid w:val="00C85803"/>
    <w:rsid w:val="00C941AF"/>
    <w:rsid w:val="00C94EB9"/>
    <w:rsid w:val="00CA2BB1"/>
    <w:rsid w:val="00CB44E2"/>
    <w:rsid w:val="00CB7B59"/>
    <w:rsid w:val="00CC6773"/>
    <w:rsid w:val="00CE5ECB"/>
    <w:rsid w:val="00CF185E"/>
    <w:rsid w:val="00CF40A3"/>
    <w:rsid w:val="00D16DFD"/>
    <w:rsid w:val="00D37BE5"/>
    <w:rsid w:val="00D571CB"/>
    <w:rsid w:val="00D622A8"/>
    <w:rsid w:val="00D77BCD"/>
    <w:rsid w:val="00D800A6"/>
    <w:rsid w:val="00D85F45"/>
    <w:rsid w:val="00D93FFE"/>
    <w:rsid w:val="00D96F9E"/>
    <w:rsid w:val="00D9787B"/>
    <w:rsid w:val="00DB6DAC"/>
    <w:rsid w:val="00DC14CB"/>
    <w:rsid w:val="00DC4A7D"/>
    <w:rsid w:val="00E0081B"/>
    <w:rsid w:val="00E279AE"/>
    <w:rsid w:val="00E337C2"/>
    <w:rsid w:val="00E47D16"/>
    <w:rsid w:val="00E52625"/>
    <w:rsid w:val="00E63073"/>
    <w:rsid w:val="00EA04FF"/>
    <w:rsid w:val="00ED69B5"/>
    <w:rsid w:val="00EE5A1A"/>
    <w:rsid w:val="00EE712B"/>
    <w:rsid w:val="00F054FB"/>
    <w:rsid w:val="00F12D1C"/>
    <w:rsid w:val="00F20E65"/>
    <w:rsid w:val="00F42D4B"/>
    <w:rsid w:val="00F44970"/>
    <w:rsid w:val="00F45C86"/>
    <w:rsid w:val="00F46C10"/>
    <w:rsid w:val="00F47B3B"/>
    <w:rsid w:val="00F80816"/>
    <w:rsid w:val="00FA20CC"/>
    <w:rsid w:val="00FB0EFB"/>
    <w:rsid w:val="00FB14C9"/>
    <w:rsid w:val="00FB72AA"/>
    <w:rsid w:val="00FC76FF"/>
    <w:rsid w:val="00FD2A15"/>
    <w:rsid w:val="00FD6F4E"/>
    <w:rsid w:val="00FE7A6B"/>
    <w:rsid w:val="00FF17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77702"/>
  <w15:chartTrackingRefBased/>
  <w15:docId w15:val="{AAD52D3D-2902-4BFD-AA5D-02660BE80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5"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8"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0CA"/>
    <w:pPr>
      <w:spacing w:after="0"/>
    </w:pPr>
  </w:style>
  <w:style w:type="paragraph" w:styleId="Heading1">
    <w:name w:val="heading 1"/>
    <w:basedOn w:val="Normal"/>
    <w:next w:val="Normal"/>
    <w:link w:val="Heading1Char"/>
    <w:uiPriority w:val="2"/>
    <w:qFormat/>
    <w:rsid w:val="00446296"/>
    <w:pPr>
      <w:keepNext/>
      <w:keepLines/>
      <w:spacing w:before="24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3"/>
    <w:qFormat/>
    <w:rsid w:val="00446296"/>
    <w:pPr>
      <w:keepNext/>
      <w:keepLines/>
      <w:spacing w:before="4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4"/>
    <w:qFormat/>
    <w:rsid w:val="00446296"/>
    <w:pPr>
      <w:keepNext/>
      <w:keepLines/>
      <w:spacing w:before="40"/>
      <w:outlineLvl w:val="2"/>
    </w:pPr>
    <w:rPr>
      <w:rFonts w:asciiTheme="majorHAnsi" w:eastAsiaTheme="majorEastAsia" w:hAnsiTheme="majorHAnsi" w:cstheme="majorBidi"/>
      <w:color w:val="000000" w:themeColor="text1"/>
      <w:sz w:val="28"/>
      <w:szCs w:val="28"/>
    </w:rPr>
  </w:style>
  <w:style w:type="paragraph" w:styleId="Heading4">
    <w:name w:val="heading 4"/>
    <w:basedOn w:val="Normal"/>
    <w:next w:val="Normal"/>
    <w:link w:val="Heading4Char"/>
    <w:uiPriority w:val="5"/>
    <w:unhideWhenUsed/>
    <w:qFormat/>
    <w:rsid w:val="00F45C8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6"/>
    <w:qFormat/>
    <w:rsid w:val="00446296"/>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6"/>
    <w:rsid w:val="000F2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7"/>
    <w:qFormat/>
    <w:rsid w:val="0044629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7"/>
    <w:rsid w:val="000F212C"/>
    <w:rPr>
      <w:rFonts w:eastAsiaTheme="minorEastAsia"/>
      <w:color w:val="5A5A5A" w:themeColor="text1" w:themeTint="A5"/>
      <w:spacing w:val="15"/>
    </w:rPr>
  </w:style>
  <w:style w:type="character" w:customStyle="1" w:styleId="Heading1Char">
    <w:name w:val="Heading 1 Char"/>
    <w:basedOn w:val="DefaultParagraphFont"/>
    <w:link w:val="Heading1"/>
    <w:uiPriority w:val="2"/>
    <w:rsid w:val="000F212C"/>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3"/>
    <w:rsid w:val="007302E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4"/>
    <w:rsid w:val="007302EF"/>
    <w:rPr>
      <w:rFonts w:asciiTheme="majorHAnsi" w:eastAsiaTheme="majorEastAsia" w:hAnsiTheme="majorHAnsi" w:cstheme="majorBidi"/>
      <w:color w:val="000000" w:themeColor="text1"/>
      <w:sz w:val="28"/>
      <w:szCs w:val="28"/>
    </w:rPr>
  </w:style>
  <w:style w:type="paragraph" w:styleId="TOCHeading">
    <w:name w:val="TOC Heading"/>
    <w:basedOn w:val="Heading1"/>
    <w:next w:val="Normal"/>
    <w:uiPriority w:val="39"/>
    <w:unhideWhenUsed/>
    <w:qFormat/>
    <w:rsid w:val="00446296"/>
    <w:pPr>
      <w:outlineLvl w:val="9"/>
    </w:pPr>
    <w:rPr>
      <w:color w:val="2F5496" w:themeColor="accent1" w:themeShade="BF"/>
      <w:sz w:val="32"/>
      <w:szCs w:val="32"/>
      <w:lang w:val="en-US"/>
    </w:rPr>
  </w:style>
  <w:style w:type="paragraph" w:styleId="TOC1">
    <w:name w:val="toc 1"/>
    <w:basedOn w:val="Normal"/>
    <w:next w:val="Normal"/>
    <w:autoRedefine/>
    <w:uiPriority w:val="39"/>
    <w:unhideWhenUsed/>
    <w:rsid w:val="00446296"/>
    <w:pPr>
      <w:spacing w:after="100"/>
    </w:pPr>
  </w:style>
  <w:style w:type="character" w:styleId="Hyperlink">
    <w:name w:val="Hyperlink"/>
    <w:basedOn w:val="DefaultParagraphFont"/>
    <w:uiPriority w:val="99"/>
    <w:unhideWhenUsed/>
    <w:rsid w:val="00446296"/>
    <w:rPr>
      <w:color w:val="0563C1" w:themeColor="hyperlink"/>
      <w:u w:val="single"/>
    </w:rPr>
  </w:style>
  <w:style w:type="paragraph" w:styleId="ListParagraph">
    <w:name w:val="List Paragraph"/>
    <w:basedOn w:val="Normal"/>
    <w:uiPriority w:val="34"/>
    <w:qFormat/>
    <w:rsid w:val="00446296"/>
    <w:pPr>
      <w:ind w:left="720"/>
      <w:contextualSpacing/>
    </w:pPr>
  </w:style>
  <w:style w:type="character" w:styleId="PlaceholderText">
    <w:name w:val="Placeholder Text"/>
    <w:basedOn w:val="DefaultParagraphFont"/>
    <w:uiPriority w:val="99"/>
    <w:semiHidden/>
    <w:rsid w:val="00A839C9"/>
    <w:rPr>
      <w:color w:val="808080"/>
    </w:rPr>
  </w:style>
  <w:style w:type="paragraph" w:styleId="TOC2">
    <w:name w:val="toc 2"/>
    <w:basedOn w:val="Normal"/>
    <w:next w:val="Normal"/>
    <w:autoRedefine/>
    <w:uiPriority w:val="39"/>
    <w:unhideWhenUsed/>
    <w:rsid w:val="000A32BC"/>
    <w:pPr>
      <w:spacing w:after="100"/>
      <w:ind w:left="220"/>
    </w:pPr>
  </w:style>
  <w:style w:type="paragraph" w:styleId="Header">
    <w:name w:val="header"/>
    <w:basedOn w:val="Normal"/>
    <w:link w:val="HeaderChar"/>
    <w:uiPriority w:val="99"/>
    <w:unhideWhenUsed/>
    <w:rsid w:val="00FD2A15"/>
    <w:pPr>
      <w:tabs>
        <w:tab w:val="center" w:pos="4680"/>
        <w:tab w:val="right" w:pos="9360"/>
      </w:tabs>
      <w:spacing w:line="240" w:lineRule="auto"/>
    </w:pPr>
  </w:style>
  <w:style w:type="character" w:customStyle="1" w:styleId="HeaderChar">
    <w:name w:val="Header Char"/>
    <w:basedOn w:val="DefaultParagraphFont"/>
    <w:link w:val="Header"/>
    <w:uiPriority w:val="99"/>
    <w:rsid w:val="00FD2A15"/>
  </w:style>
  <w:style w:type="paragraph" w:styleId="Footer">
    <w:name w:val="footer"/>
    <w:basedOn w:val="Normal"/>
    <w:link w:val="FooterChar"/>
    <w:uiPriority w:val="99"/>
    <w:unhideWhenUsed/>
    <w:rsid w:val="00FD2A15"/>
    <w:pPr>
      <w:tabs>
        <w:tab w:val="center" w:pos="4680"/>
        <w:tab w:val="right" w:pos="9360"/>
      </w:tabs>
      <w:spacing w:line="240" w:lineRule="auto"/>
    </w:pPr>
  </w:style>
  <w:style w:type="character" w:customStyle="1" w:styleId="FooterChar">
    <w:name w:val="Footer Char"/>
    <w:basedOn w:val="DefaultParagraphFont"/>
    <w:link w:val="Footer"/>
    <w:uiPriority w:val="99"/>
    <w:rsid w:val="00FD2A15"/>
  </w:style>
  <w:style w:type="paragraph" w:styleId="ListBullet">
    <w:name w:val="List Bullet"/>
    <w:basedOn w:val="Normal"/>
    <w:link w:val="ListBulletChar"/>
    <w:uiPriority w:val="99"/>
    <w:unhideWhenUsed/>
    <w:rsid w:val="00FD2A15"/>
    <w:pPr>
      <w:numPr>
        <w:numId w:val="1"/>
      </w:numPr>
      <w:contextualSpacing/>
    </w:pPr>
  </w:style>
  <w:style w:type="table" w:styleId="TableGrid">
    <w:name w:val="Table Grid"/>
    <w:basedOn w:val="TableNormal"/>
    <w:uiPriority w:val="39"/>
    <w:rsid w:val="00ED69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Equation"/>
    <w:uiPriority w:val="9"/>
    <w:qFormat/>
    <w:rsid w:val="00273C47"/>
    <w:rPr>
      <w:b/>
      <w:bCs/>
      <w:color w:val="00B0F0"/>
      <w:sz w:val="24"/>
      <w:szCs w:val="24"/>
    </w:rPr>
  </w:style>
  <w:style w:type="paragraph" w:customStyle="1" w:styleId="Bullet">
    <w:name w:val="Bullet"/>
    <w:basedOn w:val="ListBullet"/>
    <w:link w:val="BulletChar"/>
    <w:uiPriority w:val="1"/>
    <w:qFormat/>
    <w:rsid w:val="00A03146"/>
    <w:pPr>
      <w:numPr>
        <w:numId w:val="2"/>
      </w:numPr>
    </w:pPr>
  </w:style>
  <w:style w:type="character" w:styleId="CommentReference">
    <w:name w:val="annotation reference"/>
    <w:basedOn w:val="DefaultParagraphFont"/>
    <w:uiPriority w:val="99"/>
    <w:semiHidden/>
    <w:unhideWhenUsed/>
    <w:rsid w:val="000F150C"/>
    <w:rPr>
      <w:sz w:val="16"/>
      <w:szCs w:val="16"/>
    </w:rPr>
  </w:style>
  <w:style w:type="character" w:customStyle="1" w:styleId="ListBulletChar">
    <w:name w:val="List Bullet Char"/>
    <w:basedOn w:val="DefaultParagraphFont"/>
    <w:link w:val="ListBullet"/>
    <w:uiPriority w:val="99"/>
    <w:rsid w:val="000F212C"/>
  </w:style>
  <w:style w:type="character" w:customStyle="1" w:styleId="BulletChar">
    <w:name w:val="Bullet Char"/>
    <w:basedOn w:val="ListBulletChar"/>
    <w:link w:val="Bullet"/>
    <w:uiPriority w:val="1"/>
    <w:rsid w:val="00A03146"/>
  </w:style>
  <w:style w:type="paragraph" w:styleId="CommentText">
    <w:name w:val="annotation text"/>
    <w:basedOn w:val="Normal"/>
    <w:link w:val="CommentTextChar"/>
    <w:uiPriority w:val="99"/>
    <w:unhideWhenUsed/>
    <w:rsid w:val="000F150C"/>
    <w:pPr>
      <w:spacing w:line="240" w:lineRule="auto"/>
    </w:pPr>
    <w:rPr>
      <w:sz w:val="20"/>
      <w:szCs w:val="20"/>
    </w:rPr>
  </w:style>
  <w:style w:type="character" w:customStyle="1" w:styleId="CommentTextChar">
    <w:name w:val="Comment Text Char"/>
    <w:basedOn w:val="DefaultParagraphFont"/>
    <w:link w:val="CommentText"/>
    <w:uiPriority w:val="99"/>
    <w:rsid w:val="000F150C"/>
    <w:rPr>
      <w:sz w:val="20"/>
      <w:szCs w:val="20"/>
    </w:rPr>
  </w:style>
  <w:style w:type="paragraph" w:styleId="CommentSubject">
    <w:name w:val="annotation subject"/>
    <w:basedOn w:val="CommentText"/>
    <w:next w:val="CommentText"/>
    <w:link w:val="CommentSubjectChar"/>
    <w:uiPriority w:val="99"/>
    <w:semiHidden/>
    <w:unhideWhenUsed/>
    <w:rsid w:val="000F150C"/>
    <w:rPr>
      <w:b/>
      <w:bCs/>
    </w:rPr>
  </w:style>
  <w:style w:type="character" w:customStyle="1" w:styleId="CommentSubjectChar">
    <w:name w:val="Comment Subject Char"/>
    <w:basedOn w:val="CommentTextChar"/>
    <w:link w:val="CommentSubject"/>
    <w:uiPriority w:val="99"/>
    <w:semiHidden/>
    <w:rsid w:val="000F150C"/>
    <w:rPr>
      <w:b/>
      <w:bCs/>
      <w:sz w:val="20"/>
      <w:szCs w:val="20"/>
    </w:rPr>
  </w:style>
  <w:style w:type="character" w:styleId="UnresolvedMention">
    <w:name w:val="Unresolved Mention"/>
    <w:basedOn w:val="DefaultParagraphFont"/>
    <w:uiPriority w:val="99"/>
    <w:semiHidden/>
    <w:unhideWhenUsed/>
    <w:rsid w:val="00BE1861"/>
    <w:rPr>
      <w:color w:val="605E5C"/>
      <w:shd w:val="clear" w:color="auto" w:fill="E1DFDD"/>
    </w:rPr>
  </w:style>
  <w:style w:type="paragraph" w:styleId="Revision">
    <w:name w:val="Revision"/>
    <w:hidden/>
    <w:uiPriority w:val="99"/>
    <w:semiHidden/>
    <w:rsid w:val="002E4C1D"/>
    <w:pPr>
      <w:spacing w:after="0" w:line="240" w:lineRule="auto"/>
    </w:pPr>
  </w:style>
  <w:style w:type="paragraph" w:styleId="TOC3">
    <w:name w:val="toc 3"/>
    <w:basedOn w:val="Normal"/>
    <w:next w:val="Normal"/>
    <w:autoRedefine/>
    <w:uiPriority w:val="39"/>
    <w:unhideWhenUsed/>
    <w:rsid w:val="00AA76FE"/>
    <w:pPr>
      <w:spacing w:after="100"/>
      <w:ind w:left="440"/>
    </w:pPr>
  </w:style>
  <w:style w:type="character" w:customStyle="1" w:styleId="Heading4Char">
    <w:name w:val="Heading 4 Char"/>
    <w:basedOn w:val="DefaultParagraphFont"/>
    <w:link w:val="Heading4"/>
    <w:uiPriority w:val="5"/>
    <w:rsid w:val="00F45C8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850801">
      <w:bodyDiv w:val="1"/>
      <w:marLeft w:val="0"/>
      <w:marRight w:val="0"/>
      <w:marTop w:val="0"/>
      <w:marBottom w:val="0"/>
      <w:divBdr>
        <w:top w:val="none" w:sz="0" w:space="0" w:color="auto"/>
        <w:left w:val="none" w:sz="0" w:space="0" w:color="auto"/>
        <w:bottom w:val="none" w:sz="0" w:space="0" w:color="auto"/>
        <w:right w:val="none" w:sz="0" w:space="0" w:color="auto"/>
      </w:divBdr>
    </w:div>
    <w:div w:id="609237710">
      <w:bodyDiv w:val="1"/>
      <w:marLeft w:val="0"/>
      <w:marRight w:val="0"/>
      <w:marTop w:val="0"/>
      <w:marBottom w:val="0"/>
      <w:divBdr>
        <w:top w:val="none" w:sz="0" w:space="0" w:color="auto"/>
        <w:left w:val="none" w:sz="0" w:space="0" w:color="auto"/>
        <w:bottom w:val="none" w:sz="0" w:space="0" w:color="auto"/>
        <w:right w:val="none" w:sz="0" w:space="0" w:color="auto"/>
      </w:divBdr>
    </w:div>
    <w:div w:id="693312611">
      <w:bodyDiv w:val="1"/>
      <w:marLeft w:val="0"/>
      <w:marRight w:val="0"/>
      <w:marTop w:val="0"/>
      <w:marBottom w:val="0"/>
      <w:divBdr>
        <w:top w:val="none" w:sz="0" w:space="0" w:color="auto"/>
        <w:left w:val="none" w:sz="0" w:space="0" w:color="auto"/>
        <w:bottom w:val="none" w:sz="0" w:space="0" w:color="auto"/>
        <w:right w:val="none" w:sz="0" w:space="0" w:color="auto"/>
      </w:divBdr>
    </w:div>
    <w:div w:id="950816420">
      <w:bodyDiv w:val="1"/>
      <w:marLeft w:val="0"/>
      <w:marRight w:val="0"/>
      <w:marTop w:val="0"/>
      <w:marBottom w:val="0"/>
      <w:divBdr>
        <w:top w:val="none" w:sz="0" w:space="0" w:color="auto"/>
        <w:left w:val="none" w:sz="0" w:space="0" w:color="auto"/>
        <w:bottom w:val="none" w:sz="0" w:space="0" w:color="auto"/>
        <w:right w:val="none" w:sz="0" w:space="0" w:color="auto"/>
      </w:divBdr>
    </w:div>
    <w:div w:id="139481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inst.eecs.berkeley.edu/~ee192/sp18/files/FRDMK64FUG.pd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os.mbed.com/platforms/FRDM-K64F/"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ksh\Desktop\Daksh%20Mathur\1.%20McMaster\Year%203\T0%20Typed%20Notes%20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702C3-7689-4F93-8859-75FE62BC7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T0 Typed Notes Template.dotm</Template>
  <TotalTime>1433</TotalTime>
  <Pages>53</Pages>
  <Words>6346</Words>
  <Characters>36175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Mathur</dc:creator>
  <cp:keywords/>
  <dc:description/>
  <cp:lastModifiedBy>Daksh Mathur</cp:lastModifiedBy>
  <cp:revision>10</cp:revision>
  <cp:lastPrinted>2023-01-23T18:04:00Z</cp:lastPrinted>
  <dcterms:created xsi:type="dcterms:W3CDTF">2023-10-12T23:03:00Z</dcterms:created>
  <dcterms:modified xsi:type="dcterms:W3CDTF">2023-10-14T00:45:00Z</dcterms:modified>
</cp:coreProperties>
</file>